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F1C" w:rsidRDefault="003E5F1C" w:rsidP="00847468">
      <w:pPr>
        <w:widowControl w:val="0"/>
        <w:autoSpaceDE w:val="0"/>
        <w:autoSpaceDN w:val="0"/>
        <w:adjustRightInd w:val="0"/>
        <w:spacing w:before="1" w:after="0" w:line="170" w:lineRule="exact"/>
        <w:rPr>
          <w:rFonts w:ascii="Cambria" w:hAnsi="Cambria" w:cs="Cambria"/>
          <w:b/>
          <w:bCs/>
          <w:color w:val="365F91"/>
          <w:spacing w:val="-1"/>
          <w:position w:val="-1"/>
          <w:sz w:val="28"/>
          <w:szCs w:val="28"/>
        </w:rPr>
      </w:pPr>
    </w:p>
    <w:p w:rsidR="003E5F1C" w:rsidRDefault="003E5F1C" w:rsidP="00847468">
      <w:pPr>
        <w:widowControl w:val="0"/>
        <w:autoSpaceDE w:val="0"/>
        <w:autoSpaceDN w:val="0"/>
        <w:adjustRightInd w:val="0"/>
        <w:spacing w:before="1" w:after="0" w:line="170" w:lineRule="exact"/>
        <w:rPr>
          <w:rFonts w:ascii="Cambria" w:hAnsi="Cambria" w:cs="Cambria"/>
          <w:b/>
          <w:bCs/>
          <w:color w:val="365F91"/>
          <w:spacing w:val="-1"/>
          <w:position w:val="-1"/>
          <w:sz w:val="28"/>
          <w:szCs w:val="28"/>
        </w:rPr>
      </w:pPr>
    </w:p>
    <w:p w:rsidR="003E5F1C" w:rsidRDefault="003E5F1C" w:rsidP="00847468">
      <w:pPr>
        <w:widowControl w:val="0"/>
        <w:autoSpaceDE w:val="0"/>
        <w:autoSpaceDN w:val="0"/>
        <w:adjustRightInd w:val="0"/>
        <w:spacing w:before="1" w:after="0" w:line="170" w:lineRule="exact"/>
        <w:rPr>
          <w:rFonts w:ascii="Cambria" w:hAnsi="Cambria" w:cs="Cambria"/>
          <w:color w:val="000000"/>
          <w:sz w:val="17"/>
          <w:szCs w:val="17"/>
        </w:rPr>
      </w:pPr>
    </w:p>
    <w:p w:rsidR="003E5F1C" w:rsidRDefault="003E5F1C" w:rsidP="00847468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color w:val="000000"/>
          <w:sz w:val="20"/>
          <w:szCs w:val="20"/>
        </w:rPr>
      </w:pPr>
    </w:p>
    <w:p w:rsidR="003E5F1C" w:rsidRPr="00847468" w:rsidRDefault="003E5F1C" w:rsidP="00847468">
      <w:pPr>
        <w:widowControl w:val="0"/>
        <w:autoSpaceDE w:val="0"/>
        <w:autoSpaceDN w:val="0"/>
        <w:adjustRightInd w:val="0"/>
        <w:spacing w:after="0" w:line="200" w:lineRule="exact"/>
        <w:rPr>
          <w:rStyle w:val="Emphasis"/>
          <w:b/>
          <w:sz w:val="32"/>
          <w:szCs w:val="32"/>
        </w:rPr>
      </w:pPr>
      <w:r w:rsidRPr="00847468">
        <w:rPr>
          <w:rStyle w:val="Emphasis"/>
          <w:b/>
          <w:sz w:val="32"/>
          <w:szCs w:val="32"/>
        </w:rPr>
        <w:t>Sistema al sama</w:t>
      </w:r>
      <w:r>
        <w:rPr>
          <w:rStyle w:val="Emphasis"/>
          <w:b/>
          <w:sz w:val="32"/>
          <w:szCs w:val="32"/>
        </w:rPr>
        <w:t xml:space="preserve"> descripción</w:t>
      </w:r>
      <w:bookmarkStart w:id="0" w:name="_GoBack"/>
      <w:bookmarkEnd w:id="0"/>
    </w:p>
    <w:p w:rsidR="003E5F1C" w:rsidRPr="00847468" w:rsidRDefault="003E5F1C" w:rsidP="00847468">
      <w:pPr>
        <w:widowControl w:val="0"/>
        <w:autoSpaceDE w:val="0"/>
        <w:autoSpaceDN w:val="0"/>
        <w:adjustRightInd w:val="0"/>
        <w:spacing w:after="0" w:line="200" w:lineRule="exact"/>
        <w:rPr>
          <w:rStyle w:val="Emphasis"/>
          <w:b/>
          <w:sz w:val="32"/>
          <w:szCs w:val="32"/>
        </w:rPr>
      </w:pPr>
    </w:p>
    <w:p w:rsidR="003E5F1C" w:rsidRPr="00847468" w:rsidRDefault="003E5F1C" w:rsidP="00847468">
      <w:pPr>
        <w:widowControl w:val="0"/>
        <w:autoSpaceDE w:val="0"/>
        <w:autoSpaceDN w:val="0"/>
        <w:adjustRightInd w:val="0"/>
        <w:spacing w:after="0" w:line="200" w:lineRule="exact"/>
        <w:rPr>
          <w:rStyle w:val="Emphasis"/>
        </w:rPr>
      </w:pPr>
    </w:p>
    <w:p w:rsidR="003E5F1C" w:rsidRPr="00847468" w:rsidRDefault="003E5F1C" w:rsidP="00847468">
      <w:pPr>
        <w:widowControl w:val="0"/>
        <w:autoSpaceDE w:val="0"/>
        <w:autoSpaceDN w:val="0"/>
        <w:adjustRightInd w:val="0"/>
        <w:spacing w:after="0" w:line="200" w:lineRule="exact"/>
        <w:rPr>
          <w:rStyle w:val="Emphasis"/>
        </w:rPr>
      </w:pPr>
    </w:p>
    <w:p w:rsidR="003E5F1C" w:rsidRPr="00847468" w:rsidRDefault="003E5F1C" w:rsidP="00847468">
      <w:pPr>
        <w:widowControl w:val="0"/>
        <w:autoSpaceDE w:val="0"/>
        <w:autoSpaceDN w:val="0"/>
        <w:adjustRightInd w:val="0"/>
        <w:spacing w:after="0"/>
        <w:ind w:left="582"/>
        <w:rPr>
          <w:rStyle w:val="Emphasis"/>
        </w:rPr>
      </w:pPr>
      <w:r w:rsidRPr="0032422D">
        <w:rPr>
          <w:rStyle w:val="Emphasis"/>
          <w:i w:val="0"/>
          <w:noProof/>
          <w:lang w:val="es-AR" w:eastAsia="es-AR"/>
        </w:rPr>
        <w:pict>
          <v:shape id="Imagen 6" o:spid="_x0000_i1026" type="#_x0000_t75" style="width:10.5pt;height:15pt;visibility:visible">
            <v:imagedata r:id="rId7" o:title=""/>
          </v:shape>
        </w:pict>
      </w:r>
      <w:r w:rsidRPr="00847468">
        <w:rPr>
          <w:rStyle w:val="Emphasis"/>
        </w:rPr>
        <w:t xml:space="preserve">   Nombre del sistema.</w:t>
      </w:r>
    </w:p>
    <w:p w:rsidR="003E5F1C" w:rsidRPr="00847468" w:rsidRDefault="003E5F1C" w:rsidP="00847468">
      <w:pPr>
        <w:widowControl w:val="0"/>
        <w:autoSpaceDE w:val="0"/>
        <w:autoSpaceDN w:val="0"/>
        <w:adjustRightInd w:val="0"/>
        <w:spacing w:before="45" w:after="0"/>
        <w:ind w:left="942" w:right="3246"/>
        <w:rPr>
          <w:rStyle w:val="Emphasis"/>
        </w:rPr>
      </w:pPr>
      <w:r w:rsidRPr="00847468">
        <w:rPr>
          <w:rStyle w:val="Emphasis"/>
        </w:rPr>
        <w:t>Sistema de Gestión Educativa AL SAMA.</w:t>
      </w:r>
    </w:p>
    <w:p w:rsidR="003E5F1C" w:rsidRPr="00847468" w:rsidRDefault="003E5F1C" w:rsidP="00847468">
      <w:pPr>
        <w:widowControl w:val="0"/>
        <w:autoSpaceDE w:val="0"/>
        <w:autoSpaceDN w:val="0"/>
        <w:adjustRightInd w:val="0"/>
        <w:spacing w:before="2" w:after="0" w:line="180" w:lineRule="exact"/>
        <w:rPr>
          <w:rStyle w:val="Emphasis"/>
        </w:rPr>
      </w:pPr>
    </w:p>
    <w:p w:rsidR="003E5F1C" w:rsidRPr="00847468" w:rsidRDefault="003E5F1C" w:rsidP="00847468">
      <w:pPr>
        <w:widowControl w:val="0"/>
        <w:autoSpaceDE w:val="0"/>
        <w:autoSpaceDN w:val="0"/>
        <w:adjustRightInd w:val="0"/>
        <w:spacing w:after="0" w:line="200" w:lineRule="exact"/>
        <w:rPr>
          <w:rStyle w:val="Emphasis"/>
        </w:rPr>
      </w:pPr>
    </w:p>
    <w:p w:rsidR="003E5F1C" w:rsidRPr="00847468" w:rsidRDefault="003E5F1C" w:rsidP="00847468">
      <w:pPr>
        <w:widowControl w:val="0"/>
        <w:autoSpaceDE w:val="0"/>
        <w:autoSpaceDN w:val="0"/>
        <w:adjustRightInd w:val="0"/>
        <w:spacing w:after="0"/>
        <w:ind w:left="582"/>
        <w:rPr>
          <w:rStyle w:val="Emphasis"/>
        </w:rPr>
      </w:pPr>
      <w:r w:rsidRPr="0032422D">
        <w:rPr>
          <w:rStyle w:val="Emphasis"/>
          <w:i w:val="0"/>
          <w:noProof/>
          <w:lang w:val="es-AR" w:eastAsia="es-AR"/>
        </w:rPr>
        <w:pict>
          <v:shape id="Imagen 5" o:spid="_x0000_i1027" type="#_x0000_t75" style="width:10.5pt;height:15pt;visibility:visible">
            <v:imagedata r:id="rId7" o:title=""/>
          </v:shape>
        </w:pict>
      </w:r>
      <w:r w:rsidRPr="00847468">
        <w:rPr>
          <w:rStyle w:val="Emphasis"/>
        </w:rPr>
        <w:t xml:space="preserve">   Nombre de la empresa.</w:t>
      </w:r>
    </w:p>
    <w:p w:rsidR="003E5F1C" w:rsidRPr="00847468" w:rsidRDefault="003E5F1C" w:rsidP="00847468">
      <w:pPr>
        <w:widowControl w:val="0"/>
        <w:autoSpaceDE w:val="0"/>
        <w:autoSpaceDN w:val="0"/>
        <w:adjustRightInd w:val="0"/>
        <w:spacing w:before="45" w:after="0"/>
        <w:ind w:left="942" w:right="6027"/>
        <w:rPr>
          <w:rStyle w:val="Emphasis"/>
        </w:rPr>
      </w:pPr>
      <w:r w:rsidRPr="00847468">
        <w:rPr>
          <w:rStyle w:val="Emphasis"/>
        </w:rPr>
        <w:t>Escuela de danza al sama</w:t>
      </w:r>
    </w:p>
    <w:p w:rsidR="003E5F1C" w:rsidRPr="00847468" w:rsidRDefault="003E5F1C" w:rsidP="00847468">
      <w:pPr>
        <w:widowControl w:val="0"/>
        <w:autoSpaceDE w:val="0"/>
        <w:autoSpaceDN w:val="0"/>
        <w:adjustRightInd w:val="0"/>
        <w:spacing w:before="3" w:after="0" w:line="280" w:lineRule="exact"/>
        <w:rPr>
          <w:rStyle w:val="Emphasis"/>
        </w:rPr>
      </w:pPr>
    </w:p>
    <w:p w:rsidR="003E5F1C" w:rsidRPr="00847468" w:rsidRDefault="003E5F1C" w:rsidP="00847468">
      <w:pPr>
        <w:widowControl w:val="0"/>
        <w:autoSpaceDE w:val="0"/>
        <w:autoSpaceDN w:val="0"/>
        <w:adjustRightInd w:val="0"/>
        <w:spacing w:after="0" w:line="275" w:lineRule="auto"/>
        <w:ind w:left="942" w:right="180"/>
        <w:rPr>
          <w:rStyle w:val="Emphasis"/>
        </w:rPr>
      </w:pPr>
    </w:p>
    <w:p w:rsidR="003E5F1C" w:rsidRPr="00847468" w:rsidRDefault="003E5F1C" w:rsidP="00847468">
      <w:pPr>
        <w:widowControl w:val="0"/>
        <w:autoSpaceDE w:val="0"/>
        <w:autoSpaceDN w:val="0"/>
        <w:adjustRightInd w:val="0"/>
        <w:spacing w:before="1" w:after="0" w:line="200" w:lineRule="exact"/>
        <w:rPr>
          <w:rStyle w:val="Emphasis"/>
        </w:rPr>
      </w:pPr>
    </w:p>
    <w:p w:rsidR="003E5F1C" w:rsidRPr="00847468" w:rsidRDefault="003E5F1C" w:rsidP="001347B8">
      <w:pPr>
        <w:widowControl w:val="0"/>
        <w:autoSpaceDE w:val="0"/>
        <w:autoSpaceDN w:val="0"/>
        <w:adjustRightInd w:val="0"/>
        <w:spacing w:after="0" w:line="251" w:lineRule="exact"/>
        <w:rPr>
          <w:rStyle w:val="Emphasis"/>
        </w:rPr>
      </w:pPr>
      <w:r w:rsidRPr="00847468">
        <w:rPr>
          <w:rStyle w:val="Emphasis"/>
        </w:rPr>
        <w:t xml:space="preserve">  </w:t>
      </w:r>
    </w:p>
    <w:p w:rsidR="003E5F1C" w:rsidRPr="00847468" w:rsidRDefault="003E5F1C" w:rsidP="001347B8">
      <w:pPr>
        <w:widowControl w:val="0"/>
        <w:autoSpaceDE w:val="0"/>
        <w:autoSpaceDN w:val="0"/>
        <w:adjustRightInd w:val="0"/>
        <w:spacing w:after="0" w:line="251" w:lineRule="exact"/>
        <w:rPr>
          <w:rStyle w:val="Emphasis"/>
          <w:b/>
          <w:sz w:val="32"/>
          <w:szCs w:val="32"/>
        </w:rPr>
      </w:pPr>
      <w:r w:rsidRPr="00847468">
        <w:rPr>
          <w:rStyle w:val="Emphasis"/>
          <w:b/>
          <w:sz w:val="32"/>
          <w:szCs w:val="32"/>
        </w:rPr>
        <w:t>Sistema al sama actores</w:t>
      </w:r>
    </w:p>
    <w:p w:rsidR="003E5F1C" w:rsidRPr="00847468" w:rsidRDefault="003E5F1C" w:rsidP="001347B8">
      <w:pPr>
        <w:widowControl w:val="0"/>
        <w:autoSpaceDE w:val="0"/>
        <w:autoSpaceDN w:val="0"/>
        <w:adjustRightInd w:val="0"/>
        <w:spacing w:before="8" w:after="0" w:line="150" w:lineRule="exact"/>
        <w:rPr>
          <w:rStyle w:val="Emphasis"/>
          <w:b/>
          <w:sz w:val="32"/>
          <w:szCs w:val="32"/>
        </w:rPr>
      </w:pPr>
    </w:p>
    <w:p w:rsidR="003E5F1C" w:rsidRPr="00847468" w:rsidRDefault="003E5F1C" w:rsidP="001347B8">
      <w:pPr>
        <w:widowControl w:val="0"/>
        <w:autoSpaceDE w:val="0"/>
        <w:autoSpaceDN w:val="0"/>
        <w:adjustRightInd w:val="0"/>
        <w:spacing w:after="0" w:line="200" w:lineRule="exact"/>
        <w:rPr>
          <w:rStyle w:val="Emphasis"/>
        </w:rPr>
      </w:pPr>
    </w:p>
    <w:p w:rsidR="003E5F1C" w:rsidRPr="00847468" w:rsidRDefault="003E5F1C" w:rsidP="001347B8">
      <w:pPr>
        <w:widowControl w:val="0"/>
        <w:autoSpaceDE w:val="0"/>
        <w:autoSpaceDN w:val="0"/>
        <w:adjustRightInd w:val="0"/>
        <w:spacing w:after="0" w:line="200" w:lineRule="exact"/>
        <w:rPr>
          <w:rStyle w:val="Emphasis"/>
        </w:rPr>
      </w:pPr>
    </w:p>
    <w:p w:rsidR="003E5F1C" w:rsidRPr="00847468" w:rsidRDefault="003E5F1C" w:rsidP="001347B8">
      <w:pPr>
        <w:widowControl w:val="0"/>
        <w:autoSpaceDE w:val="0"/>
        <w:autoSpaceDN w:val="0"/>
        <w:adjustRightInd w:val="0"/>
        <w:spacing w:after="0"/>
        <w:ind w:left="582"/>
        <w:rPr>
          <w:rStyle w:val="Emphasis"/>
        </w:rPr>
      </w:pPr>
      <w:r w:rsidRPr="0032422D">
        <w:rPr>
          <w:rStyle w:val="Emphasis"/>
          <w:i w:val="0"/>
          <w:noProof/>
          <w:lang w:val="es-AR" w:eastAsia="es-AR"/>
        </w:rPr>
        <w:pict>
          <v:shape id="Imagen 3" o:spid="_x0000_i1028" type="#_x0000_t75" style="width:10.5pt;height:15pt;visibility:visible">
            <v:imagedata r:id="rId7" o:title=""/>
          </v:shape>
        </w:pict>
      </w:r>
      <w:r w:rsidRPr="00847468">
        <w:rPr>
          <w:rStyle w:val="Emphasis"/>
        </w:rPr>
        <w:t xml:space="preserve">   Director.</w:t>
      </w:r>
    </w:p>
    <w:p w:rsidR="003E5F1C" w:rsidRPr="00847468" w:rsidRDefault="003E5F1C" w:rsidP="001347B8">
      <w:pPr>
        <w:widowControl w:val="0"/>
        <w:autoSpaceDE w:val="0"/>
        <w:autoSpaceDN w:val="0"/>
        <w:adjustRightInd w:val="0"/>
        <w:spacing w:before="2" w:after="0" w:line="240" w:lineRule="exact"/>
        <w:rPr>
          <w:rStyle w:val="Emphasis"/>
        </w:rPr>
      </w:pPr>
    </w:p>
    <w:p w:rsidR="003E5F1C" w:rsidRPr="00847468" w:rsidRDefault="003E5F1C" w:rsidP="001347B8">
      <w:pPr>
        <w:widowControl w:val="0"/>
        <w:autoSpaceDE w:val="0"/>
        <w:autoSpaceDN w:val="0"/>
        <w:adjustRightInd w:val="0"/>
        <w:spacing w:after="0"/>
        <w:ind w:left="930" w:right="182"/>
        <w:rPr>
          <w:rStyle w:val="Emphasis"/>
        </w:rPr>
      </w:pPr>
      <w:r w:rsidRPr="00847468">
        <w:rPr>
          <w:rStyle w:val="Emphasis"/>
        </w:rPr>
        <w:t>Es uno de los principales beneficiarios obtiene del sistema la información ya organizada por medio de listados de los alumnos, cursos  materias y profesores. Además puede actualizar datos de estos registros del sistema.</w:t>
      </w:r>
    </w:p>
    <w:p w:rsidR="003E5F1C" w:rsidRPr="00847468" w:rsidRDefault="003E5F1C" w:rsidP="001347B8">
      <w:pPr>
        <w:widowControl w:val="0"/>
        <w:autoSpaceDE w:val="0"/>
        <w:autoSpaceDN w:val="0"/>
        <w:adjustRightInd w:val="0"/>
        <w:spacing w:before="2" w:after="0" w:line="200" w:lineRule="exact"/>
        <w:rPr>
          <w:rStyle w:val="Emphasis"/>
        </w:rPr>
      </w:pPr>
    </w:p>
    <w:p w:rsidR="003E5F1C" w:rsidRPr="00847468" w:rsidRDefault="003E5F1C" w:rsidP="001347B8">
      <w:pPr>
        <w:widowControl w:val="0"/>
        <w:autoSpaceDE w:val="0"/>
        <w:autoSpaceDN w:val="0"/>
        <w:adjustRightInd w:val="0"/>
        <w:spacing w:after="0"/>
        <w:ind w:left="582"/>
        <w:rPr>
          <w:rStyle w:val="Emphasis"/>
        </w:rPr>
      </w:pPr>
      <w:r w:rsidRPr="0032422D">
        <w:rPr>
          <w:rStyle w:val="Emphasis"/>
          <w:i w:val="0"/>
          <w:noProof/>
          <w:lang w:val="es-AR" w:eastAsia="es-AR"/>
        </w:rPr>
        <w:pict>
          <v:shape id="Imagen 2" o:spid="_x0000_i1029" type="#_x0000_t75" style="width:10.5pt;height:15pt;visibility:visible">
            <v:imagedata r:id="rId7" o:title=""/>
          </v:shape>
        </w:pict>
      </w:r>
      <w:r w:rsidRPr="00847468">
        <w:rPr>
          <w:rStyle w:val="Emphasis"/>
        </w:rPr>
        <w:t xml:space="preserve">   Secretaria.</w:t>
      </w:r>
    </w:p>
    <w:p w:rsidR="003E5F1C" w:rsidRPr="00847468" w:rsidRDefault="003E5F1C" w:rsidP="001347B8">
      <w:pPr>
        <w:widowControl w:val="0"/>
        <w:autoSpaceDE w:val="0"/>
        <w:autoSpaceDN w:val="0"/>
        <w:adjustRightInd w:val="0"/>
        <w:spacing w:before="2" w:after="0" w:line="240" w:lineRule="exact"/>
        <w:rPr>
          <w:rStyle w:val="Emphasis"/>
        </w:rPr>
      </w:pPr>
    </w:p>
    <w:p w:rsidR="003E5F1C" w:rsidRPr="00847468" w:rsidRDefault="003E5F1C" w:rsidP="001347B8">
      <w:pPr>
        <w:widowControl w:val="0"/>
        <w:autoSpaceDE w:val="0"/>
        <w:autoSpaceDN w:val="0"/>
        <w:adjustRightInd w:val="0"/>
        <w:spacing w:after="0"/>
        <w:ind w:left="930" w:right="181"/>
        <w:rPr>
          <w:rStyle w:val="Emphasis"/>
        </w:rPr>
      </w:pPr>
      <w:r w:rsidRPr="00847468">
        <w:rPr>
          <w:rStyle w:val="Emphasis"/>
        </w:rPr>
        <w:t>Tiene  una  participación  fundamental  en  el  sistema  pues  es  la  encargada  de ingresar la información que proporcionan alumnos, profesores al ingreso al institución, cobro de cuotas mensuales y de derecho a examen también tiene acceso a consultas varias de la información que almacena el sistema.</w:t>
      </w:r>
    </w:p>
    <w:p w:rsidR="003E5F1C" w:rsidRPr="00847468" w:rsidRDefault="003E5F1C" w:rsidP="001347B8">
      <w:pPr>
        <w:widowControl w:val="0"/>
        <w:autoSpaceDE w:val="0"/>
        <w:autoSpaceDN w:val="0"/>
        <w:adjustRightInd w:val="0"/>
        <w:spacing w:before="4" w:after="0" w:line="200" w:lineRule="exact"/>
        <w:rPr>
          <w:rStyle w:val="Emphasis"/>
        </w:rPr>
      </w:pPr>
    </w:p>
    <w:p w:rsidR="003E5F1C" w:rsidRPr="00847468" w:rsidRDefault="003E5F1C" w:rsidP="001347B8">
      <w:pPr>
        <w:widowControl w:val="0"/>
        <w:autoSpaceDE w:val="0"/>
        <w:autoSpaceDN w:val="0"/>
        <w:adjustRightInd w:val="0"/>
        <w:spacing w:after="0"/>
        <w:ind w:left="582"/>
        <w:rPr>
          <w:rStyle w:val="Emphasis"/>
        </w:rPr>
      </w:pPr>
      <w:r w:rsidRPr="0032422D">
        <w:rPr>
          <w:rStyle w:val="Emphasis"/>
          <w:i w:val="0"/>
          <w:noProof/>
          <w:lang w:val="es-AR" w:eastAsia="es-AR"/>
        </w:rPr>
        <w:pict>
          <v:shape id="Imagen 1" o:spid="_x0000_i1030" type="#_x0000_t75" style="width:10.5pt;height:15pt;visibility:visible">
            <v:imagedata r:id="rId7" o:title=""/>
          </v:shape>
        </w:pict>
      </w:r>
      <w:r w:rsidRPr="00847468">
        <w:rPr>
          <w:rStyle w:val="Emphasis"/>
        </w:rPr>
        <w:t xml:space="preserve">   Profesor</w:t>
      </w:r>
    </w:p>
    <w:p w:rsidR="003E5F1C" w:rsidRPr="00847468" w:rsidRDefault="003E5F1C" w:rsidP="001347B8">
      <w:pPr>
        <w:widowControl w:val="0"/>
        <w:autoSpaceDE w:val="0"/>
        <w:autoSpaceDN w:val="0"/>
        <w:adjustRightInd w:val="0"/>
        <w:spacing w:before="5" w:after="0" w:line="190" w:lineRule="exact"/>
        <w:rPr>
          <w:rStyle w:val="Emphasis"/>
        </w:rPr>
      </w:pPr>
    </w:p>
    <w:p w:rsidR="003E5F1C" w:rsidRPr="00847468" w:rsidRDefault="003E5F1C" w:rsidP="001347B8">
      <w:pPr>
        <w:widowControl w:val="0"/>
        <w:autoSpaceDE w:val="0"/>
        <w:autoSpaceDN w:val="0"/>
        <w:adjustRightInd w:val="0"/>
        <w:spacing w:after="0" w:line="340" w:lineRule="atLeast"/>
        <w:ind w:left="930" w:right="182"/>
        <w:rPr>
          <w:rStyle w:val="Emphasis"/>
        </w:rPr>
      </w:pPr>
      <w:r w:rsidRPr="00847468">
        <w:rPr>
          <w:rStyle w:val="Emphasis"/>
        </w:rPr>
        <w:t>Interactuar con el sistema al permitirle establecer tomar asistencia de los alumnos  y  registrar notas de sus alumnos al final de cada curso.</w:t>
      </w:r>
    </w:p>
    <w:p w:rsidR="003E5F1C" w:rsidRPr="0040770A" w:rsidRDefault="003E5F1C" w:rsidP="001347B8">
      <w:pPr>
        <w:widowControl w:val="0"/>
        <w:autoSpaceDE w:val="0"/>
        <w:autoSpaceDN w:val="0"/>
        <w:adjustRightInd w:val="0"/>
        <w:spacing w:before="3" w:after="0" w:line="180" w:lineRule="exact"/>
        <w:rPr>
          <w:rFonts w:ascii="Arial" w:hAnsi="Arial" w:cs="Arial"/>
          <w:color w:val="000000"/>
          <w:sz w:val="20"/>
          <w:szCs w:val="20"/>
        </w:rPr>
      </w:pPr>
    </w:p>
    <w:p w:rsidR="003E5F1C" w:rsidRPr="0040770A" w:rsidRDefault="003E5F1C" w:rsidP="001347B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E5F1C" w:rsidRPr="0040770A" w:rsidRDefault="003E5F1C" w:rsidP="001347B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E5F1C" w:rsidRDefault="003E5F1C" w:rsidP="00900AD5">
      <w:pPr>
        <w:pStyle w:val="Heading4"/>
        <w:numPr>
          <w:ilvl w:val="0"/>
          <w:numId w:val="0"/>
        </w:numPr>
        <w:rPr>
          <w:rFonts w:ascii="Arial" w:hAnsi="Arial" w:cs="Arial"/>
          <w:i w:val="0"/>
          <w:color w:val="000000"/>
          <w:szCs w:val="20"/>
        </w:rPr>
      </w:pPr>
    </w:p>
    <w:p w:rsidR="003E5F1C" w:rsidRDefault="003E5F1C" w:rsidP="00900AD5">
      <w:pPr>
        <w:pStyle w:val="Heading4"/>
        <w:numPr>
          <w:ilvl w:val="0"/>
          <w:numId w:val="0"/>
        </w:numPr>
        <w:rPr>
          <w:rFonts w:ascii="Arial" w:hAnsi="Arial" w:cs="Arial"/>
          <w:i w:val="0"/>
          <w:color w:val="000000"/>
          <w:szCs w:val="20"/>
        </w:rPr>
      </w:pPr>
    </w:p>
    <w:p w:rsidR="003E5F1C" w:rsidRPr="00D26EAF" w:rsidRDefault="003E5F1C" w:rsidP="00900AD5">
      <w:pPr>
        <w:pStyle w:val="Heading4"/>
        <w:numPr>
          <w:ilvl w:val="0"/>
          <w:numId w:val="0"/>
        </w:numPr>
        <w:rPr>
          <w:rFonts w:ascii="Arial" w:hAnsi="Arial" w:cs="Arial"/>
          <w:b w:val="0"/>
          <w:color w:val="000000"/>
          <w:sz w:val="28"/>
          <w:szCs w:val="28"/>
        </w:rPr>
      </w:pPr>
      <w:r w:rsidRPr="00D26EAF">
        <w:rPr>
          <w:rFonts w:ascii="Arial" w:hAnsi="Arial" w:cs="Arial"/>
          <w:b w:val="0"/>
          <w:color w:val="000000"/>
          <w:sz w:val="28"/>
          <w:szCs w:val="28"/>
        </w:rPr>
        <w:t xml:space="preserve">casos de uso </w:t>
      </w:r>
    </w:p>
    <w:p w:rsidR="003E5F1C" w:rsidRPr="0040770A" w:rsidRDefault="003E5F1C" w:rsidP="00900AD5">
      <w:pPr>
        <w:pStyle w:val="Heading4"/>
        <w:numPr>
          <w:ilvl w:val="0"/>
          <w:numId w:val="0"/>
        </w:numPr>
        <w:rPr>
          <w:rFonts w:ascii="Arial" w:hAnsi="Arial" w:cs="Arial"/>
          <w:i w:val="0"/>
          <w:color w:val="000000"/>
          <w:szCs w:val="20"/>
        </w:rPr>
      </w:pPr>
    </w:p>
    <w:tbl>
      <w:tblPr>
        <w:tblStyle w:val="TableElegant"/>
        <w:tblW w:w="9290" w:type="dxa"/>
        <w:tblLook w:val="00A0"/>
      </w:tblPr>
      <w:tblGrid>
        <w:gridCol w:w="3008"/>
        <w:gridCol w:w="3240"/>
        <w:gridCol w:w="3042"/>
      </w:tblGrid>
      <w:tr w:rsidR="003E5F1C" w:rsidRPr="006D4F60" w:rsidTr="00CD4B6F">
        <w:trPr>
          <w:cnfStyle w:val="100000000000"/>
        </w:trPr>
        <w:tc>
          <w:tcPr>
            <w:tcW w:w="3008" w:type="dxa"/>
            <w:tcBorders>
              <w:top w:val="double" w:sz="6" w:space="0" w:color="000000"/>
            </w:tcBorders>
          </w:tcPr>
          <w:p w:rsidR="003E5F1C" w:rsidRPr="0032422D" w:rsidRDefault="003E5F1C" w:rsidP="0032422D">
            <w:pPr>
              <w:spacing w:before="0" w:after="0"/>
              <w:jc w:val="left"/>
              <w:rPr>
                <w:rStyle w:val="Emphasis"/>
                <w:caps/>
                <w:sz w:val="22"/>
                <w:szCs w:val="22"/>
              </w:rPr>
            </w:pPr>
            <w:r w:rsidRPr="0032422D">
              <w:rPr>
                <w:rStyle w:val="Emphasis"/>
                <w:caps/>
                <w:sz w:val="22"/>
                <w:szCs w:val="22"/>
              </w:rPr>
              <w:t>Director</w:t>
            </w:r>
          </w:p>
        </w:tc>
        <w:tc>
          <w:tcPr>
            <w:tcW w:w="3240" w:type="dxa"/>
            <w:tcBorders>
              <w:top w:val="double" w:sz="6" w:space="0" w:color="000000"/>
            </w:tcBorders>
          </w:tcPr>
          <w:p w:rsidR="003E5F1C" w:rsidRPr="0032422D" w:rsidRDefault="003E5F1C" w:rsidP="0032422D">
            <w:pPr>
              <w:spacing w:before="0" w:after="0"/>
              <w:jc w:val="left"/>
              <w:rPr>
                <w:rStyle w:val="Emphasis"/>
                <w:caps/>
                <w:sz w:val="22"/>
                <w:szCs w:val="22"/>
              </w:rPr>
            </w:pPr>
            <w:r w:rsidRPr="0032422D">
              <w:rPr>
                <w:rStyle w:val="Emphasis"/>
                <w:caps/>
                <w:sz w:val="22"/>
                <w:szCs w:val="22"/>
              </w:rPr>
              <w:t>Secretaria</w:t>
            </w:r>
          </w:p>
        </w:tc>
        <w:tc>
          <w:tcPr>
            <w:tcW w:w="3042" w:type="dxa"/>
            <w:tcBorders>
              <w:top w:val="double" w:sz="6" w:space="0" w:color="000000"/>
            </w:tcBorders>
          </w:tcPr>
          <w:p w:rsidR="003E5F1C" w:rsidRPr="0032422D" w:rsidRDefault="003E5F1C" w:rsidP="0032422D">
            <w:pPr>
              <w:spacing w:before="0" w:after="0"/>
              <w:jc w:val="left"/>
              <w:rPr>
                <w:rStyle w:val="Emphasis"/>
                <w:caps/>
                <w:sz w:val="22"/>
                <w:szCs w:val="22"/>
              </w:rPr>
            </w:pPr>
            <w:r w:rsidRPr="0032422D">
              <w:rPr>
                <w:rStyle w:val="Emphasis"/>
                <w:caps/>
                <w:sz w:val="22"/>
                <w:szCs w:val="22"/>
              </w:rPr>
              <w:t>Profesor</w:t>
            </w:r>
          </w:p>
        </w:tc>
      </w:tr>
      <w:tr w:rsidR="003E5F1C" w:rsidRPr="006D4F60" w:rsidTr="00CD4B6F">
        <w:tc>
          <w:tcPr>
            <w:tcW w:w="3008" w:type="dxa"/>
          </w:tcPr>
          <w:p w:rsidR="003E5F1C" w:rsidRPr="0032422D" w:rsidRDefault="003E5F1C" w:rsidP="004B0175">
            <w:pPr>
              <w:spacing w:before="0" w:after="0"/>
              <w:jc w:val="left"/>
              <w:rPr>
                <w:rStyle w:val="Emphasis"/>
                <w:sz w:val="22"/>
                <w:szCs w:val="22"/>
              </w:rPr>
            </w:pPr>
          </w:p>
        </w:tc>
        <w:tc>
          <w:tcPr>
            <w:tcW w:w="3240" w:type="dxa"/>
          </w:tcPr>
          <w:p w:rsidR="003E5F1C" w:rsidRPr="0032422D" w:rsidRDefault="003E5F1C" w:rsidP="004B0175">
            <w:pPr>
              <w:spacing w:before="0" w:after="0"/>
              <w:jc w:val="left"/>
              <w:rPr>
                <w:rStyle w:val="Emphasis"/>
                <w:sz w:val="22"/>
                <w:szCs w:val="22"/>
              </w:rPr>
            </w:pPr>
            <w:r w:rsidRPr="0032422D">
              <w:rPr>
                <w:rStyle w:val="Emphasis"/>
                <w:sz w:val="22"/>
                <w:szCs w:val="22"/>
              </w:rPr>
              <w:t>registrar alumno en el sistema</w:t>
            </w:r>
          </w:p>
        </w:tc>
        <w:tc>
          <w:tcPr>
            <w:tcW w:w="3042" w:type="dxa"/>
          </w:tcPr>
          <w:p w:rsidR="003E5F1C" w:rsidRPr="0032422D" w:rsidRDefault="003E5F1C" w:rsidP="004B0175">
            <w:pPr>
              <w:spacing w:before="0" w:after="0"/>
              <w:jc w:val="left"/>
              <w:rPr>
                <w:rStyle w:val="Emphasis"/>
                <w:sz w:val="22"/>
                <w:szCs w:val="22"/>
              </w:rPr>
            </w:pPr>
          </w:p>
        </w:tc>
      </w:tr>
      <w:tr w:rsidR="003E5F1C" w:rsidRPr="006D4F60" w:rsidTr="00CD4B6F">
        <w:tc>
          <w:tcPr>
            <w:tcW w:w="3008" w:type="dxa"/>
          </w:tcPr>
          <w:p w:rsidR="003E5F1C" w:rsidRPr="0032422D" w:rsidRDefault="003E5F1C" w:rsidP="004B0175">
            <w:pPr>
              <w:spacing w:before="0" w:after="0"/>
              <w:jc w:val="left"/>
              <w:rPr>
                <w:rStyle w:val="Emphasis"/>
                <w:sz w:val="22"/>
                <w:szCs w:val="22"/>
              </w:rPr>
            </w:pPr>
            <w:r w:rsidRPr="0032422D">
              <w:rPr>
                <w:rStyle w:val="Emphasis"/>
                <w:sz w:val="22"/>
                <w:szCs w:val="22"/>
              </w:rPr>
              <w:t>Buscar  Alumno en el sistema</w:t>
            </w:r>
          </w:p>
        </w:tc>
        <w:tc>
          <w:tcPr>
            <w:tcW w:w="3240" w:type="dxa"/>
          </w:tcPr>
          <w:p w:rsidR="003E5F1C" w:rsidRPr="0032422D" w:rsidRDefault="003E5F1C" w:rsidP="004B0175">
            <w:pPr>
              <w:spacing w:before="0" w:after="0"/>
              <w:jc w:val="left"/>
              <w:rPr>
                <w:rStyle w:val="Emphasis"/>
                <w:sz w:val="22"/>
                <w:szCs w:val="22"/>
              </w:rPr>
            </w:pPr>
            <w:r w:rsidRPr="0032422D">
              <w:rPr>
                <w:rStyle w:val="Emphasis"/>
                <w:sz w:val="22"/>
                <w:szCs w:val="22"/>
              </w:rPr>
              <w:t>Buscar  Alumno en el sistema</w:t>
            </w:r>
          </w:p>
        </w:tc>
        <w:tc>
          <w:tcPr>
            <w:tcW w:w="3042" w:type="dxa"/>
          </w:tcPr>
          <w:p w:rsidR="003E5F1C" w:rsidRPr="0032422D" w:rsidRDefault="003E5F1C" w:rsidP="004B0175">
            <w:pPr>
              <w:spacing w:before="0" w:after="0"/>
              <w:jc w:val="left"/>
              <w:rPr>
                <w:rStyle w:val="Emphasis"/>
                <w:sz w:val="22"/>
                <w:szCs w:val="22"/>
              </w:rPr>
            </w:pPr>
            <w:r w:rsidRPr="0032422D">
              <w:rPr>
                <w:rStyle w:val="Emphasis"/>
                <w:sz w:val="22"/>
                <w:szCs w:val="22"/>
              </w:rPr>
              <w:t>Buscar  Alumno en el sistema</w:t>
            </w:r>
          </w:p>
        </w:tc>
      </w:tr>
      <w:tr w:rsidR="003E5F1C" w:rsidRPr="006D4F60" w:rsidTr="00CD4B6F">
        <w:tc>
          <w:tcPr>
            <w:tcW w:w="3008" w:type="dxa"/>
          </w:tcPr>
          <w:p w:rsidR="003E5F1C" w:rsidRPr="0032422D" w:rsidRDefault="003E5F1C" w:rsidP="004B0175">
            <w:pPr>
              <w:spacing w:before="0" w:after="0"/>
              <w:jc w:val="left"/>
              <w:rPr>
                <w:rStyle w:val="Emphasis"/>
                <w:sz w:val="22"/>
                <w:szCs w:val="22"/>
              </w:rPr>
            </w:pPr>
            <w:r w:rsidRPr="0032422D">
              <w:rPr>
                <w:rStyle w:val="Emphasis"/>
                <w:sz w:val="22"/>
                <w:szCs w:val="22"/>
              </w:rPr>
              <w:t>Registrar Materia</w:t>
            </w:r>
          </w:p>
        </w:tc>
        <w:tc>
          <w:tcPr>
            <w:tcW w:w="3240" w:type="dxa"/>
          </w:tcPr>
          <w:p w:rsidR="003E5F1C" w:rsidRPr="0032422D" w:rsidRDefault="003E5F1C" w:rsidP="004B0175">
            <w:pPr>
              <w:spacing w:before="0" w:after="0"/>
              <w:jc w:val="left"/>
              <w:rPr>
                <w:rStyle w:val="Emphasis"/>
                <w:sz w:val="22"/>
                <w:szCs w:val="22"/>
              </w:rPr>
            </w:pPr>
            <w:r w:rsidRPr="0032422D">
              <w:rPr>
                <w:rStyle w:val="Emphasis"/>
                <w:sz w:val="22"/>
                <w:szCs w:val="22"/>
              </w:rPr>
              <w:t>Actualizar Datos del Alumno</w:t>
            </w:r>
          </w:p>
        </w:tc>
        <w:tc>
          <w:tcPr>
            <w:tcW w:w="3042" w:type="dxa"/>
          </w:tcPr>
          <w:p w:rsidR="003E5F1C" w:rsidRPr="0032422D" w:rsidRDefault="003E5F1C" w:rsidP="004B0175">
            <w:pPr>
              <w:spacing w:before="0" w:after="0"/>
              <w:jc w:val="left"/>
              <w:rPr>
                <w:rStyle w:val="Emphasis"/>
                <w:sz w:val="22"/>
                <w:szCs w:val="22"/>
              </w:rPr>
            </w:pPr>
            <w:r w:rsidRPr="0032422D">
              <w:rPr>
                <w:rStyle w:val="Emphasis"/>
                <w:sz w:val="22"/>
                <w:szCs w:val="22"/>
              </w:rPr>
              <w:t>Registrar Asistencia de Alumno</w:t>
            </w:r>
          </w:p>
        </w:tc>
      </w:tr>
      <w:tr w:rsidR="003E5F1C" w:rsidRPr="006D4F60" w:rsidTr="00CD4B6F">
        <w:tc>
          <w:tcPr>
            <w:tcW w:w="3008" w:type="dxa"/>
          </w:tcPr>
          <w:p w:rsidR="003E5F1C" w:rsidRPr="0032422D" w:rsidRDefault="003E5F1C" w:rsidP="004B0175">
            <w:pPr>
              <w:spacing w:before="0" w:after="0"/>
              <w:jc w:val="left"/>
              <w:rPr>
                <w:rStyle w:val="Emphasis"/>
                <w:sz w:val="22"/>
                <w:szCs w:val="22"/>
              </w:rPr>
            </w:pPr>
          </w:p>
        </w:tc>
        <w:tc>
          <w:tcPr>
            <w:tcW w:w="3240" w:type="dxa"/>
          </w:tcPr>
          <w:p w:rsidR="003E5F1C" w:rsidRPr="0032422D" w:rsidRDefault="003E5F1C" w:rsidP="004B0175">
            <w:pPr>
              <w:spacing w:before="0" w:after="0"/>
              <w:jc w:val="left"/>
              <w:rPr>
                <w:rStyle w:val="Emphasis"/>
                <w:sz w:val="22"/>
                <w:szCs w:val="22"/>
              </w:rPr>
            </w:pPr>
            <w:r w:rsidRPr="0032422D">
              <w:rPr>
                <w:rStyle w:val="Emphasis"/>
                <w:sz w:val="22"/>
                <w:szCs w:val="22"/>
              </w:rPr>
              <w:t>Registrar Profesor</w:t>
            </w:r>
          </w:p>
        </w:tc>
        <w:tc>
          <w:tcPr>
            <w:tcW w:w="3042" w:type="dxa"/>
          </w:tcPr>
          <w:p w:rsidR="003E5F1C" w:rsidRPr="0032422D" w:rsidRDefault="003E5F1C" w:rsidP="004B0175">
            <w:pPr>
              <w:spacing w:before="0" w:after="0"/>
              <w:jc w:val="left"/>
              <w:rPr>
                <w:rStyle w:val="Emphasis"/>
                <w:sz w:val="22"/>
                <w:szCs w:val="22"/>
              </w:rPr>
            </w:pPr>
            <w:r w:rsidRPr="0032422D">
              <w:rPr>
                <w:rStyle w:val="Emphasis"/>
                <w:sz w:val="22"/>
                <w:szCs w:val="22"/>
              </w:rPr>
              <w:t>Registrar Nota de Examen</w:t>
            </w:r>
          </w:p>
        </w:tc>
      </w:tr>
      <w:tr w:rsidR="003E5F1C" w:rsidRPr="006D4F60" w:rsidTr="00CD4B6F">
        <w:tc>
          <w:tcPr>
            <w:tcW w:w="3008" w:type="dxa"/>
          </w:tcPr>
          <w:p w:rsidR="003E5F1C" w:rsidRPr="0032422D" w:rsidRDefault="003E5F1C" w:rsidP="004B0175">
            <w:pPr>
              <w:spacing w:before="0" w:after="0"/>
              <w:jc w:val="left"/>
              <w:rPr>
                <w:rStyle w:val="Emphasis"/>
                <w:sz w:val="22"/>
                <w:szCs w:val="22"/>
              </w:rPr>
            </w:pPr>
            <w:r w:rsidRPr="0032422D">
              <w:rPr>
                <w:rStyle w:val="Emphasis"/>
                <w:sz w:val="22"/>
                <w:szCs w:val="22"/>
              </w:rPr>
              <w:t>Buscar Datos de Profesor</w:t>
            </w:r>
          </w:p>
        </w:tc>
        <w:tc>
          <w:tcPr>
            <w:tcW w:w="3240" w:type="dxa"/>
          </w:tcPr>
          <w:p w:rsidR="003E5F1C" w:rsidRPr="0032422D" w:rsidRDefault="003E5F1C" w:rsidP="004B0175">
            <w:pPr>
              <w:spacing w:before="0" w:after="0"/>
              <w:jc w:val="left"/>
              <w:rPr>
                <w:rStyle w:val="Emphasis"/>
                <w:sz w:val="22"/>
                <w:szCs w:val="22"/>
              </w:rPr>
            </w:pPr>
            <w:r w:rsidRPr="0032422D">
              <w:rPr>
                <w:rStyle w:val="Emphasis"/>
                <w:sz w:val="22"/>
                <w:szCs w:val="22"/>
              </w:rPr>
              <w:t>Buscar Datos de Profesor</w:t>
            </w:r>
          </w:p>
        </w:tc>
        <w:tc>
          <w:tcPr>
            <w:tcW w:w="3042" w:type="dxa"/>
          </w:tcPr>
          <w:p w:rsidR="003E5F1C" w:rsidRPr="0032422D" w:rsidRDefault="003E5F1C" w:rsidP="004B0175">
            <w:pPr>
              <w:keepNext/>
              <w:spacing w:before="0"/>
              <w:jc w:val="left"/>
              <w:outlineLvl w:val="3"/>
              <w:rPr>
                <w:rStyle w:val="Emphasis"/>
                <w:sz w:val="22"/>
                <w:szCs w:val="22"/>
              </w:rPr>
            </w:pPr>
            <w:r w:rsidRPr="0032422D">
              <w:rPr>
                <w:rStyle w:val="Emphasis"/>
                <w:sz w:val="22"/>
                <w:szCs w:val="22"/>
              </w:rPr>
              <w:t xml:space="preserve">Generar listado de Alumnos </w:t>
            </w:r>
          </w:p>
          <w:p w:rsidR="003E5F1C" w:rsidRPr="0032422D" w:rsidRDefault="003E5F1C" w:rsidP="004B0175">
            <w:pPr>
              <w:spacing w:before="0" w:after="0"/>
              <w:jc w:val="left"/>
              <w:rPr>
                <w:rStyle w:val="Emphasis"/>
                <w:sz w:val="22"/>
                <w:szCs w:val="22"/>
              </w:rPr>
            </w:pPr>
          </w:p>
        </w:tc>
      </w:tr>
      <w:tr w:rsidR="003E5F1C" w:rsidRPr="006D4F60" w:rsidTr="00CD4B6F">
        <w:tc>
          <w:tcPr>
            <w:tcW w:w="3008" w:type="dxa"/>
          </w:tcPr>
          <w:p w:rsidR="003E5F1C" w:rsidRPr="0032422D" w:rsidRDefault="003E5F1C" w:rsidP="004B0175">
            <w:pPr>
              <w:spacing w:before="0" w:after="0"/>
              <w:jc w:val="left"/>
              <w:rPr>
                <w:rStyle w:val="Emphasis"/>
                <w:sz w:val="22"/>
                <w:szCs w:val="22"/>
              </w:rPr>
            </w:pPr>
            <w:r w:rsidRPr="0032422D">
              <w:rPr>
                <w:rStyle w:val="Emphasis"/>
                <w:sz w:val="22"/>
                <w:szCs w:val="22"/>
              </w:rPr>
              <w:t>Actualizar Datos de Profesor</w:t>
            </w:r>
          </w:p>
        </w:tc>
        <w:tc>
          <w:tcPr>
            <w:tcW w:w="3240" w:type="dxa"/>
          </w:tcPr>
          <w:p w:rsidR="003E5F1C" w:rsidRPr="0032422D" w:rsidRDefault="003E5F1C" w:rsidP="004B0175">
            <w:pPr>
              <w:spacing w:before="0" w:after="0"/>
              <w:jc w:val="left"/>
              <w:rPr>
                <w:rStyle w:val="Emphasis"/>
                <w:sz w:val="22"/>
                <w:szCs w:val="22"/>
              </w:rPr>
            </w:pPr>
            <w:r w:rsidRPr="0032422D">
              <w:rPr>
                <w:rStyle w:val="Emphasis"/>
                <w:sz w:val="22"/>
                <w:szCs w:val="22"/>
              </w:rPr>
              <w:t>Actualizar Datos de Profesor</w:t>
            </w:r>
          </w:p>
        </w:tc>
        <w:tc>
          <w:tcPr>
            <w:tcW w:w="3042" w:type="dxa"/>
          </w:tcPr>
          <w:p w:rsidR="003E5F1C" w:rsidRPr="0032422D" w:rsidRDefault="003E5F1C" w:rsidP="004B0175">
            <w:pPr>
              <w:spacing w:before="0" w:after="0"/>
              <w:jc w:val="left"/>
              <w:rPr>
                <w:rStyle w:val="Emphasis"/>
                <w:sz w:val="22"/>
                <w:szCs w:val="22"/>
              </w:rPr>
            </w:pPr>
            <w:r w:rsidRPr="0032422D">
              <w:rPr>
                <w:rStyle w:val="Emphasis"/>
                <w:sz w:val="22"/>
                <w:szCs w:val="22"/>
              </w:rPr>
              <w:t>Validar usuario</w:t>
            </w:r>
          </w:p>
        </w:tc>
      </w:tr>
      <w:tr w:rsidR="003E5F1C" w:rsidRPr="006D4F60" w:rsidTr="00CD4B6F">
        <w:tc>
          <w:tcPr>
            <w:tcW w:w="3008" w:type="dxa"/>
          </w:tcPr>
          <w:p w:rsidR="003E5F1C" w:rsidRPr="0032422D" w:rsidRDefault="003E5F1C" w:rsidP="004B0175">
            <w:pPr>
              <w:spacing w:before="0" w:after="0"/>
              <w:jc w:val="left"/>
              <w:rPr>
                <w:rStyle w:val="Emphasis"/>
                <w:sz w:val="22"/>
                <w:szCs w:val="22"/>
              </w:rPr>
            </w:pPr>
            <w:r w:rsidRPr="0032422D">
              <w:rPr>
                <w:rStyle w:val="Emphasis"/>
                <w:sz w:val="22"/>
                <w:szCs w:val="22"/>
              </w:rPr>
              <w:t>Actualizar Materia</w:t>
            </w:r>
          </w:p>
        </w:tc>
        <w:tc>
          <w:tcPr>
            <w:tcW w:w="3240" w:type="dxa"/>
          </w:tcPr>
          <w:p w:rsidR="003E5F1C" w:rsidRPr="0032422D" w:rsidRDefault="003E5F1C" w:rsidP="004B0175">
            <w:pPr>
              <w:spacing w:before="0" w:after="0"/>
              <w:jc w:val="left"/>
              <w:rPr>
                <w:rStyle w:val="Emphasis"/>
                <w:sz w:val="22"/>
                <w:szCs w:val="22"/>
              </w:rPr>
            </w:pPr>
            <w:r w:rsidRPr="0032422D">
              <w:rPr>
                <w:rStyle w:val="Emphasis"/>
                <w:sz w:val="22"/>
                <w:szCs w:val="22"/>
              </w:rPr>
              <w:t>Inscribir Alumno a Curso</w:t>
            </w:r>
          </w:p>
        </w:tc>
        <w:tc>
          <w:tcPr>
            <w:tcW w:w="3042" w:type="dxa"/>
          </w:tcPr>
          <w:p w:rsidR="003E5F1C" w:rsidRPr="0032422D" w:rsidRDefault="003E5F1C" w:rsidP="004B0175">
            <w:pPr>
              <w:tabs>
                <w:tab w:val="center" w:pos="4252"/>
                <w:tab w:val="right" w:pos="8504"/>
              </w:tabs>
              <w:jc w:val="left"/>
              <w:rPr>
                <w:rStyle w:val="Emphasis"/>
                <w:sz w:val="22"/>
                <w:szCs w:val="22"/>
              </w:rPr>
            </w:pPr>
            <w:r w:rsidRPr="0032422D">
              <w:rPr>
                <w:rStyle w:val="Emphasis"/>
                <w:sz w:val="22"/>
                <w:szCs w:val="22"/>
              </w:rPr>
              <w:t>Actualizar datos de examen</w:t>
            </w:r>
          </w:p>
          <w:p w:rsidR="003E5F1C" w:rsidRPr="0032422D" w:rsidRDefault="003E5F1C" w:rsidP="004B0175">
            <w:pPr>
              <w:spacing w:before="0" w:after="0"/>
              <w:jc w:val="left"/>
              <w:rPr>
                <w:rStyle w:val="Emphasis"/>
                <w:sz w:val="22"/>
                <w:szCs w:val="22"/>
              </w:rPr>
            </w:pPr>
          </w:p>
        </w:tc>
      </w:tr>
      <w:tr w:rsidR="003E5F1C" w:rsidRPr="006D4F60" w:rsidTr="00CD4B6F">
        <w:tc>
          <w:tcPr>
            <w:tcW w:w="3008" w:type="dxa"/>
          </w:tcPr>
          <w:p w:rsidR="003E5F1C" w:rsidRPr="0032422D" w:rsidRDefault="003E5F1C" w:rsidP="004B0175">
            <w:pPr>
              <w:spacing w:before="0" w:after="0"/>
              <w:jc w:val="left"/>
              <w:rPr>
                <w:rStyle w:val="Emphasis"/>
                <w:sz w:val="22"/>
                <w:szCs w:val="22"/>
              </w:rPr>
            </w:pPr>
            <w:r w:rsidRPr="0032422D">
              <w:rPr>
                <w:rStyle w:val="Emphasis"/>
                <w:sz w:val="22"/>
                <w:szCs w:val="22"/>
              </w:rPr>
              <w:t>Registrar Profesor en Curso/Materia</w:t>
            </w:r>
          </w:p>
        </w:tc>
        <w:tc>
          <w:tcPr>
            <w:tcW w:w="3240" w:type="dxa"/>
          </w:tcPr>
          <w:p w:rsidR="003E5F1C" w:rsidRPr="0032422D" w:rsidRDefault="003E5F1C" w:rsidP="004B0175">
            <w:pPr>
              <w:spacing w:before="0" w:after="0"/>
              <w:jc w:val="left"/>
              <w:rPr>
                <w:rStyle w:val="Emphasis"/>
                <w:sz w:val="22"/>
                <w:szCs w:val="22"/>
              </w:rPr>
            </w:pPr>
            <w:r w:rsidRPr="0032422D">
              <w:rPr>
                <w:rStyle w:val="Emphasis"/>
                <w:sz w:val="22"/>
                <w:szCs w:val="22"/>
              </w:rPr>
              <w:t>Registrar Curso</w:t>
            </w:r>
          </w:p>
        </w:tc>
        <w:tc>
          <w:tcPr>
            <w:tcW w:w="3042" w:type="dxa"/>
          </w:tcPr>
          <w:p w:rsidR="003E5F1C" w:rsidRPr="0032422D" w:rsidRDefault="003E5F1C" w:rsidP="004B0175">
            <w:pPr>
              <w:tabs>
                <w:tab w:val="center" w:pos="4252"/>
                <w:tab w:val="right" w:pos="8504"/>
              </w:tabs>
              <w:jc w:val="left"/>
              <w:rPr>
                <w:rStyle w:val="Emphasis"/>
                <w:sz w:val="22"/>
                <w:szCs w:val="22"/>
              </w:rPr>
            </w:pPr>
            <w:r w:rsidRPr="0032422D">
              <w:rPr>
                <w:rStyle w:val="Emphasis"/>
                <w:sz w:val="22"/>
                <w:szCs w:val="22"/>
              </w:rPr>
              <w:t>Buscar Datos de  Examen</w:t>
            </w:r>
          </w:p>
          <w:p w:rsidR="003E5F1C" w:rsidRPr="0032422D" w:rsidRDefault="003E5F1C" w:rsidP="004B0175">
            <w:pPr>
              <w:spacing w:before="0" w:after="0"/>
              <w:jc w:val="left"/>
              <w:rPr>
                <w:rStyle w:val="Emphasis"/>
                <w:sz w:val="22"/>
                <w:szCs w:val="22"/>
              </w:rPr>
            </w:pPr>
          </w:p>
        </w:tc>
      </w:tr>
      <w:tr w:rsidR="003E5F1C" w:rsidRPr="006D4F60" w:rsidTr="00CD4B6F">
        <w:tc>
          <w:tcPr>
            <w:tcW w:w="3008" w:type="dxa"/>
          </w:tcPr>
          <w:p w:rsidR="003E5F1C" w:rsidRPr="0032422D" w:rsidRDefault="003E5F1C" w:rsidP="004B0175">
            <w:pPr>
              <w:spacing w:before="0" w:after="0"/>
              <w:jc w:val="left"/>
              <w:rPr>
                <w:rStyle w:val="Emphasis"/>
                <w:sz w:val="22"/>
                <w:szCs w:val="22"/>
              </w:rPr>
            </w:pPr>
            <w:r w:rsidRPr="0032422D">
              <w:rPr>
                <w:rStyle w:val="Emphasis"/>
                <w:sz w:val="22"/>
                <w:szCs w:val="22"/>
              </w:rPr>
              <w:t>Actualizar Profesor en Curso/Materia</w:t>
            </w:r>
          </w:p>
        </w:tc>
        <w:tc>
          <w:tcPr>
            <w:tcW w:w="3240" w:type="dxa"/>
          </w:tcPr>
          <w:p w:rsidR="003E5F1C" w:rsidRPr="0032422D" w:rsidRDefault="003E5F1C" w:rsidP="004B0175">
            <w:pPr>
              <w:spacing w:before="0" w:after="0"/>
              <w:jc w:val="left"/>
              <w:rPr>
                <w:rStyle w:val="Emphasis"/>
                <w:sz w:val="22"/>
                <w:szCs w:val="22"/>
              </w:rPr>
            </w:pPr>
            <w:r w:rsidRPr="0032422D">
              <w:rPr>
                <w:rStyle w:val="Emphasis"/>
                <w:sz w:val="22"/>
                <w:szCs w:val="22"/>
              </w:rPr>
              <w:t>Actualizar Curso</w:t>
            </w:r>
          </w:p>
        </w:tc>
        <w:tc>
          <w:tcPr>
            <w:tcW w:w="3042" w:type="dxa"/>
          </w:tcPr>
          <w:p w:rsidR="003E5F1C" w:rsidRPr="0032422D" w:rsidRDefault="003E5F1C" w:rsidP="004B0175">
            <w:pPr>
              <w:spacing w:before="0" w:after="0"/>
              <w:jc w:val="left"/>
              <w:rPr>
                <w:rStyle w:val="Emphasis"/>
                <w:sz w:val="22"/>
                <w:szCs w:val="22"/>
              </w:rPr>
            </w:pPr>
          </w:p>
        </w:tc>
      </w:tr>
      <w:tr w:rsidR="003E5F1C" w:rsidRPr="006D4F60" w:rsidTr="00CD4B6F">
        <w:tc>
          <w:tcPr>
            <w:tcW w:w="3008" w:type="dxa"/>
          </w:tcPr>
          <w:p w:rsidR="003E5F1C" w:rsidRPr="0032422D" w:rsidRDefault="003E5F1C" w:rsidP="004B0175">
            <w:pPr>
              <w:spacing w:before="0" w:after="0"/>
              <w:jc w:val="left"/>
              <w:rPr>
                <w:rStyle w:val="Emphasis"/>
                <w:sz w:val="22"/>
                <w:szCs w:val="22"/>
              </w:rPr>
            </w:pPr>
            <w:r w:rsidRPr="0032422D">
              <w:rPr>
                <w:rStyle w:val="Emphasis"/>
                <w:sz w:val="22"/>
                <w:szCs w:val="22"/>
              </w:rPr>
              <w:t>Generar listado de Alumnos</w:t>
            </w:r>
          </w:p>
        </w:tc>
        <w:tc>
          <w:tcPr>
            <w:tcW w:w="3240" w:type="dxa"/>
          </w:tcPr>
          <w:p w:rsidR="003E5F1C" w:rsidRPr="0032422D" w:rsidRDefault="003E5F1C" w:rsidP="004B0175">
            <w:pPr>
              <w:spacing w:before="0" w:after="0"/>
              <w:jc w:val="left"/>
              <w:rPr>
                <w:rStyle w:val="Emphasis"/>
                <w:sz w:val="22"/>
                <w:szCs w:val="22"/>
              </w:rPr>
            </w:pPr>
            <w:r w:rsidRPr="0032422D">
              <w:rPr>
                <w:rStyle w:val="Emphasis"/>
                <w:sz w:val="22"/>
                <w:szCs w:val="22"/>
              </w:rPr>
              <w:t>Registrar pago de derecho de examen de curso</w:t>
            </w:r>
          </w:p>
        </w:tc>
        <w:tc>
          <w:tcPr>
            <w:tcW w:w="3042" w:type="dxa"/>
          </w:tcPr>
          <w:p w:rsidR="003E5F1C" w:rsidRPr="0032422D" w:rsidRDefault="003E5F1C" w:rsidP="004B0175">
            <w:pPr>
              <w:spacing w:before="0" w:after="0"/>
              <w:jc w:val="left"/>
              <w:rPr>
                <w:rStyle w:val="Emphasis"/>
                <w:sz w:val="22"/>
                <w:szCs w:val="22"/>
              </w:rPr>
            </w:pPr>
          </w:p>
        </w:tc>
      </w:tr>
      <w:tr w:rsidR="003E5F1C" w:rsidRPr="006D4F60" w:rsidTr="00CD4B6F">
        <w:tc>
          <w:tcPr>
            <w:tcW w:w="3008" w:type="dxa"/>
          </w:tcPr>
          <w:p w:rsidR="003E5F1C" w:rsidRPr="0032422D" w:rsidRDefault="003E5F1C" w:rsidP="004B0175">
            <w:pPr>
              <w:spacing w:before="0" w:after="0"/>
              <w:jc w:val="left"/>
              <w:rPr>
                <w:rStyle w:val="Emphasis"/>
                <w:sz w:val="22"/>
                <w:szCs w:val="22"/>
              </w:rPr>
            </w:pPr>
            <w:r w:rsidRPr="0032422D">
              <w:rPr>
                <w:rStyle w:val="Emphasis"/>
                <w:sz w:val="22"/>
                <w:szCs w:val="22"/>
              </w:rPr>
              <w:t>Validar usuario</w:t>
            </w:r>
          </w:p>
        </w:tc>
        <w:tc>
          <w:tcPr>
            <w:tcW w:w="3240" w:type="dxa"/>
          </w:tcPr>
          <w:p w:rsidR="003E5F1C" w:rsidRPr="0032422D" w:rsidRDefault="003E5F1C" w:rsidP="004B0175">
            <w:pPr>
              <w:keepNext/>
              <w:spacing w:before="0"/>
              <w:jc w:val="left"/>
              <w:outlineLvl w:val="3"/>
              <w:rPr>
                <w:rStyle w:val="Emphasis"/>
                <w:sz w:val="22"/>
                <w:szCs w:val="22"/>
              </w:rPr>
            </w:pPr>
            <w:r w:rsidRPr="0032422D">
              <w:rPr>
                <w:rStyle w:val="Emphasis"/>
                <w:sz w:val="22"/>
                <w:szCs w:val="22"/>
              </w:rPr>
              <w:t>Registrar Cuotas Alumno</w:t>
            </w:r>
          </w:p>
          <w:p w:rsidR="003E5F1C" w:rsidRPr="0032422D" w:rsidRDefault="003E5F1C" w:rsidP="004B0175">
            <w:pPr>
              <w:spacing w:before="0" w:after="0"/>
              <w:jc w:val="left"/>
              <w:rPr>
                <w:rStyle w:val="Emphasis"/>
                <w:sz w:val="22"/>
                <w:szCs w:val="22"/>
              </w:rPr>
            </w:pPr>
          </w:p>
        </w:tc>
        <w:tc>
          <w:tcPr>
            <w:tcW w:w="3042" w:type="dxa"/>
          </w:tcPr>
          <w:p w:rsidR="003E5F1C" w:rsidRPr="0032422D" w:rsidRDefault="003E5F1C" w:rsidP="004B0175">
            <w:pPr>
              <w:spacing w:before="0" w:after="0"/>
              <w:jc w:val="left"/>
              <w:rPr>
                <w:rStyle w:val="Emphasis"/>
                <w:sz w:val="22"/>
                <w:szCs w:val="22"/>
              </w:rPr>
            </w:pPr>
          </w:p>
        </w:tc>
      </w:tr>
      <w:tr w:rsidR="003E5F1C" w:rsidRPr="006D4F60" w:rsidTr="00CD4B6F">
        <w:tc>
          <w:tcPr>
            <w:tcW w:w="3008" w:type="dxa"/>
          </w:tcPr>
          <w:p w:rsidR="003E5F1C" w:rsidRPr="0032422D" w:rsidRDefault="003E5F1C" w:rsidP="0032422D">
            <w:pPr>
              <w:spacing w:before="0" w:after="0"/>
              <w:jc w:val="left"/>
              <w:rPr>
                <w:rStyle w:val="Emphasis"/>
                <w:sz w:val="22"/>
                <w:szCs w:val="22"/>
              </w:rPr>
            </w:pPr>
            <w:r w:rsidRPr="0032422D">
              <w:rPr>
                <w:rStyle w:val="Emphasis"/>
                <w:sz w:val="22"/>
                <w:szCs w:val="22"/>
              </w:rPr>
              <w:t>Registrar noticias</w:t>
            </w:r>
          </w:p>
        </w:tc>
        <w:tc>
          <w:tcPr>
            <w:tcW w:w="3240" w:type="dxa"/>
          </w:tcPr>
          <w:p w:rsidR="003E5F1C" w:rsidRPr="0032422D" w:rsidRDefault="003E5F1C" w:rsidP="0032422D">
            <w:pPr>
              <w:spacing w:before="0" w:after="0"/>
              <w:jc w:val="left"/>
              <w:rPr>
                <w:rStyle w:val="Emphasis"/>
                <w:sz w:val="22"/>
                <w:szCs w:val="22"/>
              </w:rPr>
            </w:pPr>
            <w:r w:rsidRPr="0032422D">
              <w:rPr>
                <w:rStyle w:val="Emphasis"/>
                <w:sz w:val="22"/>
                <w:szCs w:val="22"/>
              </w:rPr>
              <w:t>Generar listado de Curso/Materia  por Profesor</w:t>
            </w:r>
          </w:p>
        </w:tc>
        <w:tc>
          <w:tcPr>
            <w:tcW w:w="3042" w:type="dxa"/>
          </w:tcPr>
          <w:p w:rsidR="003E5F1C" w:rsidRPr="0032422D" w:rsidRDefault="003E5F1C" w:rsidP="0032422D">
            <w:pPr>
              <w:spacing w:before="0" w:after="0"/>
              <w:jc w:val="left"/>
              <w:rPr>
                <w:rStyle w:val="Emphasis"/>
                <w:sz w:val="22"/>
                <w:szCs w:val="22"/>
              </w:rPr>
            </w:pPr>
          </w:p>
        </w:tc>
      </w:tr>
      <w:tr w:rsidR="003E5F1C" w:rsidRPr="006D4F60" w:rsidTr="00CD4B6F">
        <w:tc>
          <w:tcPr>
            <w:tcW w:w="3008" w:type="dxa"/>
            <w:tcBorders>
              <w:bottom w:val="double" w:sz="6" w:space="0" w:color="000000"/>
            </w:tcBorders>
          </w:tcPr>
          <w:p w:rsidR="003E5F1C" w:rsidRPr="0032422D" w:rsidRDefault="003E5F1C" w:rsidP="0032422D">
            <w:pPr>
              <w:keepNext/>
              <w:spacing w:before="0"/>
              <w:jc w:val="left"/>
              <w:outlineLvl w:val="3"/>
              <w:rPr>
                <w:rStyle w:val="Emphasis"/>
                <w:sz w:val="22"/>
                <w:szCs w:val="22"/>
              </w:rPr>
            </w:pPr>
            <w:r>
              <w:rPr>
                <w:rStyle w:val="Emphasis"/>
                <w:sz w:val="22"/>
                <w:szCs w:val="22"/>
              </w:rPr>
              <w:t>a</w:t>
            </w:r>
            <w:r w:rsidRPr="0032422D">
              <w:rPr>
                <w:rStyle w:val="Emphasis"/>
                <w:sz w:val="22"/>
                <w:szCs w:val="22"/>
              </w:rPr>
              <w:t>ctualizar noticias</w:t>
            </w:r>
          </w:p>
          <w:p w:rsidR="003E5F1C" w:rsidRPr="0032422D" w:rsidRDefault="003E5F1C" w:rsidP="0032422D">
            <w:pPr>
              <w:spacing w:before="0" w:after="0"/>
              <w:jc w:val="left"/>
              <w:rPr>
                <w:rStyle w:val="Emphasis"/>
                <w:sz w:val="22"/>
                <w:szCs w:val="22"/>
              </w:rPr>
            </w:pPr>
          </w:p>
        </w:tc>
        <w:tc>
          <w:tcPr>
            <w:tcW w:w="3240" w:type="dxa"/>
            <w:tcBorders>
              <w:bottom w:val="double" w:sz="6" w:space="0" w:color="000000"/>
            </w:tcBorders>
          </w:tcPr>
          <w:p w:rsidR="003E5F1C" w:rsidRPr="0032422D" w:rsidRDefault="003E5F1C" w:rsidP="0032422D">
            <w:pPr>
              <w:spacing w:before="0" w:after="0"/>
              <w:jc w:val="left"/>
              <w:rPr>
                <w:rStyle w:val="Emphasis"/>
                <w:sz w:val="22"/>
                <w:szCs w:val="22"/>
              </w:rPr>
            </w:pPr>
            <w:r w:rsidRPr="0032422D">
              <w:rPr>
                <w:rStyle w:val="Emphasis"/>
                <w:sz w:val="22"/>
                <w:szCs w:val="22"/>
              </w:rPr>
              <w:t>Validar usuario</w:t>
            </w:r>
          </w:p>
        </w:tc>
        <w:tc>
          <w:tcPr>
            <w:tcW w:w="3042" w:type="dxa"/>
            <w:tcBorders>
              <w:bottom w:val="double" w:sz="6" w:space="0" w:color="000000"/>
            </w:tcBorders>
          </w:tcPr>
          <w:p w:rsidR="003E5F1C" w:rsidRPr="0032422D" w:rsidRDefault="003E5F1C" w:rsidP="0032422D">
            <w:pPr>
              <w:spacing w:before="0" w:after="0"/>
              <w:jc w:val="left"/>
              <w:rPr>
                <w:rStyle w:val="Emphasis"/>
                <w:sz w:val="22"/>
                <w:szCs w:val="22"/>
              </w:rPr>
            </w:pPr>
          </w:p>
        </w:tc>
      </w:tr>
    </w:tbl>
    <w:p w:rsidR="003E5F1C" w:rsidRPr="0040770A" w:rsidRDefault="003E5F1C" w:rsidP="00900AD5">
      <w:pPr>
        <w:pStyle w:val="Heading4"/>
        <w:numPr>
          <w:ilvl w:val="0"/>
          <w:numId w:val="0"/>
        </w:numPr>
        <w:rPr>
          <w:rFonts w:ascii="Arial" w:hAnsi="Arial" w:cs="Arial"/>
          <w:i w:val="0"/>
          <w:color w:val="000000"/>
          <w:szCs w:val="20"/>
        </w:rPr>
      </w:pPr>
      <w:r>
        <w:pict>
          <v:shape id="_x0000_i1031" type="#_x0000_t75" style="width:312.75pt;height:558pt">
            <v:imagedata r:id="rId8" o:title=""/>
          </v:shape>
        </w:pict>
      </w:r>
    </w:p>
    <w:p w:rsidR="003E5F1C" w:rsidRPr="0040770A" w:rsidRDefault="003E5F1C" w:rsidP="00900AD5">
      <w:pPr>
        <w:pStyle w:val="Heading4"/>
        <w:numPr>
          <w:ilvl w:val="0"/>
          <w:numId w:val="0"/>
        </w:numPr>
        <w:rPr>
          <w:rFonts w:ascii="Arial" w:hAnsi="Arial" w:cs="Arial"/>
          <w:i w:val="0"/>
          <w:color w:val="000000"/>
          <w:szCs w:val="20"/>
        </w:rPr>
      </w:pPr>
    </w:p>
    <w:p w:rsidR="003E5F1C" w:rsidRPr="0040770A" w:rsidRDefault="003E5F1C" w:rsidP="00900AD5">
      <w:pPr>
        <w:pStyle w:val="Heading4"/>
        <w:numPr>
          <w:ilvl w:val="0"/>
          <w:numId w:val="0"/>
        </w:numPr>
        <w:rPr>
          <w:rFonts w:ascii="Arial" w:hAnsi="Arial" w:cs="Arial"/>
          <w:i w:val="0"/>
          <w:color w:val="000000"/>
          <w:szCs w:val="20"/>
        </w:rPr>
      </w:pPr>
      <w:r>
        <w:object w:dxaOrig="7089" w:dyaOrig="12559">
          <v:shape id="_x0000_i1032" type="#_x0000_t75" style="width:351pt;height:627.75pt" o:ole="">
            <v:imagedata r:id="rId9" o:title=""/>
          </v:shape>
          <o:OLEObject Type="Embed" ProgID="Visio.Drawing.11" ShapeID="_x0000_i1032" DrawAspect="Content" ObjectID="_1458563428" r:id="rId10"/>
        </w:object>
      </w:r>
    </w:p>
    <w:p w:rsidR="003E5F1C" w:rsidRPr="0040770A" w:rsidRDefault="003E5F1C" w:rsidP="00900AD5">
      <w:pPr>
        <w:pStyle w:val="Heading4"/>
        <w:numPr>
          <w:ilvl w:val="0"/>
          <w:numId w:val="0"/>
        </w:numPr>
        <w:rPr>
          <w:rFonts w:ascii="Arial" w:hAnsi="Arial" w:cs="Arial"/>
          <w:i w:val="0"/>
          <w:color w:val="000000"/>
          <w:szCs w:val="20"/>
        </w:rPr>
      </w:pPr>
      <w:r>
        <w:object w:dxaOrig="6289" w:dyaOrig="14086">
          <v:shape id="_x0000_i1033" type="#_x0000_t75" style="width:437.25pt;height:563.25pt" o:ole="">
            <v:imagedata r:id="rId11" o:title=""/>
          </v:shape>
          <o:OLEObject Type="Embed" ProgID="Visio.Drawing.11" ShapeID="_x0000_i1033" DrawAspect="Content" ObjectID="_1458563429" r:id="rId12"/>
        </w:object>
      </w:r>
    </w:p>
    <w:p w:rsidR="003E5F1C" w:rsidRDefault="003E5F1C" w:rsidP="00900AD5">
      <w:pPr>
        <w:pStyle w:val="Heading4"/>
        <w:numPr>
          <w:ilvl w:val="0"/>
          <w:numId w:val="0"/>
        </w:numPr>
        <w:rPr>
          <w:rFonts w:ascii="Arial" w:hAnsi="Arial" w:cs="Arial"/>
          <w:i w:val="0"/>
          <w:color w:val="000000"/>
          <w:szCs w:val="20"/>
        </w:rPr>
      </w:pPr>
    </w:p>
    <w:p w:rsidR="003E5F1C" w:rsidRDefault="003E5F1C" w:rsidP="006D4F60"/>
    <w:p w:rsidR="003E5F1C" w:rsidRDefault="003E5F1C" w:rsidP="006D4F60"/>
    <w:p w:rsidR="003E5F1C" w:rsidRDefault="003E5F1C" w:rsidP="006D4F60"/>
    <w:p w:rsidR="003E5F1C" w:rsidRPr="0040770A" w:rsidRDefault="003E5F1C" w:rsidP="00900AD5">
      <w:pPr>
        <w:pStyle w:val="Heading4"/>
        <w:numPr>
          <w:ilvl w:val="0"/>
          <w:numId w:val="0"/>
        </w:numPr>
        <w:rPr>
          <w:rFonts w:ascii="Arial" w:hAnsi="Arial" w:cs="Arial"/>
          <w:i w:val="0"/>
          <w:color w:val="000000"/>
          <w:szCs w:val="20"/>
        </w:rPr>
      </w:pPr>
      <w:r w:rsidRPr="0040770A">
        <w:rPr>
          <w:rFonts w:ascii="Arial" w:hAnsi="Arial" w:cs="Arial"/>
          <w:i w:val="0"/>
          <w:color w:val="000000"/>
          <w:szCs w:val="20"/>
        </w:rPr>
        <w:t>registrar alumno en el sistema</w:t>
      </w:r>
    </w:p>
    <w:tbl>
      <w:tblPr>
        <w:tblW w:w="9900" w:type="dxa"/>
        <w:tblInd w:w="70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4770"/>
        <w:gridCol w:w="180"/>
        <w:gridCol w:w="1380"/>
        <w:gridCol w:w="3570"/>
      </w:tblGrid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Nivel del Use Case: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Negocio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Sistema de Información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6330" w:type="dxa"/>
            <w:gridSpan w:val="3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Nombre del Use Case: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 xml:space="preserve">Registrar Alumno en Base de Datos </w:t>
            </w:r>
          </w:p>
        </w:tc>
        <w:tc>
          <w:tcPr>
            <w:tcW w:w="357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Nro. de Orden: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1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Prioridad: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Alta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Media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Baja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Complejidad: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Alta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Media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Baja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477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Actor Principal: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Secretaria</w:t>
            </w:r>
          </w:p>
        </w:tc>
        <w:tc>
          <w:tcPr>
            <w:tcW w:w="5130" w:type="dxa"/>
            <w:gridSpan w:val="3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Actor Secundario: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No aplica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Tipo de Use Case: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Concreto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Abstracto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Objetivo: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Registrar los datos personales del Alumno en la base de datos.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Pre-condiciones: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No aplica.</w:t>
            </w:r>
          </w:p>
        </w:tc>
      </w:tr>
      <w:tr w:rsidR="003E5F1C" w:rsidRPr="0040770A" w:rsidTr="000F6039">
        <w:trPr>
          <w:cantSplit/>
          <w:trHeight w:val="253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vAlign w:val="center"/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Post-condiciones: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Registrar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 un Alumno en la base de datos de la Institución, el use case se cancela si la Secretaria no ingresa los datos personales del Alumno ya sean los esenciales u optativos, si el Alumno ya existe.</w:t>
            </w:r>
          </w:p>
        </w:tc>
      </w:tr>
      <w:tr w:rsidR="003E5F1C" w:rsidRPr="0040770A" w:rsidTr="000F6039"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808080"/>
          </w:tcPr>
          <w:p w:rsidR="003E5F1C" w:rsidRPr="0040770A" w:rsidRDefault="003E5F1C" w:rsidP="000F6039">
            <w:pPr>
              <w:spacing w:before="40" w:after="40"/>
              <w:jc w:val="center"/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  <w:t>Curso Normal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808080"/>
          </w:tcPr>
          <w:p w:rsidR="003E5F1C" w:rsidRPr="0040770A" w:rsidRDefault="003E5F1C" w:rsidP="000F6039">
            <w:pPr>
              <w:spacing w:before="40" w:after="40"/>
              <w:jc w:val="center"/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  <w:t>Curso Alternativo</w:t>
            </w:r>
          </w:p>
        </w:tc>
      </w:tr>
      <w:tr w:rsidR="003E5F1C" w:rsidRPr="0040770A" w:rsidTr="000F6039">
        <w:trPr>
          <w:cantSplit/>
          <w:trHeight w:val="466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6"/>
              </w:numPr>
              <w:spacing w:before="40" w:after="2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use case comienza cuando la Secretaria selecciona la opción “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Registrar Alumno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”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2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521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6"/>
              </w:numPr>
              <w:spacing w:before="40" w:after="2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solicita se ingresen los datos personales del Alumno.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2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1599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6"/>
              </w:numPr>
              <w:spacing w:before="40" w:after="2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La Secretaria ingresa los datos esenciales para la registración (nombre, apellido, fecha de nacimiento).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2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  <w:p w:rsidR="003E5F1C" w:rsidRPr="0040770A" w:rsidRDefault="003E5F1C" w:rsidP="000F6039">
            <w:pPr>
              <w:spacing w:before="40" w:after="2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3.1.  La Secretaria no ingresa los datos personales del Alumno.</w:t>
            </w:r>
          </w:p>
          <w:p w:rsidR="003E5F1C" w:rsidRPr="0040770A" w:rsidRDefault="003E5F1C" w:rsidP="000F6039">
            <w:pPr>
              <w:spacing w:before="40" w:after="2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3.2. Fin del use case.</w:t>
            </w:r>
          </w:p>
        </w:tc>
      </w:tr>
      <w:tr w:rsidR="003E5F1C" w:rsidRPr="0040770A" w:rsidTr="000F6039">
        <w:trPr>
          <w:cantSplit/>
          <w:trHeight w:val="633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6"/>
              </w:numPr>
              <w:spacing w:before="40" w:after="2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La Secretaria continua llenando los datos esenciales:(tipo documento, nro. documento, sexo, estado civil, calle, nro., número de teléfono, dirección: (piso, depto., torre, cp, Provincia, Localidad, Barrio, e-mail)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2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4.1. La Secretaria no continúa ingresando los datos personales del Alumno.</w:t>
            </w:r>
          </w:p>
          <w:p w:rsidR="003E5F1C" w:rsidRPr="0040770A" w:rsidRDefault="003E5F1C" w:rsidP="000F6039">
            <w:pPr>
              <w:spacing w:before="40" w:after="2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4.1.1. Fin del use case.</w:t>
            </w:r>
          </w:p>
          <w:p w:rsidR="003E5F1C" w:rsidRPr="0040770A" w:rsidRDefault="003E5F1C" w:rsidP="000F6039">
            <w:pPr>
              <w:spacing w:before="40" w:after="2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1024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6"/>
              </w:numPr>
              <w:spacing w:before="40" w:after="2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La Secretaria confirma los datos ingresados y el Alumno no existe.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2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6.1. El Alumno ya  Existe.</w:t>
            </w:r>
          </w:p>
          <w:p w:rsidR="003E5F1C" w:rsidRPr="0040770A" w:rsidRDefault="003E5F1C" w:rsidP="000F6039">
            <w:pPr>
              <w:spacing w:before="40" w:after="2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6.1.1. El Sistema muestra un mensaje  informando la situación.</w:t>
            </w:r>
          </w:p>
          <w:p w:rsidR="003E5F1C" w:rsidRPr="0040770A" w:rsidRDefault="003E5F1C" w:rsidP="000F6039">
            <w:pPr>
              <w:spacing w:before="40" w:after="2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6.1.2.  Fin el use case.</w:t>
            </w:r>
          </w:p>
        </w:tc>
      </w:tr>
      <w:tr w:rsidR="003E5F1C" w:rsidRPr="0040770A" w:rsidTr="000F6039">
        <w:trPr>
          <w:cantSplit/>
          <w:trHeight w:val="347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6"/>
              </w:numPr>
              <w:spacing w:before="40" w:after="2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confirma la registración de los datos del Alumno.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20"/>
              <w:ind w:left="108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452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6"/>
              </w:numPr>
              <w:spacing w:before="40" w:after="2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registra el Alumno mostrando como mensaje “Alumno Registrado”.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20"/>
              <w:ind w:left="108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279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6"/>
              </w:numPr>
              <w:spacing w:before="40" w:after="2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Fin del use case.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20"/>
              <w:ind w:left="108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ind w:left="357" w:hanging="357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Asociaciones de Extensión:</w:t>
            </w:r>
            <w:r w:rsidRPr="0040770A"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>Buscar Datos de Alumno, Actualizar Datos de Alumno.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Use case donde se Incluye: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>. No aplica.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Use case de Generalización: 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>No aplica.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Asociaciones de Inclusión: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validar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 xml:space="preserve"> usuario.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Use case al que extiende:</w:t>
            </w:r>
            <w:r w:rsidRPr="0040770A"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>No aplica</w:t>
            </w:r>
          </w:p>
        </w:tc>
      </w:tr>
    </w:tbl>
    <w:p w:rsidR="003E5F1C" w:rsidRPr="0040770A" w:rsidRDefault="003E5F1C" w:rsidP="00486087">
      <w:pPr>
        <w:pStyle w:val="Heading4"/>
        <w:numPr>
          <w:ilvl w:val="0"/>
          <w:numId w:val="0"/>
        </w:numPr>
        <w:rPr>
          <w:rFonts w:ascii="Arial" w:hAnsi="Arial" w:cs="Arial"/>
          <w:i w:val="0"/>
          <w:szCs w:val="20"/>
        </w:rPr>
      </w:pPr>
      <w:r w:rsidRPr="0040770A">
        <w:rPr>
          <w:rFonts w:ascii="Arial" w:hAnsi="Arial" w:cs="Arial"/>
          <w:szCs w:val="20"/>
          <w:lang w:val="es-AR"/>
        </w:rPr>
        <w:br w:type="page"/>
      </w:r>
      <w:bookmarkStart w:id="1" w:name="_Toc88735449"/>
      <w:bookmarkStart w:id="2" w:name="_Toc90933114"/>
      <w:r w:rsidRPr="0040770A">
        <w:rPr>
          <w:rFonts w:ascii="Arial" w:hAnsi="Arial" w:cs="Arial"/>
          <w:i w:val="0"/>
          <w:color w:val="auto"/>
          <w:szCs w:val="20"/>
        </w:rPr>
        <w:t>Buscar  Alumno</w:t>
      </w:r>
      <w:bookmarkEnd w:id="1"/>
      <w:bookmarkEnd w:id="2"/>
      <w:r w:rsidRPr="0040770A">
        <w:rPr>
          <w:rFonts w:ascii="Arial" w:hAnsi="Arial" w:cs="Arial"/>
          <w:i w:val="0"/>
          <w:color w:val="auto"/>
          <w:szCs w:val="20"/>
        </w:rPr>
        <w:t xml:space="preserve"> en el sistema</w:t>
      </w:r>
    </w:p>
    <w:tbl>
      <w:tblPr>
        <w:tblW w:w="9900" w:type="dxa"/>
        <w:tblInd w:w="70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4770"/>
        <w:gridCol w:w="180"/>
        <w:gridCol w:w="1380"/>
        <w:gridCol w:w="3570"/>
      </w:tblGrid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Nivel del Use Case: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Negocio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Sistema de Información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6330" w:type="dxa"/>
            <w:gridSpan w:val="3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Nombre del Use Case: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 xml:space="preserve">Buscar Datos de Alumno </w:t>
            </w:r>
          </w:p>
        </w:tc>
        <w:tc>
          <w:tcPr>
            <w:tcW w:w="357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Nro. de Orden: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2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Prioridad: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Alta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Media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Baja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Complejidad: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Alta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Media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bookmarkStart w:id="3" w:name="Casilla8"/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bookmarkEnd w:id="3"/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Baja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477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Actor Principal: </w:t>
            </w:r>
            <w:r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secretaria</w:t>
            </w:r>
          </w:p>
        </w:tc>
        <w:tc>
          <w:tcPr>
            <w:tcW w:w="5130" w:type="dxa"/>
            <w:gridSpan w:val="3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Actor Secundario: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No aplica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Tipo de Use Case: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Concreto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Abstracto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Objetivo: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Buscar los datos personales del Alumno en el sistema.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Pre-condiciones: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Que el Alumno exista en el sistema.</w:t>
            </w:r>
          </w:p>
        </w:tc>
      </w:tr>
      <w:tr w:rsidR="003E5F1C" w:rsidRPr="0040770A" w:rsidTr="000F6039">
        <w:trPr>
          <w:cantSplit/>
          <w:trHeight w:val="253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vAlign w:val="center"/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Post-condiciones: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Que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 se encuentre el Alumno que está registrado en la base de datos de la Institución, el use case finaliza si no se selecciona un Alumno.</w:t>
            </w:r>
          </w:p>
        </w:tc>
      </w:tr>
      <w:tr w:rsidR="003E5F1C" w:rsidRPr="0040770A" w:rsidTr="000F6039"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808080"/>
          </w:tcPr>
          <w:p w:rsidR="003E5F1C" w:rsidRPr="0040770A" w:rsidRDefault="003E5F1C" w:rsidP="000F6039">
            <w:pPr>
              <w:spacing w:before="40" w:after="40"/>
              <w:jc w:val="center"/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  <w:t>Curso Normal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808080"/>
          </w:tcPr>
          <w:p w:rsidR="003E5F1C" w:rsidRPr="0040770A" w:rsidRDefault="003E5F1C" w:rsidP="000F6039">
            <w:pPr>
              <w:spacing w:before="40" w:after="40"/>
              <w:jc w:val="center"/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  <w:t>Curso Alternativo</w:t>
            </w:r>
          </w:p>
        </w:tc>
      </w:tr>
      <w:tr w:rsidR="003E5F1C" w:rsidRPr="0040770A" w:rsidTr="000F6039">
        <w:trPr>
          <w:cantSplit/>
          <w:trHeight w:val="466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2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El Use case comienza cuando es llamado por el use case  </w:t>
            </w:r>
            <w:r w:rsidRPr="0040770A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“</w:t>
            </w:r>
            <w:r w:rsidRPr="0040770A">
              <w:rPr>
                <w:rFonts w:ascii="Arial" w:hAnsi="Arial" w:cs="Arial"/>
                <w:b/>
                <w:sz w:val="20"/>
                <w:szCs w:val="20"/>
                <w:lang w:val="es-AR"/>
              </w:rPr>
              <w:t>Registrar Alumno en el sistema”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,  </w:t>
            </w:r>
            <w:r w:rsidRPr="0040770A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“</w:t>
            </w:r>
            <w:r w:rsidRPr="0040770A">
              <w:rPr>
                <w:rFonts w:ascii="Arial" w:hAnsi="Arial" w:cs="Arial"/>
                <w:b/>
                <w:sz w:val="20"/>
                <w:szCs w:val="20"/>
                <w:lang w:val="es-AR"/>
              </w:rPr>
              <w:t>Registrar pago de examen</w:t>
            </w:r>
            <w:r w:rsidRPr="0040770A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”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, </w:t>
            </w:r>
            <w:r w:rsidRPr="0040770A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“</w:t>
            </w:r>
            <w:r w:rsidRPr="0040770A">
              <w:rPr>
                <w:rFonts w:ascii="Arial" w:hAnsi="Arial" w:cs="Arial"/>
                <w:b/>
                <w:sz w:val="20"/>
                <w:szCs w:val="20"/>
                <w:lang w:val="es-AR"/>
              </w:rPr>
              <w:t>Registrar  cuota alumno</w:t>
            </w:r>
            <w:r w:rsidRPr="0040770A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”.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1019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2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muestra una lista de Alumnos con los siguientes datos (apellido, nombre, tipo de documento y nro documento).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718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2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Se selecciona un Alumno.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3.1. No selecciona un Alumno.</w:t>
            </w:r>
          </w:p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3.1.1. Fin del use case.</w:t>
            </w:r>
          </w:p>
        </w:tc>
      </w:tr>
      <w:tr w:rsidR="003E5F1C" w:rsidRPr="0040770A" w:rsidTr="000F6039">
        <w:trPr>
          <w:cantSplit/>
          <w:trHeight w:val="529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2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muestra todos los datos personales del Alumno (nombre, apellido, fecha de nacimiento, piso, depto., teléfono, tutor., cp., Provincia, Localidad, Barrio, e-mail) 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279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2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Fin del use case.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ind w:left="108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ind w:left="357" w:hanging="357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Asociaciones de Extensión:</w:t>
            </w:r>
            <w:r w:rsidRPr="0040770A"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>No aplica.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Use case donde se Incluye: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 xml:space="preserve"> No aplica.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Use case de Generalización: 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>No aplica.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Asociaciones de Inclusión: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validar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 xml:space="preserve"> usuario.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Use case al que extiende:</w:t>
            </w:r>
            <w:r w:rsidRPr="0040770A"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  <w:t xml:space="preserve"> Registrar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 Alumno en el sistema, Registrar pago de Examen, Registrar   cuota alumno.</w:t>
            </w:r>
          </w:p>
        </w:tc>
      </w:tr>
    </w:tbl>
    <w:p w:rsidR="003E5F1C" w:rsidRPr="0040770A" w:rsidRDefault="003E5F1C" w:rsidP="00900AD5">
      <w:pPr>
        <w:pStyle w:val="Heading4"/>
        <w:numPr>
          <w:ilvl w:val="0"/>
          <w:numId w:val="0"/>
        </w:numPr>
        <w:ind w:left="360"/>
        <w:rPr>
          <w:rFonts w:ascii="Arial" w:hAnsi="Arial" w:cs="Arial"/>
          <w:szCs w:val="20"/>
          <w:lang w:val="es-AR"/>
        </w:rPr>
      </w:pPr>
    </w:p>
    <w:p w:rsidR="003E5F1C" w:rsidRPr="0040770A" w:rsidRDefault="003E5F1C" w:rsidP="00486087">
      <w:pPr>
        <w:pStyle w:val="Heading4"/>
        <w:numPr>
          <w:ilvl w:val="0"/>
          <w:numId w:val="0"/>
        </w:numPr>
        <w:rPr>
          <w:rFonts w:ascii="Arial" w:hAnsi="Arial" w:cs="Arial"/>
          <w:szCs w:val="20"/>
        </w:rPr>
      </w:pPr>
      <w:r w:rsidRPr="0040770A">
        <w:rPr>
          <w:rFonts w:ascii="Arial" w:hAnsi="Arial" w:cs="Arial"/>
          <w:szCs w:val="20"/>
          <w:lang w:val="es-AR"/>
        </w:rPr>
        <w:br w:type="page"/>
      </w:r>
      <w:bookmarkStart w:id="4" w:name="_Toc88735450"/>
      <w:bookmarkStart w:id="5" w:name="_Toc90933115"/>
      <w:r w:rsidRPr="0040770A">
        <w:rPr>
          <w:rFonts w:ascii="Arial" w:hAnsi="Arial" w:cs="Arial"/>
          <w:color w:val="auto"/>
          <w:szCs w:val="20"/>
        </w:rPr>
        <w:t>Actualizar Datos del Alumno</w:t>
      </w:r>
      <w:bookmarkEnd w:id="4"/>
      <w:bookmarkEnd w:id="5"/>
    </w:p>
    <w:tbl>
      <w:tblPr>
        <w:tblW w:w="9900" w:type="dxa"/>
        <w:tblInd w:w="70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4770"/>
        <w:gridCol w:w="180"/>
        <w:gridCol w:w="1380"/>
        <w:gridCol w:w="3570"/>
      </w:tblGrid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Nivel del Use case: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Negocio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Sistema de Información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6330" w:type="dxa"/>
            <w:gridSpan w:val="3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Nombre del Use case: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Actualizar Datos Alumno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.</w:t>
            </w:r>
          </w:p>
        </w:tc>
        <w:tc>
          <w:tcPr>
            <w:tcW w:w="357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Nro. de Orden:</w:t>
            </w:r>
            <w:r w:rsidRPr="0040770A"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3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Prioridad: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Alta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Media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Baja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Complejidad: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Alta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Media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Baja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477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Actor Principal: secretaria</w:t>
            </w:r>
          </w:p>
        </w:tc>
        <w:tc>
          <w:tcPr>
            <w:tcW w:w="5130" w:type="dxa"/>
            <w:gridSpan w:val="3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Actor Secundario: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No aplica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Tipo de Use case: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Concreto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bookmarkStart w:id="6" w:name="Casilla10"/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10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bookmarkEnd w:id="6"/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Abstracto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Objetivo: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Registrar la/las modificación/es efectuada/s en los datos/s del Alumno/s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.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Pre-condiciones: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La existencia del Alumno en el sistema.</w:t>
            </w:r>
          </w:p>
        </w:tc>
      </w:tr>
      <w:tr w:rsidR="003E5F1C" w:rsidRPr="0040770A" w:rsidTr="000F6039">
        <w:trPr>
          <w:cantSplit/>
          <w:trHeight w:val="253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vAlign w:val="center"/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Post-condiciones:</w:t>
            </w:r>
            <w:r w:rsidRPr="0040770A"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Registrar la modificación de los datos del Alumno, el use case finaliza si no se selecciona un Alumno, si el Alumno no existe, si no se modifican los datos.</w:t>
            </w:r>
          </w:p>
        </w:tc>
      </w:tr>
      <w:tr w:rsidR="003E5F1C" w:rsidRPr="0040770A" w:rsidTr="000F6039"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808080"/>
          </w:tcPr>
          <w:p w:rsidR="003E5F1C" w:rsidRPr="0040770A" w:rsidRDefault="003E5F1C" w:rsidP="000F6039">
            <w:pPr>
              <w:spacing w:before="40" w:after="40"/>
              <w:jc w:val="center"/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  <w:t>Curso Normal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808080"/>
          </w:tcPr>
          <w:p w:rsidR="003E5F1C" w:rsidRPr="0040770A" w:rsidRDefault="003E5F1C" w:rsidP="000F6039">
            <w:pPr>
              <w:spacing w:before="40" w:after="40"/>
              <w:jc w:val="center"/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  <w:t>Curso Alternativo</w:t>
            </w:r>
          </w:p>
        </w:tc>
      </w:tr>
      <w:tr w:rsidR="003E5F1C" w:rsidRPr="0040770A" w:rsidTr="000F6039">
        <w:trPr>
          <w:cantSplit/>
          <w:trHeight w:val="466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9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El  use case comienza cuando es llamado por el  use case </w:t>
            </w:r>
            <w:r w:rsidRPr="0040770A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“Registrar Alumno en el sistema”.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529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9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muestra una lista de los Alumnos  con su correspondiente apellido, nombre, tipo de documento y nro. de documento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ind w:left="36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203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9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solicita se seleccione un Alumno.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3.1. No selecciona un Alumno.</w:t>
            </w:r>
          </w:p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3.1.1. Fin del use case.</w:t>
            </w:r>
          </w:p>
        </w:tc>
      </w:tr>
      <w:tr w:rsidR="003E5F1C" w:rsidRPr="0040770A" w:rsidTr="000F6039">
        <w:trPr>
          <w:cantSplit/>
          <w:trHeight w:val="674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9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muestra los datos personales de este ya que existe.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4.1. El Alumno no existe.</w:t>
            </w:r>
          </w:p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4.1.1. Fin del use case.</w:t>
            </w:r>
          </w:p>
        </w:tc>
      </w:tr>
      <w:tr w:rsidR="003E5F1C" w:rsidRPr="0040770A" w:rsidTr="000F6039">
        <w:trPr>
          <w:cantSplit/>
          <w:trHeight w:val="271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9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habilita los datos del Alumno para ser modificados.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ind w:left="108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271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9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Se modifican los datos.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6.1. No se modifican los datos.</w:t>
            </w:r>
          </w:p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6.1.1. Fin del use case.</w:t>
            </w:r>
          </w:p>
        </w:tc>
      </w:tr>
      <w:tr w:rsidR="003E5F1C" w:rsidRPr="0040770A" w:rsidTr="000F6039">
        <w:trPr>
          <w:cantSplit/>
          <w:trHeight w:val="674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9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registra la/s modificación/es realizadas al Alumno.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339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9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muestra un mensaje “Las Modificaciones se Realizaron con Éxito”.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ind w:left="108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403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9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Fin del use case.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ind w:left="108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194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Asociaciones de Extensión: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N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>o aplica.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Use case donde se Incluye: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>No aplica.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Use case de Generalización: 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>No aplica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Asociaciones de Inclusión: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 xml:space="preserve"> validar usuario.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ind w:left="2417" w:hanging="2417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Use case al que extiende: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>Registrar Alumno en el sistema.</w:t>
            </w:r>
          </w:p>
        </w:tc>
      </w:tr>
    </w:tbl>
    <w:p w:rsidR="003E5F1C" w:rsidRPr="0040770A" w:rsidRDefault="003E5F1C" w:rsidP="00900AD5">
      <w:pPr>
        <w:pStyle w:val="Heading4"/>
        <w:numPr>
          <w:ilvl w:val="0"/>
          <w:numId w:val="0"/>
        </w:numPr>
        <w:rPr>
          <w:rFonts w:ascii="Arial" w:hAnsi="Arial" w:cs="Arial"/>
          <w:szCs w:val="20"/>
        </w:rPr>
      </w:pPr>
    </w:p>
    <w:p w:rsidR="003E5F1C" w:rsidRPr="0040770A" w:rsidRDefault="003E5F1C" w:rsidP="00864AEF">
      <w:pPr>
        <w:pStyle w:val="Heading4"/>
        <w:numPr>
          <w:ilvl w:val="0"/>
          <w:numId w:val="0"/>
        </w:numPr>
        <w:rPr>
          <w:rFonts w:ascii="Arial" w:hAnsi="Arial" w:cs="Arial"/>
          <w:color w:val="auto"/>
          <w:szCs w:val="20"/>
        </w:rPr>
      </w:pPr>
      <w:bookmarkStart w:id="7" w:name="_Toc88735458"/>
      <w:bookmarkStart w:id="8" w:name="_Toc90933123"/>
      <w:r>
        <w:rPr>
          <w:rFonts w:ascii="Arial" w:hAnsi="Arial" w:cs="Arial"/>
          <w:color w:val="auto"/>
          <w:szCs w:val="20"/>
        </w:rPr>
        <w:br w:type="page"/>
      </w:r>
      <w:r w:rsidRPr="0040770A">
        <w:rPr>
          <w:rFonts w:ascii="Arial" w:hAnsi="Arial" w:cs="Arial"/>
          <w:color w:val="auto"/>
          <w:szCs w:val="20"/>
        </w:rPr>
        <w:t>Registrar Profesor</w:t>
      </w:r>
      <w:bookmarkEnd w:id="7"/>
      <w:bookmarkEnd w:id="8"/>
    </w:p>
    <w:tbl>
      <w:tblPr>
        <w:tblW w:w="9900" w:type="dxa"/>
        <w:tblInd w:w="70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4770"/>
        <w:gridCol w:w="180"/>
        <w:gridCol w:w="1380"/>
        <w:gridCol w:w="3570"/>
      </w:tblGrid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Nivel del Use Case: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Negocio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Sistema de Información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6330" w:type="dxa"/>
            <w:gridSpan w:val="3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Nombre del Use Case: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Registrar Profesor</w:t>
            </w:r>
          </w:p>
        </w:tc>
        <w:tc>
          <w:tcPr>
            <w:tcW w:w="357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Nro. de Orden: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4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Prioridad: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Alta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Media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Baja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Complejidad: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Alta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Media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Baja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477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Actor Principal: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Secretaria</w:t>
            </w:r>
          </w:p>
        </w:tc>
        <w:tc>
          <w:tcPr>
            <w:tcW w:w="5130" w:type="dxa"/>
            <w:gridSpan w:val="3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Actor Secundario: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No aplica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Tipo de Use Case: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Concreto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Abstracto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Objetivo: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Registrar los datos personales del  Profesor en el sistema.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Pre-condiciones: 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>No aplica.</w:t>
            </w:r>
          </w:p>
        </w:tc>
      </w:tr>
      <w:tr w:rsidR="003E5F1C" w:rsidRPr="0040770A" w:rsidTr="000F6039">
        <w:trPr>
          <w:cantSplit/>
          <w:trHeight w:val="253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vAlign w:val="center"/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Post-condiciones: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La registración de los datos del Profesor en la base de datos de la Institución, el use case se cancela si no ingresa los datos personales, si el Profesor ya existe.</w:t>
            </w:r>
          </w:p>
        </w:tc>
      </w:tr>
      <w:tr w:rsidR="003E5F1C" w:rsidRPr="0040770A" w:rsidTr="000F6039"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808080"/>
          </w:tcPr>
          <w:p w:rsidR="003E5F1C" w:rsidRPr="0040770A" w:rsidRDefault="003E5F1C" w:rsidP="000F6039">
            <w:pPr>
              <w:spacing w:before="40" w:after="40"/>
              <w:jc w:val="center"/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  <w:t>Curso Normal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808080"/>
          </w:tcPr>
          <w:p w:rsidR="003E5F1C" w:rsidRPr="0040770A" w:rsidRDefault="003E5F1C" w:rsidP="000F6039">
            <w:pPr>
              <w:spacing w:before="40" w:after="40"/>
              <w:jc w:val="center"/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  <w:t>Curso Alternativo</w:t>
            </w:r>
          </w:p>
        </w:tc>
      </w:tr>
      <w:tr w:rsidR="003E5F1C" w:rsidRPr="0040770A" w:rsidTr="000F6039">
        <w:trPr>
          <w:cantSplit/>
          <w:trHeight w:val="466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4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El Use Case comienza cuando la Secretaria selecciona la opción </w:t>
            </w:r>
            <w:r w:rsidRPr="0040770A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“Registrar Profesor”.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633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4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solicita se ingresen los datos personales del Profesor.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529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4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La Secretaria ingresa los datos esenciales para la registración (nombre, apellido, fecha de nacimiento).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3.1.  La Secretaria no ingresa los datos personales del Profesor.</w:t>
            </w:r>
          </w:p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3.1.3. Fin del use case.</w:t>
            </w:r>
          </w:p>
        </w:tc>
      </w:tr>
      <w:tr w:rsidR="003E5F1C" w:rsidRPr="0040770A" w:rsidTr="000F6039">
        <w:trPr>
          <w:cantSplit/>
          <w:trHeight w:val="1218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8F4587">
            <w:pPr>
              <w:numPr>
                <w:ilvl w:val="0"/>
                <w:numId w:val="14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La Secretaria continua llenando los datos esenciales:(tipo documento, nro. documento, sexo, estado civil, titulo, dirección calle, nro. Piso, depto., , cp, Provincia, Localidad, Barrio, teléfono e-mail.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4.1. La Secretaria no continúa ingresando los datos personales del Profesor.</w:t>
            </w:r>
          </w:p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4.1.1. Fin del use case.</w:t>
            </w:r>
          </w:p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674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4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La Secretaria confirma los datos ingresados y el Profesor no existe.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5.1. El Profesor ya  existe.</w:t>
            </w:r>
          </w:p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5.1.1. El sistema muestra un mensaje  informando la situación.</w:t>
            </w:r>
          </w:p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5.1.2.  Fin el use case.</w:t>
            </w:r>
          </w:p>
        </w:tc>
      </w:tr>
      <w:tr w:rsidR="003E5F1C" w:rsidRPr="0040770A" w:rsidTr="000F6039">
        <w:trPr>
          <w:cantSplit/>
          <w:trHeight w:val="674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4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confirma la registración de los datos del Profesor.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ind w:left="108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674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4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registra el Responsable mostrando como mensaje “Profesor Registrado”.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ind w:left="108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345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4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Fin del use case.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ind w:left="108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ind w:left="357" w:hanging="357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Asociaciones de Extensión:</w:t>
            </w:r>
            <w:r w:rsidRPr="0040770A"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>Buscar Datos de Profesor, Actualizar Datos de Profesor.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Use Case donde se Incluye: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No aplica.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Use Case de Generalización: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No aplica.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Asociaciones de Inclusión: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validar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 usuario.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Use Case al que extiende: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No Aplica.</w:t>
            </w:r>
          </w:p>
        </w:tc>
      </w:tr>
    </w:tbl>
    <w:p w:rsidR="003E5F1C" w:rsidRPr="0040770A" w:rsidRDefault="003E5F1C" w:rsidP="00900AD5">
      <w:pPr>
        <w:rPr>
          <w:rFonts w:ascii="Arial" w:hAnsi="Arial" w:cs="Arial"/>
          <w:sz w:val="20"/>
          <w:szCs w:val="20"/>
          <w:lang w:val="es-AR"/>
        </w:rPr>
      </w:pPr>
    </w:p>
    <w:p w:rsidR="003E5F1C" w:rsidRPr="0040770A" w:rsidRDefault="003E5F1C" w:rsidP="00864AEF">
      <w:pPr>
        <w:pStyle w:val="Heading4"/>
        <w:numPr>
          <w:ilvl w:val="0"/>
          <w:numId w:val="0"/>
        </w:numPr>
        <w:rPr>
          <w:rFonts w:ascii="Arial" w:hAnsi="Arial" w:cs="Arial"/>
          <w:szCs w:val="20"/>
        </w:rPr>
      </w:pPr>
      <w:r w:rsidRPr="0040770A">
        <w:rPr>
          <w:rFonts w:ascii="Arial" w:hAnsi="Arial" w:cs="Arial"/>
          <w:szCs w:val="20"/>
          <w:lang w:val="es-AR"/>
        </w:rPr>
        <w:br w:type="page"/>
      </w:r>
      <w:bookmarkStart w:id="9" w:name="_Toc88735459"/>
      <w:bookmarkStart w:id="10" w:name="_Toc90933124"/>
      <w:r w:rsidRPr="0040770A">
        <w:rPr>
          <w:rFonts w:ascii="Arial" w:hAnsi="Arial" w:cs="Arial"/>
          <w:color w:val="auto"/>
          <w:szCs w:val="20"/>
        </w:rPr>
        <w:t>Buscar Datos de Profesor</w:t>
      </w:r>
      <w:bookmarkEnd w:id="9"/>
      <w:bookmarkEnd w:id="10"/>
    </w:p>
    <w:tbl>
      <w:tblPr>
        <w:tblW w:w="9900" w:type="dxa"/>
        <w:tblInd w:w="70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4770"/>
        <w:gridCol w:w="180"/>
        <w:gridCol w:w="1380"/>
        <w:gridCol w:w="3570"/>
      </w:tblGrid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Nivel del Use Case: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Negocio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Sistema de Información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6330" w:type="dxa"/>
            <w:gridSpan w:val="3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Nombre del Use Case: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Buscar Datos de Profesor</w:t>
            </w:r>
          </w:p>
        </w:tc>
        <w:tc>
          <w:tcPr>
            <w:tcW w:w="357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Nro. de Orden: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5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Prioridad: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Alta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Media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Baja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Complejidad: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Alta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Media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Baja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477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Actor Principal: </w:t>
            </w:r>
            <w:r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secretaria</w:t>
            </w:r>
          </w:p>
        </w:tc>
        <w:tc>
          <w:tcPr>
            <w:tcW w:w="5130" w:type="dxa"/>
            <w:gridSpan w:val="3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Actor Secundario: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No aplica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Tipo de Use Case: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Concreto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10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Abstracto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Objetivo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: Buscar datos de Profesor ya registrado en el sistema.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Pre-condiciones: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La existencia del Profesor en el sistema de la Institución.</w:t>
            </w:r>
          </w:p>
        </w:tc>
      </w:tr>
      <w:tr w:rsidR="003E5F1C" w:rsidRPr="0040770A" w:rsidTr="000F6039">
        <w:trPr>
          <w:cantSplit/>
          <w:trHeight w:val="253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vAlign w:val="center"/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Post-condiciones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: Obtener los datos del Profesor, el use case se cancela si no se selecciona un Profesor.</w:t>
            </w:r>
          </w:p>
        </w:tc>
      </w:tr>
      <w:tr w:rsidR="003E5F1C" w:rsidRPr="0040770A" w:rsidTr="000F6039"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808080"/>
          </w:tcPr>
          <w:p w:rsidR="003E5F1C" w:rsidRPr="0040770A" w:rsidRDefault="003E5F1C" w:rsidP="000F6039">
            <w:pPr>
              <w:spacing w:before="40" w:after="40"/>
              <w:jc w:val="center"/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  <w:t>Curso Normal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808080"/>
          </w:tcPr>
          <w:p w:rsidR="003E5F1C" w:rsidRPr="0040770A" w:rsidRDefault="003E5F1C" w:rsidP="000F6039">
            <w:pPr>
              <w:spacing w:before="40" w:after="40"/>
              <w:jc w:val="center"/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  <w:t>Curso Alternativo</w:t>
            </w:r>
          </w:p>
        </w:tc>
      </w:tr>
      <w:tr w:rsidR="003E5F1C" w:rsidRPr="0040770A" w:rsidTr="000F6039">
        <w:trPr>
          <w:cantSplit/>
          <w:trHeight w:val="466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5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El use case comienza cuando es llamado por el use case  </w:t>
            </w:r>
            <w:r w:rsidRPr="0040770A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“Registrar Profesor”.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633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5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muestra una lista de los Profesores, con los siguientes datos (apellido, nombre, tipo de documento y nro. documento).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529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5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Se selecciona un Profesor.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3.1. No selecciona un Profesor.</w:t>
            </w:r>
          </w:p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3.1.1. Fin del use case.</w:t>
            </w:r>
          </w:p>
        </w:tc>
      </w:tr>
      <w:tr w:rsidR="003E5F1C" w:rsidRPr="0040770A" w:rsidTr="000F6039">
        <w:trPr>
          <w:cantSplit/>
          <w:trHeight w:val="674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5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muestra todos los datos referentes  al Profesor(tipo documento, nro. documento, sexo, estado civil, titulo, calle, nro, piso, depto., cp, Provincia, Localidad, Barrio, teléfono, e-mail.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124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5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Fin del use case.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ind w:left="108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194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Asociaciones de Extensión: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No aplica.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Use Case donde se Incluye: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 xml:space="preserve"> N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o aplica.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Use Case de Generalización: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No aplica.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Asociaciones de Inclusión: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validar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 usuario.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ind w:left="1012" w:hanging="1082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Use Case al que extiende: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Registrar Profesor.</w:t>
            </w:r>
          </w:p>
        </w:tc>
      </w:tr>
    </w:tbl>
    <w:p w:rsidR="003E5F1C" w:rsidRPr="0040770A" w:rsidRDefault="003E5F1C" w:rsidP="00900AD5">
      <w:pPr>
        <w:rPr>
          <w:rFonts w:ascii="Arial" w:hAnsi="Arial" w:cs="Arial"/>
          <w:sz w:val="20"/>
          <w:szCs w:val="20"/>
          <w:lang w:val="es-AR"/>
        </w:rPr>
      </w:pPr>
    </w:p>
    <w:p w:rsidR="003E5F1C" w:rsidRPr="0040770A" w:rsidRDefault="003E5F1C" w:rsidP="00864AEF">
      <w:pPr>
        <w:pStyle w:val="Heading4"/>
        <w:numPr>
          <w:ilvl w:val="0"/>
          <w:numId w:val="0"/>
        </w:numPr>
        <w:rPr>
          <w:rFonts w:ascii="Arial" w:hAnsi="Arial" w:cs="Arial"/>
          <w:szCs w:val="20"/>
        </w:rPr>
      </w:pPr>
      <w:r w:rsidRPr="0040770A">
        <w:rPr>
          <w:rFonts w:ascii="Arial" w:hAnsi="Arial" w:cs="Arial"/>
          <w:szCs w:val="20"/>
          <w:lang w:val="es-AR"/>
        </w:rPr>
        <w:br w:type="page"/>
      </w:r>
      <w:bookmarkStart w:id="11" w:name="_Toc88735460"/>
      <w:bookmarkStart w:id="12" w:name="_Toc90933125"/>
      <w:r w:rsidRPr="0040770A">
        <w:rPr>
          <w:rFonts w:ascii="Arial" w:hAnsi="Arial" w:cs="Arial"/>
          <w:color w:val="auto"/>
          <w:szCs w:val="20"/>
        </w:rPr>
        <w:t>Actualizar Datos de Profesor</w:t>
      </w:r>
      <w:bookmarkEnd w:id="11"/>
      <w:bookmarkEnd w:id="12"/>
    </w:p>
    <w:tbl>
      <w:tblPr>
        <w:tblW w:w="9900" w:type="dxa"/>
        <w:tblInd w:w="70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4770"/>
        <w:gridCol w:w="180"/>
        <w:gridCol w:w="1380"/>
        <w:gridCol w:w="3570"/>
      </w:tblGrid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Nivel del Use Case: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Negocio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Sistema de Información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6330" w:type="dxa"/>
            <w:gridSpan w:val="3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Nombre del Use Case: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 xml:space="preserve">Actualizar Datos de Profesor </w:t>
            </w:r>
          </w:p>
        </w:tc>
        <w:tc>
          <w:tcPr>
            <w:tcW w:w="357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Nro. de Orden: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6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Prioridad: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Alta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Media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Baja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Complejidad: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Alta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Media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Baja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477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Actor Principal: </w:t>
            </w:r>
            <w:r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secretaria</w:t>
            </w:r>
          </w:p>
        </w:tc>
        <w:tc>
          <w:tcPr>
            <w:tcW w:w="5130" w:type="dxa"/>
            <w:gridSpan w:val="3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Actor Secundario: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No aplica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Tipo de Use Case: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Concreto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Abstracto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Objetivo: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Actualizar datos personales de los Profesores que estar en la base de datos de la Institución.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Pre-condiciones: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Que el Profesor  esté registrado en el sistema de la Institución.</w:t>
            </w:r>
          </w:p>
        </w:tc>
      </w:tr>
      <w:tr w:rsidR="003E5F1C" w:rsidRPr="0040770A" w:rsidTr="000F6039">
        <w:trPr>
          <w:cantSplit/>
          <w:trHeight w:val="253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vAlign w:val="center"/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Post-condiciones: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Los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 datos  personales del Profesor actualizados, el use case se cancela si no se selecciona Profesor, si este no existe, si no se modifican los datos.</w:t>
            </w:r>
          </w:p>
        </w:tc>
      </w:tr>
      <w:tr w:rsidR="003E5F1C" w:rsidRPr="0040770A" w:rsidTr="000F6039"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808080"/>
          </w:tcPr>
          <w:p w:rsidR="003E5F1C" w:rsidRPr="0040770A" w:rsidRDefault="003E5F1C" w:rsidP="000F6039">
            <w:pPr>
              <w:spacing w:before="40" w:after="40"/>
              <w:jc w:val="center"/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  <w:t>Curso Normal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808080"/>
          </w:tcPr>
          <w:p w:rsidR="003E5F1C" w:rsidRPr="0040770A" w:rsidRDefault="003E5F1C" w:rsidP="000F6039">
            <w:pPr>
              <w:spacing w:before="40" w:after="40"/>
              <w:jc w:val="center"/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  <w:t>Curso Alternativo</w:t>
            </w:r>
          </w:p>
        </w:tc>
      </w:tr>
      <w:tr w:rsidR="003E5F1C" w:rsidRPr="0040770A" w:rsidTr="000F6039">
        <w:trPr>
          <w:cantSplit/>
          <w:trHeight w:val="466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8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El  use case comienza cuando es llamado por el  use case </w:t>
            </w:r>
            <w:r w:rsidRPr="0040770A">
              <w:rPr>
                <w:rFonts w:ascii="Arial" w:hAnsi="Arial" w:cs="Arial"/>
                <w:b/>
                <w:bCs/>
                <w:smallCaps/>
                <w:sz w:val="20"/>
                <w:szCs w:val="20"/>
                <w:lang w:val="es-AR"/>
              </w:rPr>
              <w:t>“Registrar</w:t>
            </w:r>
            <w:r w:rsidRPr="0040770A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 Profesor”.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317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8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muestra una lista de los Profesores con su correspondiente apellido, nombre, tipo de documento y nro. de documento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ind w:left="36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529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8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solicita se seleccione un Profesor.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3.1. No selecciona un Profesor.</w:t>
            </w:r>
          </w:p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3.1.1. Fin del use case.</w:t>
            </w:r>
          </w:p>
        </w:tc>
      </w:tr>
      <w:tr w:rsidR="003E5F1C" w:rsidRPr="0040770A" w:rsidTr="000F6039">
        <w:trPr>
          <w:cantSplit/>
          <w:trHeight w:val="590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8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muestra los datos personales de este, ya que existe.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4.1. El Profesor no existe.</w:t>
            </w:r>
          </w:p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4.1.1. Fin del use case.</w:t>
            </w:r>
          </w:p>
        </w:tc>
      </w:tr>
      <w:tr w:rsidR="003E5F1C" w:rsidRPr="0040770A" w:rsidTr="000F6039">
        <w:trPr>
          <w:cantSplit/>
          <w:trHeight w:val="551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8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habilita los datos del Profesor para ser modificados.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ind w:left="108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551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8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Se modifican los datos.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6.1. No se modifican los datos.</w:t>
            </w:r>
          </w:p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6.1.1. Fin del use case.</w:t>
            </w:r>
          </w:p>
        </w:tc>
      </w:tr>
      <w:tr w:rsidR="003E5F1C" w:rsidRPr="0040770A" w:rsidTr="000F6039">
        <w:trPr>
          <w:cantSplit/>
          <w:trHeight w:val="337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8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registra la/s modificación/es realizadas al Profesor.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284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8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muestra un mensaje “Las Modificaciones se Realizaron con Éxito”.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ind w:left="108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215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8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Fin del use case.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ind w:left="108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194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Asociaciones de Extensión: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No aplica.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Use Case donde se Incluye: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No aplica.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Use Case de Generalización: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No aplica.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Asociaciones de Inclusión: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VALIDAR usuario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Use Case al que extiende: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Registrar Profesor.</w:t>
            </w:r>
          </w:p>
        </w:tc>
      </w:tr>
    </w:tbl>
    <w:p w:rsidR="003E5F1C" w:rsidRPr="0040770A" w:rsidRDefault="003E5F1C" w:rsidP="00864AEF">
      <w:pPr>
        <w:pStyle w:val="Heading4"/>
        <w:numPr>
          <w:ilvl w:val="0"/>
          <w:numId w:val="0"/>
        </w:numPr>
        <w:rPr>
          <w:rFonts w:ascii="Arial" w:hAnsi="Arial" w:cs="Arial"/>
          <w:szCs w:val="20"/>
        </w:rPr>
      </w:pPr>
      <w:r w:rsidRPr="0040770A">
        <w:rPr>
          <w:rFonts w:ascii="Arial" w:hAnsi="Arial" w:cs="Arial"/>
          <w:szCs w:val="20"/>
          <w:lang w:val="es-AR"/>
        </w:rPr>
        <w:br w:type="page"/>
      </w:r>
      <w:bookmarkStart w:id="13" w:name="_Toc88735461"/>
      <w:bookmarkStart w:id="14" w:name="_Toc90933126"/>
      <w:r w:rsidRPr="0040770A">
        <w:rPr>
          <w:rFonts w:ascii="Arial" w:hAnsi="Arial" w:cs="Arial"/>
          <w:color w:val="auto"/>
          <w:szCs w:val="20"/>
        </w:rPr>
        <w:t>Inscribir Alumno a Curso</w:t>
      </w:r>
      <w:bookmarkEnd w:id="13"/>
      <w:bookmarkEnd w:id="14"/>
    </w:p>
    <w:tbl>
      <w:tblPr>
        <w:tblW w:w="9900" w:type="dxa"/>
        <w:tblInd w:w="70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4770"/>
        <w:gridCol w:w="180"/>
        <w:gridCol w:w="1380"/>
        <w:gridCol w:w="3570"/>
      </w:tblGrid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Nivel del Use case: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Negocio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Sistema de Información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6330" w:type="dxa"/>
            <w:gridSpan w:val="3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Nombre del Use case: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Inscribir Alumno a Curso</w:t>
            </w:r>
          </w:p>
        </w:tc>
        <w:tc>
          <w:tcPr>
            <w:tcW w:w="357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Nro. de Orden: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7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Prioridad: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Alta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Media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Baja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Complejidad: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Alta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Media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Baja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477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Actor Principal: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Secretaria</w:t>
            </w:r>
          </w:p>
        </w:tc>
        <w:tc>
          <w:tcPr>
            <w:tcW w:w="5130" w:type="dxa"/>
            <w:gridSpan w:val="3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Actor Secundario: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No aplica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Tipo de Use case: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Concreto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Abstracto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Objetivo: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Registrar un Alumno a un Curso.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Pre-condiciones:</w:t>
            </w:r>
            <w:r w:rsidRPr="0040770A"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Alumno registrado en el sistema de la Institución.</w:t>
            </w:r>
          </w:p>
        </w:tc>
      </w:tr>
      <w:tr w:rsidR="003E5F1C" w:rsidRPr="0040770A" w:rsidTr="000F6039">
        <w:trPr>
          <w:cantSplit/>
          <w:trHeight w:val="253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vAlign w:val="center"/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Post-condiciones:</w:t>
            </w:r>
            <w:r w:rsidRPr="0040770A"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 xml:space="preserve">Que quede registrado el Alumno en dicho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Curso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>, el use case se cancela si los datos ingresados por la Secretaria ya existen, y si los datos no son confirmados.</w:t>
            </w:r>
          </w:p>
        </w:tc>
      </w:tr>
      <w:tr w:rsidR="003E5F1C" w:rsidRPr="0040770A" w:rsidTr="000F6039"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808080"/>
          </w:tcPr>
          <w:p w:rsidR="003E5F1C" w:rsidRPr="0040770A" w:rsidRDefault="003E5F1C" w:rsidP="000F6039">
            <w:pPr>
              <w:spacing w:before="40" w:after="40"/>
              <w:jc w:val="center"/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  <w:t>Curso Normal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808080"/>
          </w:tcPr>
          <w:p w:rsidR="003E5F1C" w:rsidRPr="0040770A" w:rsidRDefault="003E5F1C" w:rsidP="000F6039">
            <w:pPr>
              <w:spacing w:before="40" w:after="40"/>
              <w:jc w:val="center"/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  <w:t>Curso Alternativo</w:t>
            </w:r>
          </w:p>
        </w:tc>
      </w:tr>
      <w:tr w:rsidR="003E5F1C" w:rsidRPr="0040770A" w:rsidTr="000F6039">
        <w:trPr>
          <w:cantSplit/>
          <w:trHeight w:val="466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8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El use case comienza cuando la Secretaria selecciona la opción </w:t>
            </w:r>
            <w:r w:rsidRPr="0040770A">
              <w:rPr>
                <w:rFonts w:ascii="Arial" w:hAnsi="Arial" w:cs="Arial"/>
                <w:b/>
                <w:sz w:val="20"/>
                <w:szCs w:val="20"/>
                <w:lang w:val="es-AR"/>
              </w:rPr>
              <w:t>“Inscribir Alumno a Curso”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466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0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solicita se seleccione un Alumno.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317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0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La Secretaria selecciona un Alumno.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2.1 La Secretaria no selecciona un Alumno.</w:t>
            </w:r>
          </w:p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3.1.2. Fin del use case.</w:t>
            </w:r>
          </w:p>
        </w:tc>
      </w:tr>
      <w:tr w:rsidR="003E5F1C" w:rsidRPr="0040770A" w:rsidTr="000F6039">
        <w:trPr>
          <w:cantSplit/>
          <w:trHeight w:val="317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0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solicita se seleccione un Curso/materia.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317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0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La Secretaria selecciona un Curso/Materia.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317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0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La Secretaria confirma los datos.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5.1. La Secretaria no confirma los datos.</w:t>
            </w:r>
          </w:p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5.1.1 Fin del use case.</w:t>
            </w:r>
          </w:p>
        </w:tc>
      </w:tr>
      <w:tr w:rsidR="003E5F1C" w:rsidRPr="0040770A" w:rsidTr="000F6039">
        <w:trPr>
          <w:cantSplit/>
          <w:trHeight w:val="284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0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registra la inscripción del Alumno.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284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0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muestra como mensaje “Registración Exitosa”.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330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0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Fin del use case.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194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C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Asociaciones de Extensión: 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>Buscar datos Alumno.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Use case donde se Incluye: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No aplica.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Use case de Generalización: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 No aplica.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Asociaciones de Inclusión: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validar usuario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Use case al que extiende: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 xml:space="preserve"> N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o aplica.</w:t>
            </w:r>
          </w:p>
        </w:tc>
      </w:tr>
    </w:tbl>
    <w:p w:rsidR="003E5F1C" w:rsidRPr="0040770A" w:rsidRDefault="003E5F1C" w:rsidP="00864AEF">
      <w:pPr>
        <w:pStyle w:val="Heading4"/>
        <w:numPr>
          <w:ilvl w:val="0"/>
          <w:numId w:val="0"/>
        </w:numPr>
        <w:rPr>
          <w:rFonts w:ascii="Arial" w:hAnsi="Arial" w:cs="Arial"/>
          <w:szCs w:val="20"/>
        </w:rPr>
      </w:pPr>
      <w:r w:rsidRPr="0040770A">
        <w:rPr>
          <w:rFonts w:ascii="Arial" w:hAnsi="Arial" w:cs="Arial"/>
          <w:szCs w:val="20"/>
          <w:lang w:val="es-AR"/>
        </w:rPr>
        <w:br w:type="page"/>
      </w:r>
      <w:bookmarkStart w:id="15" w:name="_Toc88735462"/>
      <w:bookmarkStart w:id="16" w:name="_Toc90933127"/>
      <w:r w:rsidRPr="0040770A">
        <w:rPr>
          <w:rFonts w:ascii="Arial" w:hAnsi="Arial" w:cs="Arial"/>
          <w:color w:val="auto"/>
          <w:szCs w:val="20"/>
        </w:rPr>
        <w:t>Registrar Curso</w:t>
      </w:r>
      <w:bookmarkEnd w:id="15"/>
      <w:bookmarkEnd w:id="16"/>
    </w:p>
    <w:tbl>
      <w:tblPr>
        <w:tblW w:w="9900" w:type="dxa"/>
        <w:tblInd w:w="70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4770"/>
        <w:gridCol w:w="180"/>
        <w:gridCol w:w="1380"/>
        <w:gridCol w:w="3570"/>
      </w:tblGrid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Nivel del Use case: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Negocio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Sistema de Información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6330" w:type="dxa"/>
            <w:gridSpan w:val="3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Nombre del Use case: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Registrar Curso</w:t>
            </w:r>
          </w:p>
        </w:tc>
        <w:tc>
          <w:tcPr>
            <w:tcW w:w="357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Nro. de Orden: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8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Prioridad: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Alta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Media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Baja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Complejidad: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Alta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Media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Baja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477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Actor Principal: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Secretaria</w:t>
            </w:r>
          </w:p>
        </w:tc>
        <w:tc>
          <w:tcPr>
            <w:tcW w:w="5130" w:type="dxa"/>
            <w:gridSpan w:val="3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Actor Secundario: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No aplica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Tipo de Use case: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Concreto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Abstracto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Objetivo: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Registrar un nuevo Curso.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Pre-condiciones:</w:t>
            </w:r>
            <w:r w:rsidRPr="0040770A"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No Aplica.</w:t>
            </w:r>
          </w:p>
        </w:tc>
      </w:tr>
      <w:tr w:rsidR="003E5F1C" w:rsidRPr="0040770A" w:rsidTr="000F6039">
        <w:trPr>
          <w:cantSplit/>
          <w:trHeight w:val="253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vAlign w:val="center"/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Post-condiciones:</w:t>
            </w:r>
            <w:r w:rsidRPr="0040770A"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>Que quede un nuev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o Curso registrado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>, el use case se cancela si los datos ingresados por la Secretaria ya existen, y si los datos no son confirmados.</w:t>
            </w:r>
          </w:p>
        </w:tc>
      </w:tr>
      <w:tr w:rsidR="003E5F1C" w:rsidRPr="0040770A" w:rsidTr="000F6039"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808080"/>
          </w:tcPr>
          <w:p w:rsidR="003E5F1C" w:rsidRPr="0040770A" w:rsidRDefault="003E5F1C" w:rsidP="000F6039">
            <w:pPr>
              <w:spacing w:before="40" w:after="40"/>
              <w:jc w:val="center"/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  <w:t>Curso Normal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808080"/>
          </w:tcPr>
          <w:p w:rsidR="003E5F1C" w:rsidRPr="0040770A" w:rsidRDefault="003E5F1C" w:rsidP="000F6039">
            <w:pPr>
              <w:spacing w:before="40" w:after="40"/>
              <w:jc w:val="center"/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  <w:t>Curso Alternativo</w:t>
            </w:r>
          </w:p>
        </w:tc>
      </w:tr>
      <w:tr w:rsidR="003E5F1C" w:rsidRPr="0040770A" w:rsidTr="000F6039">
        <w:trPr>
          <w:cantSplit/>
          <w:trHeight w:val="466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8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El use case comienza cuando la Secretaria selecciona la opción </w:t>
            </w:r>
            <w:r w:rsidRPr="0040770A">
              <w:rPr>
                <w:rFonts w:ascii="Arial" w:hAnsi="Arial" w:cs="Arial"/>
                <w:b/>
                <w:sz w:val="20"/>
                <w:szCs w:val="20"/>
                <w:lang w:val="es-AR"/>
              </w:rPr>
              <w:t>“Registrar Curso”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466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8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solicita se ingrese el nombre del nuevo Curso.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317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8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La Secretaria ingresa el nombre del nuevo Curso y este no existe.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3.1. El Curso ingresado por la Secretaria ya existe.</w:t>
            </w:r>
          </w:p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3.1.1. . El Sistema muestra un mensaje  informando la situación.</w:t>
            </w:r>
          </w:p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3.1.2. Fin del use case.</w:t>
            </w:r>
          </w:p>
        </w:tc>
      </w:tr>
      <w:tr w:rsidR="003E5F1C" w:rsidRPr="0040770A" w:rsidTr="000F6039">
        <w:trPr>
          <w:cantSplit/>
          <w:trHeight w:val="317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8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La Secretaria confirma los datos.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4.1. La Secretaria no confirma los datos.</w:t>
            </w:r>
          </w:p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4.1.1 Fin del use case.</w:t>
            </w:r>
          </w:p>
        </w:tc>
      </w:tr>
      <w:tr w:rsidR="003E5F1C" w:rsidRPr="0040770A" w:rsidTr="000F6039">
        <w:trPr>
          <w:cantSplit/>
          <w:trHeight w:val="284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8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registra el nuevo Curso.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284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8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muestra como mensaje “Registración Exitosa”.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330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8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Fin del use case.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194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C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Asociaciones de Extensión: 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>Actualizar Curso.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Use case donde se Incluye: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No aplica.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Use case de Generalización: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 No aplica.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Asociaciones de Inclusión: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validar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 usuario.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Use case al que extiende: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 xml:space="preserve"> N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o aplica.</w:t>
            </w:r>
          </w:p>
        </w:tc>
      </w:tr>
    </w:tbl>
    <w:p w:rsidR="003E5F1C" w:rsidRPr="0040770A" w:rsidRDefault="003E5F1C" w:rsidP="00864AEF">
      <w:pPr>
        <w:pStyle w:val="Heading4"/>
        <w:numPr>
          <w:ilvl w:val="0"/>
          <w:numId w:val="0"/>
        </w:numPr>
        <w:rPr>
          <w:rFonts w:ascii="Arial" w:hAnsi="Arial" w:cs="Arial"/>
          <w:szCs w:val="20"/>
        </w:rPr>
      </w:pPr>
      <w:r w:rsidRPr="0040770A">
        <w:rPr>
          <w:rFonts w:ascii="Arial" w:hAnsi="Arial" w:cs="Arial"/>
          <w:szCs w:val="20"/>
          <w:lang w:val="es-AR"/>
        </w:rPr>
        <w:br w:type="page"/>
      </w:r>
      <w:bookmarkStart w:id="17" w:name="_Toc88735463"/>
      <w:bookmarkStart w:id="18" w:name="_Toc90933128"/>
      <w:r w:rsidRPr="0040770A">
        <w:rPr>
          <w:rFonts w:ascii="Arial" w:hAnsi="Arial" w:cs="Arial"/>
          <w:color w:val="auto"/>
          <w:szCs w:val="20"/>
        </w:rPr>
        <w:t>Actualizar Curso</w:t>
      </w:r>
      <w:bookmarkEnd w:id="17"/>
      <w:bookmarkEnd w:id="18"/>
    </w:p>
    <w:tbl>
      <w:tblPr>
        <w:tblW w:w="9900" w:type="dxa"/>
        <w:tblInd w:w="70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4770"/>
        <w:gridCol w:w="180"/>
        <w:gridCol w:w="1380"/>
        <w:gridCol w:w="3570"/>
      </w:tblGrid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Nivel del Use case: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Negocio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Sistema de Información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6330" w:type="dxa"/>
            <w:gridSpan w:val="3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Nombre del Use case: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Actualizar Curso</w:t>
            </w:r>
          </w:p>
        </w:tc>
        <w:tc>
          <w:tcPr>
            <w:tcW w:w="357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Nro. de Orden: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9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Prioridad: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Alta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Media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Baja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Complejidad: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Alta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Media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Baja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477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Actor Principal: </w:t>
            </w:r>
            <w:r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secretaria</w:t>
            </w:r>
          </w:p>
        </w:tc>
        <w:tc>
          <w:tcPr>
            <w:tcW w:w="5130" w:type="dxa"/>
            <w:gridSpan w:val="3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Actor Secundario: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No aplica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Tipo de Use case: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Concreto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Abstracto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Objetivo: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Editar los datos de un Curso.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Pre-condiciones:</w:t>
            </w:r>
            <w:r w:rsidRPr="0040770A"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La existencia de un Curso.</w:t>
            </w:r>
          </w:p>
        </w:tc>
      </w:tr>
      <w:tr w:rsidR="003E5F1C" w:rsidRPr="0040770A" w:rsidTr="000F6039">
        <w:trPr>
          <w:cantSplit/>
          <w:trHeight w:val="253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vAlign w:val="center"/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Post-condiciones:</w:t>
            </w:r>
            <w:r w:rsidRPr="0040770A"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 xml:space="preserve">Que quede registrada la modificación realizada en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un Curso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 xml:space="preserve">, el use case se cancela si no selecciona ningún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Curso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>, si el Curso no existe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, si no se modifican los datos.</w:t>
            </w:r>
          </w:p>
        </w:tc>
      </w:tr>
      <w:tr w:rsidR="003E5F1C" w:rsidRPr="0040770A" w:rsidTr="000F6039"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808080"/>
          </w:tcPr>
          <w:p w:rsidR="003E5F1C" w:rsidRPr="0040770A" w:rsidRDefault="003E5F1C" w:rsidP="000F6039">
            <w:pPr>
              <w:spacing w:before="40" w:after="40"/>
              <w:jc w:val="center"/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  <w:t>Curso Normal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808080"/>
          </w:tcPr>
          <w:p w:rsidR="003E5F1C" w:rsidRPr="0040770A" w:rsidRDefault="003E5F1C" w:rsidP="000F6039">
            <w:pPr>
              <w:spacing w:before="40" w:after="40"/>
              <w:jc w:val="center"/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  <w:t>Curso Alternativo</w:t>
            </w:r>
          </w:p>
        </w:tc>
      </w:tr>
      <w:tr w:rsidR="003E5F1C" w:rsidRPr="0040770A" w:rsidTr="000F6039">
        <w:trPr>
          <w:cantSplit/>
          <w:trHeight w:val="466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7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El  use case comienza cuando es llamado por el  use case </w:t>
            </w:r>
            <w:r w:rsidRPr="0040770A">
              <w:rPr>
                <w:rFonts w:ascii="Arial" w:hAnsi="Arial" w:cs="Arial"/>
                <w:b/>
                <w:bCs/>
                <w:smallCaps/>
                <w:sz w:val="20"/>
                <w:szCs w:val="20"/>
                <w:lang w:val="es-AR"/>
              </w:rPr>
              <w:t>“Registrar</w:t>
            </w:r>
            <w:r w:rsidRPr="0040770A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 Curso”.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317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7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muestra una lista de los Cursos con su correspondiente nombre.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20" w:after="20"/>
              <w:ind w:left="36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317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7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solicita se seleccione un Curso.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20" w:after="2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3.1. No selecciona un Curso.</w:t>
            </w:r>
          </w:p>
          <w:p w:rsidR="003E5F1C" w:rsidRPr="0040770A" w:rsidRDefault="003E5F1C" w:rsidP="000F6039">
            <w:pPr>
              <w:spacing w:before="20" w:after="2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3.1.1. Fin del use case.</w:t>
            </w:r>
          </w:p>
        </w:tc>
      </w:tr>
      <w:tr w:rsidR="003E5F1C" w:rsidRPr="0040770A" w:rsidTr="000F6039">
        <w:trPr>
          <w:cantSplit/>
          <w:trHeight w:val="317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7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muestra los datos de este, ya que existe.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20" w:after="2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4.1. El Curso no existe.</w:t>
            </w:r>
          </w:p>
          <w:p w:rsidR="003E5F1C" w:rsidRPr="0040770A" w:rsidRDefault="003E5F1C" w:rsidP="000F6039">
            <w:pPr>
              <w:spacing w:before="20" w:after="2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4.1.1. Fin del use case.</w:t>
            </w:r>
          </w:p>
        </w:tc>
      </w:tr>
      <w:tr w:rsidR="003E5F1C" w:rsidRPr="0040770A" w:rsidTr="000F6039">
        <w:trPr>
          <w:cantSplit/>
          <w:trHeight w:val="284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7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habilita los datos del Curso para ser modificados.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20" w:after="20"/>
              <w:ind w:left="108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284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7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Se modifican los datos.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20" w:after="2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6.1. No se modifican los datos.</w:t>
            </w:r>
          </w:p>
          <w:p w:rsidR="003E5F1C" w:rsidRPr="0040770A" w:rsidRDefault="003E5F1C" w:rsidP="000F6039">
            <w:pPr>
              <w:spacing w:before="20" w:after="2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6.1.1. Fin del use case.</w:t>
            </w:r>
          </w:p>
        </w:tc>
      </w:tr>
      <w:tr w:rsidR="003E5F1C" w:rsidRPr="0040770A" w:rsidTr="000F6039">
        <w:trPr>
          <w:cantSplit/>
          <w:trHeight w:val="284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7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registra la  modificación realizada al Curso.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20" w:after="2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330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7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muestra un mensaje “Las Modificaciones se Realizaron con Éxito”.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20" w:after="20"/>
              <w:ind w:left="108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330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7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Fin del use case.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20" w:after="20"/>
              <w:ind w:left="108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194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Asociaciones de Extensión: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No aplica.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Use case donde se Incluye: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 No aplica.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Use case de Generalización: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 No aplica.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Asociaciones de Inclusión: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VALIDAR usuario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Use case al que extiende: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Registrar Curso.</w:t>
            </w:r>
          </w:p>
        </w:tc>
      </w:tr>
    </w:tbl>
    <w:p w:rsidR="003E5F1C" w:rsidRPr="0040770A" w:rsidRDefault="003E5F1C" w:rsidP="00900AD5">
      <w:pPr>
        <w:pStyle w:val="Heading4"/>
        <w:numPr>
          <w:ilvl w:val="0"/>
          <w:numId w:val="0"/>
        </w:numPr>
        <w:ind w:left="360"/>
        <w:rPr>
          <w:rFonts w:ascii="Arial" w:hAnsi="Arial" w:cs="Arial"/>
          <w:szCs w:val="20"/>
          <w:lang w:val="es-AR"/>
        </w:rPr>
      </w:pPr>
    </w:p>
    <w:p w:rsidR="003E5F1C" w:rsidRPr="0040770A" w:rsidRDefault="003E5F1C" w:rsidP="00864AEF">
      <w:pPr>
        <w:pStyle w:val="Heading4"/>
        <w:numPr>
          <w:ilvl w:val="0"/>
          <w:numId w:val="0"/>
        </w:numPr>
        <w:rPr>
          <w:rFonts w:ascii="Arial" w:hAnsi="Arial" w:cs="Arial"/>
          <w:szCs w:val="20"/>
        </w:rPr>
      </w:pPr>
      <w:r w:rsidRPr="0040770A">
        <w:rPr>
          <w:rFonts w:ascii="Arial" w:hAnsi="Arial" w:cs="Arial"/>
          <w:szCs w:val="20"/>
          <w:lang w:val="es-AR"/>
        </w:rPr>
        <w:br w:type="page"/>
      </w:r>
      <w:bookmarkStart w:id="19" w:name="_Toc88735464"/>
      <w:bookmarkStart w:id="20" w:name="_Toc90933129"/>
      <w:r w:rsidRPr="0040770A">
        <w:rPr>
          <w:rFonts w:ascii="Arial" w:hAnsi="Arial" w:cs="Arial"/>
          <w:color w:val="auto"/>
          <w:szCs w:val="20"/>
        </w:rPr>
        <w:t>Registrar M</w:t>
      </w:r>
      <w:bookmarkEnd w:id="19"/>
      <w:bookmarkEnd w:id="20"/>
      <w:r w:rsidRPr="0040770A">
        <w:rPr>
          <w:rFonts w:ascii="Arial" w:hAnsi="Arial" w:cs="Arial"/>
          <w:color w:val="auto"/>
          <w:szCs w:val="20"/>
        </w:rPr>
        <w:t>ateria</w:t>
      </w:r>
    </w:p>
    <w:tbl>
      <w:tblPr>
        <w:tblW w:w="9900" w:type="dxa"/>
        <w:tblInd w:w="70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4770"/>
        <w:gridCol w:w="180"/>
        <w:gridCol w:w="1380"/>
        <w:gridCol w:w="3570"/>
      </w:tblGrid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Nivel del Use case: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Negocio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Sistema de Información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6330" w:type="dxa"/>
            <w:gridSpan w:val="3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Nombre del Use case: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Registrar Módulo</w:t>
            </w:r>
          </w:p>
        </w:tc>
        <w:tc>
          <w:tcPr>
            <w:tcW w:w="357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Nro. de Orden: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10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Prioridad: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Alta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Media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Baja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Complejidad: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Alta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Media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Baja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477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Actor Principal: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director</w:t>
            </w:r>
          </w:p>
        </w:tc>
        <w:tc>
          <w:tcPr>
            <w:tcW w:w="5130" w:type="dxa"/>
            <w:gridSpan w:val="3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Actor Secundario: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No aplica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Tipo de Use case: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Concreto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Abstracto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Objetivo: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Registrar una nueva materia.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Pre-condiciones:</w:t>
            </w:r>
            <w:r w:rsidRPr="0040770A"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No Aplica.</w:t>
            </w:r>
          </w:p>
        </w:tc>
      </w:tr>
      <w:tr w:rsidR="003E5F1C" w:rsidRPr="0040770A" w:rsidTr="000F6039">
        <w:trPr>
          <w:cantSplit/>
          <w:trHeight w:val="253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vAlign w:val="center"/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Post-condiciones:</w:t>
            </w:r>
            <w:r w:rsidRPr="0040770A"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>Que quede una nueva materia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 registrada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>, el use case se cancela si los datos ingresados por la Secretaria ya existen, y si los datos no son confirmados.</w:t>
            </w:r>
          </w:p>
        </w:tc>
      </w:tr>
      <w:tr w:rsidR="003E5F1C" w:rsidRPr="0040770A" w:rsidTr="000F6039"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808080"/>
          </w:tcPr>
          <w:p w:rsidR="003E5F1C" w:rsidRPr="0040770A" w:rsidRDefault="003E5F1C" w:rsidP="000F6039">
            <w:pPr>
              <w:spacing w:before="40" w:after="40"/>
              <w:jc w:val="center"/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  <w:t>Curso Normal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808080"/>
          </w:tcPr>
          <w:p w:rsidR="003E5F1C" w:rsidRPr="0040770A" w:rsidRDefault="003E5F1C" w:rsidP="000F6039">
            <w:pPr>
              <w:spacing w:before="40" w:after="40"/>
              <w:jc w:val="center"/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  <w:t>Curso Alternativo</w:t>
            </w:r>
          </w:p>
        </w:tc>
      </w:tr>
      <w:tr w:rsidR="003E5F1C" w:rsidRPr="0040770A" w:rsidTr="000F6039">
        <w:trPr>
          <w:cantSplit/>
          <w:trHeight w:val="466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9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El use case comienza cuando el director selecciona la opción </w:t>
            </w:r>
            <w:r w:rsidRPr="0040770A">
              <w:rPr>
                <w:rFonts w:ascii="Arial" w:hAnsi="Arial" w:cs="Arial"/>
                <w:b/>
                <w:sz w:val="20"/>
                <w:szCs w:val="20"/>
                <w:lang w:val="es-AR"/>
              </w:rPr>
              <w:t>“Registrar Materia”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466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9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solicita se ingrese el nombre de la  nueva Materia y se seleccione un Curso.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317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9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</w:rPr>
              <w:t>El director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 ingresa el nombre de la nueva materia y seleccione un Curso y este Materia no existe.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3.1. El Materia ingresada por el director ya existe.</w:t>
            </w:r>
          </w:p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3.1.1.  El Sistema muestra un mensaje  informando la situación.</w:t>
            </w:r>
          </w:p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3.1.2. Fin del use case.</w:t>
            </w:r>
          </w:p>
        </w:tc>
      </w:tr>
      <w:tr w:rsidR="003E5F1C" w:rsidRPr="0040770A" w:rsidTr="000F6039">
        <w:trPr>
          <w:cantSplit/>
          <w:trHeight w:val="317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9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La Secretaria confirma los datos.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4.1. el director no confirma los datos.</w:t>
            </w:r>
          </w:p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4.1.1 Fin del use case.</w:t>
            </w:r>
          </w:p>
        </w:tc>
      </w:tr>
      <w:tr w:rsidR="003E5F1C" w:rsidRPr="0040770A" w:rsidTr="000F6039">
        <w:trPr>
          <w:cantSplit/>
          <w:trHeight w:val="284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9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registra el nuevo Materia.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284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9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muestra como mensaje “Registración Exitosa”.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330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9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Fin del use case.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194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Asociaciones de Extensión: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Actualizar Materia.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Use case donde se Incluye: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No aplica.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Use case de Generalización: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 No aplica.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Asociaciones de Inclusión: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validar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 usuario.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Use case al que extiende: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 xml:space="preserve"> N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o aplica.</w:t>
            </w:r>
          </w:p>
        </w:tc>
      </w:tr>
    </w:tbl>
    <w:p w:rsidR="003E5F1C" w:rsidRPr="0040770A" w:rsidRDefault="003E5F1C" w:rsidP="00900AD5">
      <w:pPr>
        <w:rPr>
          <w:rFonts w:ascii="Arial" w:hAnsi="Arial" w:cs="Arial"/>
          <w:sz w:val="20"/>
          <w:szCs w:val="20"/>
          <w:lang w:val="es-AR"/>
        </w:rPr>
      </w:pPr>
    </w:p>
    <w:p w:rsidR="003E5F1C" w:rsidRPr="0040770A" w:rsidRDefault="003E5F1C" w:rsidP="00900AD5">
      <w:pPr>
        <w:rPr>
          <w:rFonts w:ascii="Arial" w:hAnsi="Arial" w:cs="Arial"/>
          <w:sz w:val="20"/>
          <w:szCs w:val="20"/>
          <w:lang w:val="es-AR"/>
        </w:rPr>
      </w:pPr>
    </w:p>
    <w:p w:rsidR="003E5F1C" w:rsidRPr="0040770A" w:rsidRDefault="003E5F1C" w:rsidP="00864AEF">
      <w:pPr>
        <w:pStyle w:val="Heading4"/>
        <w:numPr>
          <w:ilvl w:val="0"/>
          <w:numId w:val="0"/>
        </w:numPr>
        <w:rPr>
          <w:rFonts w:ascii="Arial" w:hAnsi="Arial" w:cs="Arial"/>
          <w:szCs w:val="20"/>
        </w:rPr>
      </w:pPr>
      <w:r w:rsidRPr="0040770A">
        <w:rPr>
          <w:rFonts w:ascii="Arial" w:hAnsi="Arial" w:cs="Arial"/>
          <w:szCs w:val="20"/>
          <w:lang w:val="es-AR"/>
        </w:rPr>
        <w:br w:type="page"/>
      </w:r>
      <w:bookmarkStart w:id="21" w:name="_Toc88735465"/>
      <w:bookmarkStart w:id="22" w:name="_Toc90933130"/>
      <w:r w:rsidRPr="0040770A">
        <w:rPr>
          <w:rFonts w:ascii="Arial" w:hAnsi="Arial" w:cs="Arial"/>
          <w:color w:val="auto"/>
          <w:szCs w:val="20"/>
        </w:rPr>
        <w:t>Actualizar M</w:t>
      </w:r>
      <w:bookmarkEnd w:id="21"/>
      <w:bookmarkEnd w:id="22"/>
      <w:r w:rsidRPr="0040770A">
        <w:rPr>
          <w:rFonts w:ascii="Arial" w:hAnsi="Arial" w:cs="Arial"/>
          <w:color w:val="auto"/>
          <w:szCs w:val="20"/>
        </w:rPr>
        <w:t>ateria</w:t>
      </w:r>
    </w:p>
    <w:tbl>
      <w:tblPr>
        <w:tblW w:w="9900" w:type="dxa"/>
        <w:tblInd w:w="70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4770"/>
        <w:gridCol w:w="180"/>
        <w:gridCol w:w="1380"/>
        <w:gridCol w:w="3570"/>
      </w:tblGrid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Nivel del Use case: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Negocio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Sistema de Información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6330" w:type="dxa"/>
            <w:gridSpan w:val="3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Nombre del Use case: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Actualizar Materia</w:t>
            </w:r>
          </w:p>
        </w:tc>
        <w:tc>
          <w:tcPr>
            <w:tcW w:w="357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Nro. de Orden: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11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Prioridad: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Alta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Media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Baja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Complejidad: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Alta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Media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Baja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477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Actor Principal: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director</w:t>
            </w:r>
          </w:p>
        </w:tc>
        <w:tc>
          <w:tcPr>
            <w:tcW w:w="5130" w:type="dxa"/>
            <w:gridSpan w:val="3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Actor Secundario: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No aplica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Tipo de Use case: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Concreto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Abstracto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Objetivo: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Editar los datos de una materia.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Pre-condiciones:</w:t>
            </w:r>
            <w:r w:rsidRPr="0040770A"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La existencia de un Materia.</w:t>
            </w:r>
          </w:p>
        </w:tc>
      </w:tr>
      <w:tr w:rsidR="003E5F1C" w:rsidRPr="0040770A" w:rsidTr="000F6039">
        <w:trPr>
          <w:cantSplit/>
          <w:trHeight w:val="253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vAlign w:val="center"/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Post-condiciones:</w:t>
            </w:r>
            <w:r w:rsidRPr="0040770A"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 xml:space="preserve">Que quede registrada la modificación realizada en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un Materia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 xml:space="preserve">, el use case se cancela si no selecciona ningún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Materia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>, si los datos no son confirmados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, si no se modifican los datos.</w:t>
            </w:r>
          </w:p>
        </w:tc>
      </w:tr>
      <w:tr w:rsidR="003E5F1C" w:rsidRPr="0040770A" w:rsidTr="000F6039"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808080"/>
          </w:tcPr>
          <w:p w:rsidR="003E5F1C" w:rsidRPr="0040770A" w:rsidRDefault="003E5F1C" w:rsidP="000F6039">
            <w:pPr>
              <w:spacing w:before="40" w:after="40"/>
              <w:jc w:val="center"/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  <w:t>Curso Normal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808080"/>
          </w:tcPr>
          <w:p w:rsidR="003E5F1C" w:rsidRPr="0040770A" w:rsidRDefault="003E5F1C" w:rsidP="000F6039">
            <w:pPr>
              <w:spacing w:before="40" w:after="40"/>
              <w:jc w:val="center"/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  <w:t>Curso Alternativo</w:t>
            </w:r>
          </w:p>
        </w:tc>
      </w:tr>
      <w:tr w:rsidR="003E5F1C" w:rsidRPr="0040770A" w:rsidTr="000F6039">
        <w:trPr>
          <w:cantSplit/>
          <w:trHeight w:val="466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6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El  use case comienza cuando es llamado por el  use case </w:t>
            </w:r>
            <w:r w:rsidRPr="0040770A">
              <w:rPr>
                <w:rFonts w:ascii="Arial" w:hAnsi="Arial" w:cs="Arial"/>
                <w:b/>
                <w:bCs/>
                <w:smallCaps/>
                <w:sz w:val="20"/>
                <w:szCs w:val="20"/>
                <w:lang w:val="es-AR"/>
              </w:rPr>
              <w:t>“Registrar</w:t>
            </w:r>
            <w:r w:rsidRPr="0040770A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 Materia”.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317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6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muestra una lista de los Materia con su correspondiente Curso.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20" w:after="20"/>
              <w:ind w:left="36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317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6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solicita se seleccione un Materia.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20" w:after="2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3.1. No selecciona un Materia.</w:t>
            </w:r>
          </w:p>
          <w:p w:rsidR="003E5F1C" w:rsidRPr="0040770A" w:rsidRDefault="003E5F1C" w:rsidP="000F6039">
            <w:pPr>
              <w:spacing w:before="20" w:after="2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3.1.1. Fin del use case.</w:t>
            </w:r>
          </w:p>
        </w:tc>
      </w:tr>
      <w:tr w:rsidR="003E5F1C" w:rsidRPr="0040770A" w:rsidTr="000F6039">
        <w:trPr>
          <w:cantSplit/>
          <w:trHeight w:val="317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6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muestra los datos de esta, ya que existe.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20" w:after="2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4.1. El Materia no existe.</w:t>
            </w:r>
          </w:p>
          <w:p w:rsidR="003E5F1C" w:rsidRPr="0040770A" w:rsidRDefault="003E5F1C" w:rsidP="000F6039">
            <w:pPr>
              <w:spacing w:before="20" w:after="2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4.1.1. Fin del use case.</w:t>
            </w:r>
          </w:p>
        </w:tc>
      </w:tr>
      <w:tr w:rsidR="003E5F1C" w:rsidRPr="0040770A" w:rsidTr="000F6039">
        <w:trPr>
          <w:cantSplit/>
          <w:trHeight w:val="317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6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habilita los datos de la materia para ser modificados.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20" w:after="20"/>
              <w:ind w:left="108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317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6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Se modifican los datos.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20" w:after="2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6.1. No se modifican los datos.</w:t>
            </w:r>
          </w:p>
          <w:p w:rsidR="003E5F1C" w:rsidRPr="0040770A" w:rsidRDefault="003E5F1C" w:rsidP="000F6039">
            <w:pPr>
              <w:spacing w:before="20" w:after="2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6.1.1. Fin del use case.</w:t>
            </w:r>
          </w:p>
        </w:tc>
      </w:tr>
      <w:tr w:rsidR="003E5F1C" w:rsidRPr="0040770A" w:rsidTr="000F6039">
        <w:trPr>
          <w:cantSplit/>
          <w:trHeight w:val="284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6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registra la  modificación realizada al Materia.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20" w:after="2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284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6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muestra un mensaje “Las Modificaciones se Realizaron con Éxito”.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20" w:after="20"/>
              <w:ind w:left="108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330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6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Fin del use case.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20" w:after="20"/>
              <w:ind w:left="108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194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Asociaciones de Extensión: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No aplica.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Use case donde se Incluye: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 No aplica.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Use case de Generalización: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 No aplica.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Asociaciones de Inclusión: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validar usuario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Use case al que extiende: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Registrar Materia.</w:t>
            </w:r>
          </w:p>
        </w:tc>
      </w:tr>
    </w:tbl>
    <w:p w:rsidR="003E5F1C" w:rsidRPr="0040770A" w:rsidRDefault="003E5F1C" w:rsidP="00900AD5">
      <w:pPr>
        <w:pStyle w:val="Heading4"/>
        <w:numPr>
          <w:ilvl w:val="0"/>
          <w:numId w:val="0"/>
        </w:numPr>
        <w:rPr>
          <w:rFonts w:ascii="Arial" w:hAnsi="Arial" w:cs="Arial"/>
          <w:szCs w:val="20"/>
        </w:rPr>
      </w:pPr>
      <w:r w:rsidRPr="0040770A">
        <w:rPr>
          <w:rFonts w:ascii="Arial" w:hAnsi="Arial" w:cs="Arial"/>
          <w:szCs w:val="20"/>
          <w:lang w:val="es-AR"/>
        </w:rPr>
        <w:br w:type="page"/>
      </w:r>
    </w:p>
    <w:p w:rsidR="003E5F1C" w:rsidRPr="0040770A" w:rsidRDefault="003E5F1C" w:rsidP="00864AEF">
      <w:pPr>
        <w:pStyle w:val="Heading4"/>
        <w:numPr>
          <w:ilvl w:val="0"/>
          <w:numId w:val="0"/>
        </w:numPr>
        <w:rPr>
          <w:rFonts w:ascii="Arial" w:hAnsi="Arial" w:cs="Arial"/>
          <w:color w:val="auto"/>
          <w:szCs w:val="20"/>
        </w:rPr>
      </w:pPr>
      <w:bookmarkStart w:id="23" w:name="_Toc88735476"/>
      <w:bookmarkStart w:id="24" w:name="_Toc90933141"/>
      <w:r w:rsidRPr="0040770A">
        <w:rPr>
          <w:rFonts w:ascii="Arial" w:hAnsi="Arial" w:cs="Arial"/>
          <w:color w:val="auto"/>
          <w:szCs w:val="20"/>
        </w:rPr>
        <w:t>Registrar Profesor en Curso/M</w:t>
      </w:r>
      <w:bookmarkEnd w:id="23"/>
      <w:bookmarkEnd w:id="24"/>
      <w:r w:rsidRPr="0040770A">
        <w:rPr>
          <w:rFonts w:ascii="Arial" w:hAnsi="Arial" w:cs="Arial"/>
          <w:color w:val="auto"/>
          <w:szCs w:val="20"/>
        </w:rPr>
        <w:t>ateria</w:t>
      </w:r>
    </w:p>
    <w:tbl>
      <w:tblPr>
        <w:tblW w:w="9900" w:type="dxa"/>
        <w:tblInd w:w="70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4770"/>
        <w:gridCol w:w="180"/>
        <w:gridCol w:w="1380"/>
        <w:gridCol w:w="3570"/>
      </w:tblGrid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Nivel del Use case: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Negocio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Sistema de Información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6330" w:type="dxa"/>
            <w:gridSpan w:val="3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Nombre del Use case: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 xml:space="preserve">Registrar Profesor en Curso/Módulo </w:t>
            </w:r>
          </w:p>
        </w:tc>
        <w:tc>
          <w:tcPr>
            <w:tcW w:w="357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Nro. de Orden: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12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Prioridad: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Alta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Media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Baja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Complejidad: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Alta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Media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Baja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477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Actor Principal: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director</w:t>
            </w:r>
          </w:p>
        </w:tc>
        <w:tc>
          <w:tcPr>
            <w:tcW w:w="5130" w:type="dxa"/>
            <w:gridSpan w:val="3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Actor Secundario: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No aplica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Tipo de Use case: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Concreto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Abstracto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Objetivo: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Registrar un Profesor en un Curso/Materia.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Pre-condiciones:</w:t>
            </w:r>
            <w:r w:rsidRPr="0040770A"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La existencia de un Profesor y del Curso/Materia  al cual se lo quiere asignar.</w:t>
            </w:r>
          </w:p>
        </w:tc>
      </w:tr>
      <w:tr w:rsidR="003E5F1C" w:rsidRPr="0040770A" w:rsidTr="000F6039">
        <w:trPr>
          <w:cantSplit/>
          <w:trHeight w:val="253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vAlign w:val="center"/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Post-condiciones:</w:t>
            </w:r>
            <w:r w:rsidRPr="0040770A"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 xml:space="preserve">Que quede registrado el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Profesor en un Curso/Materia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>, el use case se cancela si los datos ingresados por la Secretaria ya existen, y si los datos no son confirmados.</w:t>
            </w:r>
          </w:p>
        </w:tc>
      </w:tr>
      <w:tr w:rsidR="003E5F1C" w:rsidRPr="0040770A" w:rsidTr="000F6039"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808080"/>
          </w:tcPr>
          <w:p w:rsidR="003E5F1C" w:rsidRPr="0040770A" w:rsidRDefault="003E5F1C" w:rsidP="000F6039">
            <w:pPr>
              <w:spacing w:before="40" w:after="40"/>
              <w:jc w:val="center"/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  <w:t>Curso Normal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808080"/>
          </w:tcPr>
          <w:p w:rsidR="003E5F1C" w:rsidRPr="0040770A" w:rsidRDefault="003E5F1C" w:rsidP="000F6039">
            <w:pPr>
              <w:spacing w:before="40" w:after="40"/>
              <w:jc w:val="center"/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  <w:t>Curso Alternativo</w:t>
            </w:r>
          </w:p>
        </w:tc>
      </w:tr>
      <w:tr w:rsidR="003E5F1C" w:rsidRPr="0040770A" w:rsidTr="000F6039">
        <w:trPr>
          <w:cantSplit/>
          <w:trHeight w:val="466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0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El use case comienza cuando el director selecciona la opción </w:t>
            </w:r>
            <w:r w:rsidRPr="0040770A">
              <w:rPr>
                <w:rFonts w:ascii="Arial" w:hAnsi="Arial" w:cs="Arial"/>
                <w:b/>
                <w:sz w:val="20"/>
                <w:szCs w:val="20"/>
                <w:lang w:val="es-AR"/>
              </w:rPr>
              <w:t xml:space="preserve">“Profesor por </w:t>
            </w:r>
          </w:p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      </w:t>
            </w:r>
            <w:r w:rsidRPr="0040770A">
              <w:rPr>
                <w:rFonts w:ascii="Arial" w:hAnsi="Arial" w:cs="Arial"/>
                <w:b/>
                <w:sz w:val="20"/>
                <w:szCs w:val="20"/>
                <w:lang w:val="es-AR"/>
              </w:rPr>
              <w:t>Curso”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466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0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solicita se seleccione un Profesor, un Curso y una Materia.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317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0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</w:rPr>
              <w:t>El director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 selecciona un Profesor, un Curso y un Materia y esta asignación no existe.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3.1. Los datos ingresados por el director ya existen.</w:t>
            </w:r>
          </w:p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3.1.1. El Sistema muestra un mensaje  informando la situación.</w:t>
            </w:r>
          </w:p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3.1.2. Fin del use case.</w:t>
            </w:r>
          </w:p>
        </w:tc>
      </w:tr>
      <w:tr w:rsidR="003E5F1C" w:rsidRPr="0040770A" w:rsidTr="000F6039">
        <w:trPr>
          <w:cantSplit/>
          <w:trHeight w:val="317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0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director confirma los datos.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4.1. El director no confirma los datos.</w:t>
            </w:r>
          </w:p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4.1.1 Fin del use case.</w:t>
            </w:r>
          </w:p>
        </w:tc>
      </w:tr>
      <w:tr w:rsidR="003E5F1C" w:rsidRPr="0040770A" w:rsidTr="000F6039">
        <w:trPr>
          <w:cantSplit/>
          <w:trHeight w:val="284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0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registra la asignación de Profesor.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284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0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muestra como mensaje “Registración Exitosa”.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330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0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Fin del use case.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194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Asociaciones de Extensión: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Actualizar Profesor en Curso/Materia.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Use case donde se Incluye: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 No aplica.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Use case de Generalización: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 No aplica.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Asociaciones de Inclusión: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validar usuario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Use case al que extiende: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 xml:space="preserve"> N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o aplica.</w:t>
            </w:r>
          </w:p>
        </w:tc>
      </w:tr>
    </w:tbl>
    <w:p w:rsidR="003E5F1C" w:rsidRPr="0040770A" w:rsidRDefault="003E5F1C" w:rsidP="00864AEF">
      <w:pPr>
        <w:pStyle w:val="Heading4"/>
        <w:numPr>
          <w:ilvl w:val="0"/>
          <w:numId w:val="0"/>
        </w:numPr>
        <w:rPr>
          <w:rFonts w:ascii="Arial" w:hAnsi="Arial" w:cs="Arial"/>
          <w:szCs w:val="20"/>
        </w:rPr>
      </w:pPr>
      <w:r w:rsidRPr="0040770A">
        <w:rPr>
          <w:rFonts w:ascii="Arial" w:hAnsi="Arial" w:cs="Arial"/>
          <w:szCs w:val="20"/>
          <w:lang w:val="es-AR"/>
        </w:rPr>
        <w:br w:type="page"/>
      </w:r>
      <w:bookmarkStart w:id="25" w:name="_Toc88735477"/>
      <w:bookmarkStart w:id="26" w:name="_Toc90933142"/>
      <w:r w:rsidRPr="0040770A">
        <w:rPr>
          <w:rFonts w:ascii="Arial" w:hAnsi="Arial" w:cs="Arial"/>
          <w:color w:val="auto"/>
          <w:szCs w:val="20"/>
        </w:rPr>
        <w:t>Actualizar Profesor en Curso/M</w:t>
      </w:r>
      <w:bookmarkEnd w:id="25"/>
      <w:bookmarkEnd w:id="26"/>
      <w:r w:rsidRPr="0040770A">
        <w:rPr>
          <w:rFonts w:ascii="Arial" w:hAnsi="Arial" w:cs="Arial"/>
          <w:color w:val="auto"/>
          <w:szCs w:val="20"/>
        </w:rPr>
        <w:t>ateria</w:t>
      </w:r>
    </w:p>
    <w:tbl>
      <w:tblPr>
        <w:tblW w:w="9900" w:type="dxa"/>
        <w:tblInd w:w="70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4770"/>
        <w:gridCol w:w="180"/>
        <w:gridCol w:w="1380"/>
        <w:gridCol w:w="3570"/>
      </w:tblGrid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Nivel del Use case: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Negocio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Sistema de Información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6330" w:type="dxa"/>
            <w:gridSpan w:val="3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Nombre del Use case: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Actualizar Profesor en Curso/Módulo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 </w:t>
            </w:r>
          </w:p>
        </w:tc>
        <w:tc>
          <w:tcPr>
            <w:tcW w:w="357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Nro. de Orden: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13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Prioridad: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Alta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Media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Baja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Complejidad: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Alta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Media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Baja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477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Actor Principal: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director</w:t>
            </w:r>
          </w:p>
        </w:tc>
        <w:tc>
          <w:tcPr>
            <w:tcW w:w="5130" w:type="dxa"/>
            <w:gridSpan w:val="3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Actor Secundario: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No aplica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Tipo de Use case: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Concreto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Abstracto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Objetivo: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Editar los datos de un Profesor en un Curso/Materia.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Pre-condiciones:</w:t>
            </w:r>
            <w:r w:rsidRPr="0040770A"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La existencia del Profesor y el Curso/Materia al que se lo quiere asignar.</w:t>
            </w:r>
          </w:p>
        </w:tc>
      </w:tr>
      <w:tr w:rsidR="003E5F1C" w:rsidRPr="0040770A" w:rsidTr="000F6039">
        <w:trPr>
          <w:cantSplit/>
          <w:trHeight w:val="253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vAlign w:val="center"/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Post-condiciones:</w:t>
            </w:r>
            <w:r w:rsidRPr="0040770A"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>Que quede registrada la modificación realizada, el use case se cancela si el Profesor ya existe en ese Curso/Materia, si no se modifican los datos.</w:t>
            </w:r>
          </w:p>
        </w:tc>
      </w:tr>
      <w:tr w:rsidR="003E5F1C" w:rsidRPr="0040770A" w:rsidTr="000F6039"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808080"/>
          </w:tcPr>
          <w:p w:rsidR="003E5F1C" w:rsidRPr="0040770A" w:rsidRDefault="003E5F1C" w:rsidP="000F6039">
            <w:pPr>
              <w:spacing w:before="40" w:after="40"/>
              <w:jc w:val="center"/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  <w:t>Curso Normal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808080"/>
          </w:tcPr>
          <w:p w:rsidR="003E5F1C" w:rsidRPr="0040770A" w:rsidRDefault="003E5F1C" w:rsidP="000F6039">
            <w:pPr>
              <w:spacing w:before="40" w:after="40"/>
              <w:jc w:val="center"/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  <w:t>Curso Alternativo</w:t>
            </w:r>
          </w:p>
        </w:tc>
      </w:tr>
      <w:tr w:rsidR="003E5F1C" w:rsidRPr="0040770A" w:rsidTr="000F6039">
        <w:trPr>
          <w:cantSplit/>
          <w:trHeight w:val="466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20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El  use case comienza cuando es llamado por el  use case </w:t>
            </w:r>
            <w:r w:rsidRPr="0040770A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“Registrar Profesor en Curso/Materia”.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317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20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muestra una lista de los Profesores con su correspondiente Curso, Materia.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20" w:after="20"/>
              <w:ind w:left="36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317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20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muestra los datos de esta, ya que existe.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20" w:after="2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4.1. El Profesor no existe en ese Curso/Materia.</w:t>
            </w:r>
          </w:p>
          <w:p w:rsidR="003E5F1C" w:rsidRPr="0040770A" w:rsidRDefault="003E5F1C" w:rsidP="000F6039">
            <w:pPr>
              <w:spacing w:before="20" w:after="2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4.1.1. Fin del use case.</w:t>
            </w:r>
          </w:p>
        </w:tc>
      </w:tr>
      <w:tr w:rsidR="003E5F1C" w:rsidRPr="0040770A" w:rsidTr="000F6039">
        <w:trPr>
          <w:cantSplit/>
          <w:trHeight w:val="284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20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habilita los datos del Profesor, Curso, Materia para ser modificados.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20" w:after="20"/>
              <w:ind w:left="108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284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20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Se modifican los datos.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20" w:after="2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5.1. No se modifican los datos.</w:t>
            </w:r>
          </w:p>
          <w:p w:rsidR="003E5F1C" w:rsidRPr="0040770A" w:rsidRDefault="003E5F1C" w:rsidP="000F6039">
            <w:pPr>
              <w:spacing w:before="20" w:after="2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5.1.1. Fin del use case.</w:t>
            </w:r>
          </w:p>
        </w:tc>
      </w:tr>
      <w:tr w:rsidR="003E5F1C" w:rsidRPr="0040770A" w:rsidTr="000F6039">
        <w:trPr>
          <w:cantSplit/>
          <w:trHeight w:val="330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20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registra la  modificación realizada.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20" w:after="2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330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20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muestra un mensaje “Las Modificaciones se Realizaron con Éxito”.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20" w:after="2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330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20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Fin del use case.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20" w:after="2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194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Asociaciones de Extensión: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No aplica.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Use case donde se Incluye: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 No aplica.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Use case de Generalización: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 No aplica.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Asociaciones de Inclusión: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validar usuario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Use case al que extiende: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Registrar Profesor en Curso/Materia.</w:t>
            </w:r>
          </w:p>
        </w:tc>
      </w:tr>
    </w:tbl>
    <w:p w:rsidR="003E5F1C" w:rsidRPr="0040770A" w:rsidRDefault="003E5F1C" w:rsidP="00900AD5">
      <w:pPr>
        <w:pStyle w:val="Heading4"/>
        <w:numPr>
          <w:ilvl w:val="0"/>
          <w:numId w:val="0"/>
        </w:numPr>
        <w:rPr>
          <w:rFonts w:ascii="Arial" w:hAnsi="Arial" w:cs="Arial"/>
          <w:szCs w:val="20"/>
        </w:rPr>
      </w:pPr>
    </w:p>
    <w:p w:rsidR="003E5F1C" w:rsidRPr="0040770A" w:rsidRDefault="003E5F1C" w:rsidP="00900AD5">
      <w:pPr>
        <w:pStyle w:val="Heading4"/>
        <w:numPr>
          <w:ilvl w:val="0"/>
          <w:numId w:val="0"/>
        </w:numPr>
        <w:rPr>
          <w:rFonts w:ascii="Arial" w:hAnsi="Arial" w:cs="Arial"/>
          <w:szCs w:val="20"/>
        </w:rPr>
      </w:pPr>
      <w:r w:rsidRPr="0040770A">
        <w:rPr>
          <w:rFonts w:ascii="Arial" w:hAnsi="Arial" w:cs="Arial"/>
          <w:szCs w:val="20"/>
          <w:lang w:val="es-AR"/>
        </w:rPr>
        <w:br w:type="page"/>
      </w:r>
    </w:p>
    <w:p w:rsidR="003E5F1C" w:rsidRPr="0040770A" w:rsidRDefault="003E5F1C" w:rsidP="00864AEF">
      <w:pPr>
        <w:pStyle w:val="Heading4"/>
        <w:numPr>
          <w:ilvl w:val="0"/>
          <w:numId w:val="0"/>
        </w:numPr>
        <w:rPr>
          <w:rFonts w:ascii="Arial" w:hAnsi="Arial" w:cs="Arial"/>
          <w:color w:val="auto"/>
          <w:szCs w:val="20"/>
        </w:rPr>
      </w:pPr>
      <w:bookmarkStart w:id="27" w:name="_Toc88735480"/>
      <w:bookmarkStart w:id="28" w:name="_Toc90933145"/>
      <w:r w:rsidRPr="0040770A">
        <w:rPr>
          <w:rFonts w:ascii="Arial" w:hAnsi="Arial" w:cs="Arial"/>
          <w:color w:val="auto"/>
          <w:szCs w:val="20"/>
        </w:rPr>
        <w:t>Registrar Asistencia de Alumno</w:t>
      </w:r>
      <w:bookmarkEnd w:id="27"/>
      <w:bookmarkEnd w:id="28"/>
      <w:r w:rsidRPr="0040770A">
        <w:rPr>
          <w:rFonts w:ascii="Arial" w:hAnsi="Arial" w:cs="Arial"/>
          <w:color w:val="auto"/>
          <w:szCs w:val="20"/>
        </w:rPr>
        <w:t xml:space="preserve"> </w:t>
      </w:r>
    </w:p>
    <w:tbl>
      <w:tblPr>
        <w:tblW w:w="9900" w:type="dxa"/>
        <w:tblInd w:w="70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4770"/>
        <w:gridCol w:w="180"/>
        <w:gridCol w:w="1380"/>
        <w:gridCol w:w="3570"/>
      </w:tblGrid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Nivel del Use Case: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Negocio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Sistema de Información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6330" w:type="dxa"/>
            <w:gridSpan w:val="3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C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Nombre del Use Case: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Registrar Asistencia de Alumno</w:t>
            </w:r>
          </w:p>
        </w:tc>
        <w:tc>
          <w:tcPr>
            <w:tcW w:w="357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Nro. de Orden: </w:t>
            </w:r>
            <w:r w:rsidRPr="0040770A"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  <w:t>14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Prioridad: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Alta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Media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Baja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Complejidad: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Alta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Media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Baja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477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Actor Principal: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Profesor</w:t>
            </w:r>
          </w:p>
        </w:tc>
        <w:tc>
          <w:tcPr>
            <w:tcW w:w="5130" w:type="dxa"/>
            <w:gridSpan w:val="3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Actor Secundario: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No aplica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Tipo de Use Case: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Concreto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Abstracto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Objetivo: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Registrar  la asistencia de los Alumnos que están cursando.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C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Pre-condiciones: 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>Que el Alumno este cursando.</w:t>
            </w:r>
          </w:p>
        </w:tc>
      </w:tr>
      <w:tr w:rsidR="003E5F1C" w:rsidRPr="0040770A" w:rsidTr="000F6039">
        <w:trPr>
          <w:cantSplit/>
          <w:trHeight w:val="253"/>
        </w:trPr>
        <w:tc>
          <w:tcPr>
            <w:tcW w:w="9900" w:type="dxa"/>
            <w:gridSpan w:val="4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Post-condiciones: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Asistencia registrada en la base de datos de la Institución, se cancela el use case si no se ingresa la fecha, Curso, Materia y día, si el Profesor no toma asistencia y si no confirma la misma.</w:t>
            </w:r>
          </w:p>
        </w:tc>
      </w:tr>
      <w:tr w:rsidR="003E5F1C" w:rsidRPr="0040770A" w:rsidTr="000F6039">
        <w:tc>
          <w:tcPr>
            <w:tcW w:w="4950" w:type="dxa"/>
            <w:gridSpan w:val="2"/>
            <w:tcBorders>
              <w:top w:val="double" w:sz="6" w:space="0" w:color="auto"/>
              <w:left w:val="double" w:sz="6" w:space="0" w:color="000000"/>
              <w:bottom w:val="double" w:sz="6" w:space="0" w:color="auto"/>
              <w:right w:val="double" w:sz="6" w:space="0" w:color="auto"/>
            </w:tcBorders>
            <w:shd w:val="clear" w:color="auto" w:fill="808080"/>
          </w:tcPr>
          <w:p w:rsidR="003E5F1C" w:rsidRPr="0040770A" w:rsidRDefault="003E5F1C" w:rsidP="000F6039">
            <w:pPr>
              <w:spacing w:before="40" w:after="40"/>
              <w:jc w:val="center"/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  <w:t>Curso Normal</w:t>
            </w:r>
          </w:p>
        </w:tc>
        <w:tc>
          <w:tcPr>
            <w:tcW w:w="4950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808080"/>
          </w:tcPr>
          <w:p w:rsidR="003E5F1C" w:rsidRPr="0040770A" w:rsidRDefault="003E5F1C" w:rsidP="000F6039">
            <w:pPr>
              <w:spacing w:before="40" w:after="40"/>
              <w:jc w:val="center"/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  <w:t>Curso Alternativo</w:t>
            </w:r>
          </w:p>
        </w:tc>
      </w:tr>
      <w:tr w:rsidR="003E5F1C" w:rsidRPr="0040770A" w:rsidTr="000F6039">
        <w:trPr>
          <w:cantSplit/>
          <w:trHeight w:val="466"/>
        </w:trPr>
        <w:tc>
          <w:tcPr>
            <w:tcW w:w="4950" w:type="dxa"/>
            <w:gridSpan w:val="2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3"/>
              </w:numPr>
              <w:spacing w:before="40" w:after="40"/>
              <w:ind w:left="29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El use case comienza cuando el 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>Profesor</w:t>
            </w:r>
            <w:r w:rsidRPr="0040770A">
              <w:rPr>
                <w:rFonts w:ascii="Arial" w:hAnsi="Arial" w:cs="Arial"/>
                <w:bCs/>
                <w:smallCaps/>
                <w:color w:val="FF0000"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selecciona la opción de </w:t>
            </w:r>
            <w:r w:rsidRPr="0040770A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“Registrar Asistencia de Alumno”.</w:t>
            </w:r>
          </w:p>
        </w:tc>
        <w:tc>
          <w:tcPr>
            <w:tcW w:w="4950" w:type="dxa"/>
            <w:gridSpan w:val="2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317"/>
        </w:trPr>
        <w:tc>
          <w:tcPr>
            <w:tcW w:w="4950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3"/>
              </w:numPr>
              <w:spacing w:before="40" w:after="40"/>
              <w:ind w:left="29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solicita que se seleccione la fecha, Curso, Materia y día.</w:t>
            </w:r>
          </w:p>
        </w:tc>
        <w:tc>
          <w:tcPr>
            <w:tcW w:w="4950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529"/>
        </w:trPr>
        <w:tc>
          <w:tcPr>
            <w:tcW w:w="4950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3"/>
              </w:numPr>
              <w:spacing w:before="40" w:after="40"/>
              <w:ind w:left="29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Profesor ingresa la fecha, Curso, Materia y día, para realizar la asistencia.</w:t>
            </w:r>
          </w:p>
        </w:tc>
        <w:tc>
          <w:tcPr>
            <w:tcW w:w="4950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3.1. El Profesor no ingresa la fecha, Curso, Materia y día.</w:t>
            </w:r>
          </w:p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3.1.1.Fin del use case.</w:t>
            </w:r>
          </w:p>
        </w:tc>
      </w:tr>
      <w:tr w:rsidR="003E5F1C" w:rsidRPr="0040770A" w:rsidTr="000F6039">
        <w:trPr>
          <w:cantSplit/>
          <w:trHeight w:val="346"/>
        </w:trPr>
        <w:tc>
          <w:tcPr>
            <w:tcW w:w="4950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3"/>
              </w:numPr>
              <w:spacing w:before="40" w:after="40"/>
              <w:ind w:left="29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muestra los Alumnos que están cursando.</w:t>
            </w:r>
          </w:p>
        </w:tc>
        <w:tc>
          <w:tcPr>
            <w:tcW w:w="4950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</w:tcPr>
          <w:p w:rsidR="003E5F1C" w:rsidRPr="0040770A" w:rsidRDefault="003E5F1C" w:rsidP="000F6039">
            <w:pPr>
              <w:tabs>
                <w:tab w:val="num" w:pos="1820"/>
              </w:tabs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337"/>
        </w:trPr>
        <w:tc>
          <w:tcPr>
            <w:tcW w:w="4950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3"/>
              </w:numPr>
              <w:spacing w:before="40" w:after="40"/>
              <w:ind w:left="29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solicita que se le asigne al Alumno la presencia o la ausencia del mismo.</w:t>
            </w:r>
          </w:p>
        </w:tc>
        <w:tc>
          <w:tcPr>
            <w:tcW w:w="4950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337"/>
        </w:trPr>
        <w:tc>
          <w:tcPr>
            <w:tcW w:w="4950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3"/>
              </w:numPr>
              <w:spacing w:before="40" w:after="40"/>
              <w:ind w:left="29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Profesor toma asistencia.</w:t>
            </w:r>
          </w:p>
        </w:tc>
        <w:tc>
          <w:tcPr>
            <w:tcW w:w="4950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6.1. El Profesor no toma asistencia.</w:t>
            </w:r>
          </w:p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6.1.1. Fin del use case.</w:t>
            </w:r>
          </w:p>
        </w:tc>
      </w:tr>
      <w:tr w:rsidR="003E5F1C" w:rsidRPr="0040770A" w:rsidTr="000F6039">
        <w:trPr>
          <w:cantSplit/>
          <w:trHeight w:val="337"/>
        </w:trPr>
        <w:tc>
          <w:tcPr>
            <w:tcW w:w="4950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3"/>
              </w:numPr>
              <w:spacing w:before="40" w:after="40"/>
              <w:ind w:left="29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Profesor confirma asistencia.</w:t>
            </w:r>
          </w:p>
        </w:tc>
        <w:tc>
          <w:tcPr>
            <w:tcW w:w="4950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7.1. El Profesor no confirma asistencia.</w:t>
            </w:r>
          </w:p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7.1.1. Fin del use case.</w:t>
            </w:r>
          </w:p>
        </w:tc>
      </w:tr>
      <w:tr w:rsidR="003E5F1C" w:rsidRPr="0040770A" w:rsidTr="000F6039">
        <w:trPr>
          <w:cantSplit/>
          <w:trHeight w:val="337"/>
        </w:trPr>
        <w:tc>
          <w:tcPr>
            <w:tcW w:w="4950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3"/>
              </w:numPr>
              <w:spacing w:before="40" w:after="40"/>
              <w:ind w:left="29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El sistema registra la asistencia. </w:t>
            </w:r>
          </w:p>
        </w:tc>
        <w:tc>
          <w:tcPr>
            <w:tcW w:w="4950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</w:tcPr>
          <w:p w:rsidR="003E5F1C" w:rsidRPr="0040770A" w:rsidRDefault="003E5F1C" w:rsidP="000F6039">
            <w:pPr>
              <w:spacing w:before="40" w:after="40"/>
              <w:ind w:left="36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337"/>
        </w:trPr>
        <w:tc>
          <w:tcPr>
            <w:tcW w:w="4950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3"/>
              </w:numPr>
              <w:spacing w:before="40" w:after="40"/>
              <w:ind w:left="29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muestra como mensaje “Registración Exitosa”</w:t>
            </w:r>
          </w:p>
        </w:tc>
        <w:tc>
          <w:tcPr>
            <w:tcW w:w="4950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</w:tcPr>
          <w:p w:rsidR="003E5F1C" w:rsidRPr="0040770A" w:rsidRDefault="003E5F1C" w:rsidP="000F6039">
            <w:pPr>
              <w:spacing w:before="40" w:after="40"/>
              <w:ind w:left="36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337"/>
        </w:trPr>
        <w:tc>
          <w:tcPr>
            <w:tcW w:w="4950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3"/>
              </w:numPr>
              <w:spacing w:before="40" w:after="40"/>
              <w:ind w:left="29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Fin del use case.</w:t>
            </w:r>
          </w:p>
        </w:tc>
        <w:tc>
          <w:tcPr>
            <w:tcW w:w="4950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</w:tcPr>
          <w:p w:rsidR="003E5F1C" w:rsidRPr="0040770A" w:rsidRDefault="003E5F1C" w:rsidP="000F6039">
            <w:pPr>
              <w:spacing w:before="40" w:after="40"/>
              <w:ind w:left="36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194"/>
        </w:trPr>
        <w:tc>
          <w:tcPr>
            <w:tcW w:w="9900" w:type="dxa"/>
            <w:gridSpan w:val="4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Asociaciones de Extensión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: No aplica.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Use Case donde se Incluye: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No aplica.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Use Case de Generalización: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Registrar Asistencia.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Asociaciones de Inclusión: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validar usuario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Use Case al que extiende: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No aplica.</w:t>
            </w:r>
          </w:p>
        </w:tc>
      </w:tr>
    </w:tbl>
    <w:p w:rsidR="003E5F1C" w:rsidRPr="0040770A" w:rsidRDefault="003E5F1C" w:rsidP="00900AD5">
      <w:pPr>
        <w:pStyle w:val="Heading4"/>
        <w:numPr>
          <w:ilvl w:val="0"/>
          <w:numId w:val="0"/>
        </w:numPr>
        <w:tabs>
          <w:tab w:val="left" w:pos="540"/>
        </w:tabs>
        <w:ind w:left="360"/>
        <w:rPr>
          <w:rFonts w:ascii="Arial" w:hAnsi="Arial" w:cs="Arial"/>
          <w:szCs w:val="20"/>
          <w:lang w:val="es-AR"/>
        </w:rPr>
      </w:pPr>
    </w:p>
    <w:p w:rsidR="003E5F1C" w:rsidRPr="0040770A" w:rsidRDefault="003E5F1C" w:rsidP="00900AD5">
      <w:pPr>
        <w:pStyle w:val="Heading4"/>
        <w:numPr>
          <w:ilvl w:val="0"/>
          <w:numId w:val="0"/>
        </w:numPr>
        <w:rPr>
          <w:rFonts w:ascii="Arial" w:hAnsi="Arial" w:cs="Arial"/>
          <w:szCs w:val="20"/>
        </w:rPr>
      </w:pPr>
    </w:p>
    <w:p w:rsidR="003E5F1C" w:rsidRPr="0040770A" w:rsidRDefault="003E5F1C" w:rsidP="00864AEF">
      <w:pPr>
        <w:pStyle w:val="Heading4"/>
        <w:numPr>
          <w:ilvl w:val="0"/>
          <w:numId w:val="0"/>
        </w:numPr>
        <w:rPr>
          <w:rFonts w:ascii="Arial" w:hAnsi="Arial" w:cs="Arial"/>
          <w:szCs w:val="20"/>
        </w:rPr>
      </w:pPr>
      <w:r w:rsidRPr="0040770A">
        <w:rPr>
          <w:rFonts w:ascii="Arial" w:hAnsi="Arial" w:cs="Arial"/>
          <w:szCs w:val="20"/>
          <w:lang w:val="es-AR"/>
        </w:rPr>
        <w:br w:type="page"/>
      </w:r>
      <w:bookmarkStart w:id="29" w:name="_Toc88735482"/>
      <w:bookmarkStart w:id="30" w:name="_Toc90933147"/>
      <w:r w:rsidRPr="0040770A">
        <w:rPr>
          <w:rFonts w:ascii="Arial" w:hAnsi="Arial" w:cs="Arial"/>
          <w:color w:val="auto"/>
          <w:szCs w:val="20"/>
        </w:rPr>
        <w:t xml:space="preserve">Registrar </w:t>
      </w:r>
      <w:bookmarkEnd w:id="29"/>
      <w:bookmarkEnd w:id="30"/>
      <w:r w:rsidRPr="0040770A">
        <w:rPr>
          <w:rFonts w:ascii="Arial" w:hAnsi="Arial" w:cs="Arial"/>
          <w:color w:val="auto"/>
          <w:szCs w:val="20"/>
        </w:rPr>
        <w:t>pago de derecho de examen de curso</w:t>
      </w:r>
    </w:p>
    <w:tbl>
      <w:tblPr>
        <w:tblW w:w="9900" w:type="dxa"/>
        <w:tblInd w:w="70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4770"/>
        <w:gridCol w:w="180"/>
        <w:gridCol w:w="1380"/>
        <w:gridCol w:w="3570"/>
      </w:tblGrid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Nivel del Use Case: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Negocio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Sistema de Información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6330" w:type="dxa"/>
            <w:gridSpan w:val="3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C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Nombre del Use Case: 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</w:rPr>
              <w:t>Registrar pago de derecho de examen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 xml:space="preserve"> </w:t>
            </w:r>
          </w:p>
        </w:tc>
        <w:tc>
          <w:tcPr>
            <w:tcW w:w="357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Nro. de Orden: </w:t>
            </w:r>
            <w:r w:rsidRPr="0040770A"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  <w:t>15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Prioridad: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Alta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Media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Baja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Complejidad: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Alta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Media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Baja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477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Actor Principal: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Secretaria</w:t>
            </w:r>
          </w:p>
        </w:tc>
        <w:tc>
          <w:tcPr>
            <w:tcW w:w="5130" w:type="dxa"/>
            <w:gridSpan w:val="3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Actor Secundario: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No aplica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Tipo de Use Case: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Concreto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Abstracto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E36328">
            <w:pPr>
              <w:spacing w:before="40" w:after="40"/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Objetivo</w:t>
            </w:r>
            <w:r w:rsidRPr="0040770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</w:rPr>
              <w:t>Registrar pago de derecho de examen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 de la institución.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C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Pre-condiciones: 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 xml:space="preserve">Que el Alumno exista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en la base de datos de la Institución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>.</w:t>
            </w:r>
          </w:p>
        </w:tc>
      </w:tr>
      <w:tr w:rsidR="003E5F1C" w:rsidRPr="0040770A" w:rsidTr="000F6039">
        <w:trPr>
          <w:cantSplit/>
          <w:trHeight w:val="253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vAlign w:val="center"/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Post-condiciones: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Asistencia registrada en la base de datos de la Institución, se cancela el use case si no se ingresan los datos requeridos para la asistencia </w:t>
            </w:r>
          </w:p>
        </w:tc>
      </w:tr>
      <w:tr w:rsidR="003E5F1C" w:rsidRPr="0040770A" w:rsidTr="000F6039"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808080"/>
          </w:tcPr>
          <w:p w:rsidR="003E5F1C" w:rsidRPr="0040770A" w:rsidRDefault="003E5F1C" w:rsidP="000F6039">
            <w:pPr>
              <w:spacing w:before="40" w:after="40"/>
              <w:jc w:val="center"/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  <w:t>Curso Normal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808080"/>
          </w:tcPr>
          <w:p w:rsidR="003E5F1C" w:rsidRPr="0040770A" w:rsidRDefault="003E5F1C" w:rsidP="000F6039">
            <w:pPr>
              <w:spacing w:before="40" w:after="40"/>
              <w:jc w:val="center"/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  <w:t>Curso Alternativo</w:t>
            </w:r>
          </w:p>
        </w:tc>
      </w:tr>
      <w:tr w:rsidR="003E5F1C" w:rsidRPr="0040770A" w:rsidTr="000F6039">
        <w:trPr>
          <w:cantSplit/>
          <w:trHeight w:val="466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21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El use case comienza cuando el 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>Profesor</w:t>
            </w:r>
            <w:r w:rsidRPr="0040770A">
              <w:rPr>
                <w:rFonts w:ascii="Arial" w:hAnsi="Arial" w:cs="Arial"/>
                <w:bCs/>
                <w:smallCaps/>
                <w:color w:val="FF0000"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selecciona la opción de </w:t>
            </w:r>
            <w:r w:rsidRPr="0040770A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“Registrar pago de examen”.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317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21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solicita que se seleccione Alumno.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529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21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</w:rPr>
              <w:t>La secretaria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 selecciona buscar y se llama al use case </w:t>
            </w:r>
            <w:r w:rsidRPr="0040770A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“Buscar Datos del Alumno”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3.1. No se ingresan los datos requeridos.</w:t>
            </w:r>
          </w:p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3.1.1.Fin del use case.</w:t>
            </w:r>
          </w:p>
        </w:tc>
      </w:tr>
      <w:tr w:rsidR="003E5F1C" w:rsidRPr="0040770A" w:rsidTr="000F6039">
        <w:trPr>
          <w:cantSplit/>
          <w:trHeight w:val="337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21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muestra los cursos y solicita seleccione curso a rendir.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4.1. No se selecciona curso.</w:t>
            </w:r>
          </w:p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4.1.1. Fin del use case.</w:t>
            </w:r>
          </w:p>
        </w:tc>
      </w:tr>
      <w:tr w:rsidR="003E5F1C" w:rsidRPr="0040770A" w:rsidTr="000F6039">
        <w:trPr>
          <w:cantSplit/>
          <w:trHeight w:val="337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21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</w:rPr>
              <w:t>La secretaria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 solicita al Alumno le informe sobre la/los pagos/s que desea abonar.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5.1. No se confirma pago.</w:t>
            </w:r>
          </w:p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5.1.1. Fin del use case.</w:t>
            </w:r>
          </w:p>
        </w:tc>
      </w:tr>
      <w:tr w:rsidR="003E5F1C" w:rsidRPr="0040770A" w:rsidTr="000F6039">
        <w:trPr>
          <w:cantSplit/>
          <w:trHeight w:val="337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21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El sistema registra el pago. 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ind w:left="36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337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21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muestra como mensaje “Registración Exitosa”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ind w:left="36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337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21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Fin del use case.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ind w:left="36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194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Asociaciones de Extensión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: No aplica.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Use Case donde se Incluye: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No aplica.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Use Case de Generalización: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Registrar Asistencia Alumno.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Asociaciones de Inclusión: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validar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 usuario.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Use Case al que extiende: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No aplica.</w:t>
            </w:r>
          </w:p>
        </w:tc>
      </w:tr>
    </w:tbl>
    <w:p w:rsidR="003E5F1C" w:rsidRPr="0040770A" w:rsidRDefault="003E5F1C" w:rsidP="00900AD5">
      <w:pPr>
        <w:rPr>
          <w:rFonts w:ascii="Arial" w:hAnsi="Arial" w:cs="Arial"/>
          <w:sz w:val="20"/>
          <w:szCs w:val="20"/>
          <w:lang w:val="es-AR"/>
        </w:rPr>
      </w:pPr>
    </w:p>
    <w:p w:rsidR="003E5F1C" w:rsidRPr="0040770A" w:rsidRDefault="003E5F1C" w:rsidP="00900AD5">
      <w:pPr>
        <w:rPr>
          <w:rFonts w:ascii="Arial" w:hAnsi="Arial" w:cs="Arial"/>
          <w:sz w:val="20"/>
          <w:szCs w:val="20"/>
          <w:lang w:val="es-AR"/>
        </w:rPr>
      </w:pPr>
    </w:p>
    <w:p w:rsidR="003E5F1C" w:rsidRPr="0040770A" w:rsidRDefault="003E5F1C" w:rsidP="00900AD5">
      <w:pPr>
        <w:pStyle w:val="Heading4"/>
        <w:numPr>
          <w:ilvl w:val="0"/>
          <w:numId w:val="0"/>
        </w:numPr>
        <w:rPr>
          <w:rFonts w:ascii="Arial" w:hAnsi="Arial" w:cs="Arial"/>
          <w:szCs w:val="20"/>
        </w:rPr>
      </w:pPr>
      <w:r w:rsidRPr="0040770A">
        <w:rPr>
          <w:rFonts w:ascii="Arial" w:hAnsi="Arial" w:cs="Arial"/>
          <w:szCs w:val="20"/>
          <w:lang w:val="es-AR"/>
        </w:rPr>
        <w:br w:type="page"/>
      </w:r>
    </w:p>
    <w:p w:rsidR="003E5F1C" w:rsidRPr="0040770A" w:rsidRDefault="003E5F1C" w:rsidP="00864AEF">
      <w:pPr>
        <w:pStyle w:val="Heading4"/>
        <w:numPr>
          <w:ilvl w:val="0"/>
          <w:numId w:val="0"/>
        </w:numPr>
        <w:rPr>
          <w:rFonts w:ascii="Arial" w:hAnsi="Arial" w:cs="Arial"/>
          <w:color w:val="auto"/>
          <w:szCs w:val="20"/>
        </w:rPr>
      </w:pPr>
      <w:bookmarkStart w:id="31" w:name="_Toc88735488"/>
      <w:bookmarkStart w:id="32" w:name="_Toc90933153"/>
      <w:bookmarkStart w:id="33" w:name="_Toc45977325"/>
      <w:r w:rsidRPr="0040770A">
        <w:rPr>
          <w:rFonts w:ascii="Arial" w:hAnsi="Arial" w:cs="Arial"/>
          <w:color w:val="auto"/>
          <w:szCs w:val="20"/>
        </w:rPr>
        <w:t>Registrar Nota de Examen</w:t>
      </w:r>
      <w:bookmarkEnd w:id="31"/>
      <w:bookmarkEnd w:id="32"/>
    </w:p>
    <w:tbl>
      <w:tblPr>
        <w:tblW w:w="9900" w:type="dxa"/>
        <w:tblInd w:w="70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4770"/>
        <w:gridCol w:w="180"/>
        <w:gridCol w:w="1380"/>
        <w:gridCol w:w="3570"/>
      </w:tblGrid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Nivel del Use Case: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Negocio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Sistema de Información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6330" w:type="dxa"/>
            <w:gridSpan w:val="3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C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Nombre del Use Case: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Registrar Nota de Examen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 xml:space="preserve"> </w:t>
            </w:r>
          </w:p>
        </w:tc>
        <w:tc>
          <w:tcPr>
            <w:tcW w:w="357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Nro. de Orden: </w:t>
            </w:r>
            <w:r w:rsidRPr="0040770A"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  <w:t>16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Prioridad: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Alta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Media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Baja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Complejidad: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Alta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Media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Baja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477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Actor Principal: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profesor</w:t>
            </w:r>
          </w:p>
        </w:tc>
        <w:tc>
          <w:tcPr>
            <w:tcW w:w="5130" w:type="dxa"/>
            <w:gridSpan w:val="3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Actor Secundario: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No aplica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Tipo de Use Case: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Concreto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Abstracto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Objetivo: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Registrar la nota del examen tomado a los Alumnos.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C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Pre-condiciones: 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>Que el Alumno haya rendido el examen.</w:t>
            </w:r>
          </w:p>
        </w:tc>
      </w:tr>
      <w:tr w:rsidR="003E5F1C" w:rsidRPr="0040770A" w:rsidTr="000F6039">
        <w:trPr>
          <w:cantSplit/>
          <w:trHeight w:val="253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vAlign w:val="center"/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Post-condiciones: 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>Registrar la nota del examen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, se cancela el use case si el profesor no selecciona un Curso/Materia, si no se asigna la/s nota/s, si no se confirman la/s nota/s.</w:t>
            </w:r>
          </w:p>
        </w:tc>
      </w:tr>
      <w:tr w:rsidR="003E5F1C" w:rsidRPr="0040770A" w:rsidTr="000F6039"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808080"/>
          </w:tcPr>
          <w:p w:rsidR="003E5F1C" w:rsidRPr="0040770A" w:rsidRDefault="003E5F1C" w:rsidP="000F6039">
            <w:pPr>
              <w:spacing w:before="40" w:after="40"/>
              <w:jc w:val="center"/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  <w:t>Curso Normal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808080"/>
          </w:tcPr>
          <w:p w:rsidR="003E5F1C" w:rsidRPr="0040770A" w:rsidRDefault="003E5F1C" w:rsidP="000F6039">
            <w:pPr>
              <w:spacing w:before="40" w:after="40"/>
              <w:jc w:val="center"/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  <w:t>Curso Alternativo</w:t>
            </w:r>
          </w:p>
        </w:tc>
      </w:tr>
      <w:tr w:rsidR="003E5F1C" w:rsidRPr="0040770A" w:rsidTr="000F6039">
        <w:trPr>
          <w:cantSplit/>
          <w:trHeight w:val="466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22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use case comienza cuando la Secretaria</w:t>
            </w:r>
            <w:r w:rsidRPr="0040770A">
              <w:rPr>
                <w:rFonts w:ascii="Arial" w:hAnsi="Arial" w:cs="Arial"/>
                <w:bCs/>
                <w:smallCaps/>
                <w:color w:val="FF0000"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selecciona la opción de </w:t>
            </w:r>
            <w:r w:rsidRPr="0040770A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“Registrar Nota de Examen”.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317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22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solicita que se seleccione un Curso.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317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22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profesor selecciona un Curso.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3.1.el profesor no selecciona un Curso.</w:t>
            </w:r>
          </w:p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3.1.1. Fin del use case.</w:t>
            </w:r>
          </w:p>
        </w:tc>
      </w:tr>
      <w:tr w:rsidR="003E5F1C" w:rsidRPr="0040770A" w:rsidTr="000F6039">
        <w:trPr>
          <w:cantSplit/>
          <w:trHeight w:val="529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22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El sistema muestra una lista de Alumnos. 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529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22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solicita se le asigne al Alumno la/s nota/s  correspondiente.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337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22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profesor asigna al Alumno la/s nota/s correspondiente.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6.1 el profesor no asigna al Alumno la/s nota/s correspondiente.</w:t>
            </w:r>
          </w:p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6.1.1. Fin del use case. </w:t>
            </w:r>
          </w:p>
        </w:tc>
      </w:tr>
      <w:tr w:rsidR="003E5F1C" w:rsidRPr="0040770A" w:rsidTr="000F6039">
        <w:trPr>
          <w:cantSplit/>
          <w:trHeight w:val="337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22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profesor confirma la/s nota/s.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7.1. No se confirma la/s nota/s.</w:t>
            </w:r>
          </w:p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7.1.1. Fin del use case.</w:t>
            </w:r>
          </w:p>
        </w:tc>
      </w:tr>
      <w:tr w:rsidR="003E5F1C" w:rsidRPr="0040770A" w:rsidTr="000F6039">
        <w:trPr>
          <w:cantSplit/>
          <w:trHeight w:val="337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22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registra la/s nota/s.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ind w:left="36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337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22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muestra como mensaje “Registración Exitosa”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ind w:left="36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337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22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Fin del use case.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ind w:left="36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194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Asociaciones de Extensión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: no aplica.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Use Case donde se Incluye: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 No aplica.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Use Case de Generalización: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No aplica.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Asociaciones de Inclusión: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validar usuario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Use Case al que extiende: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No aplica.</w:t>
            </w:r>
          </w:p>
        </w:tc>
      </w:tr>
      <w:bookmarkEnd w:id="33"/>
    </w:tbl>
    <w:p w:rsidR="003E5F1C" w:rsidRPr="0040770A" w:rsidRDefault="003E5F1C" w:rsidP="00900AD5">
      <w:pPr>
        <w:pStyle w:val="Heading4"/>
        <w:numPr>
          <w:ilvl w:val="0"/>
          <w:numId w:val="0"/>
        </w:numPr>
        <w:rPr>
          <w:rFonts w:ascii="Arial" w:hAnsi="Arial" w:cs="Arial"/>
          <w:szCs w:val="20"/>
        </w:rPr>
      </w:pPr>
    </w:p>
    <w:p w:rsidR="003E5F1C" w:rsidRPr="0040770A" w:rsidRDefault="003E5F1C" w:rsidP="00900AD5">
      <w:pPr>
        <w:rPr>
          <w:rFonts w:ascii="Arial" w:hAnsi="Arial" w:cs="Arial"/>
          <w:sz w:val="20"/>
          <w:szCs w:val="20"/>
          <w:lang w:val="es-AR"/>
        </w:rPr>
      </w:pPr>
    </w:p>
    <w:p w:rsidR="003E5F1C" w:rsidRPr="0040770A" w:rsidRDefault="003E5F1C" w:rsidP="00864AEF">
      <w:pPr>
        <w:pStyle w:val="Heading4"/>
        <w:numPr>
          <w:ilvl w:val="0"/>
          <w:numId w:val="0"/>
        </w:numPr>
        <w:rPr>
          <w:rFonts w:ascii="Arial" w:hAnsi="Arial" w:cs="Arial"/>
          <w:szCs w:val="20"/>
        </w:rPr>
      </w:pPr>
      <w:bookmarkStart w:id="34" w:name="_Toc45977326"/>
      <w:r w:rsidRPr="0040770A">
        <w:rPr>
          <w:rFonts w:ascii="Arial" w:hAnsi="Arial" w:cs="Arial"/>
          <w:szCs w:val="20"/>
          <w:lang w:val="es-AR"/>
        </w:rPr>
        <w:br w:type="page"/>
      </w:r>
      <w:bookmarkStart w:id="35" w:name="_Toc88735492"/>
      <w:bookmarkStart w:id="36" w:name="_Toc90933157"/>
      <w:r w:rsidRPr="0040770A">
        <w:rPr>
          <w:rFonts w:ascii="Arial" w:hAnsi="Arial" w:cs="Arial"/>
          <w:color w:val="auto"/>
          <w:szCs w:val="20"/>
        </w:rPr>
        <w:t>Registrar Cuotas Alumno</w:t>
      </w:r>
      <w:bookmarkEnd w:id="35"/>
      <w:bookmarkEnd w:id="36"/>
    </w:p>
    <w:tbl>
      <w:tblPr>
        <w:tblW w:w="9900" w:type="dxa"/>
        <w:tblInd w:w="70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4770"/>
        <w:gridCol w:w="180"/>
        <w:gridCol w:w="1380"/>
        <w:gridCol w:w="3570"/>
      </w:tblGrid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Nivel del Use case: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Negocio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Sistema de Información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6330" w:type="dxa"/>
            <w:gridSpan w:val="3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Nombre del Use case: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Registrar Cobranza Alumno</w:t>
            </w:r>
          </w:p>
        </w:tc>
        <w:tc>
          <w:tcPr>
            <w:tcW w:w="357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Nro. de Orden: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17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Prioridad: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Alta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Media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Baja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Complejidad: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Alta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Media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Baja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477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Actor Principal: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secretaria</w:t>
            </w:r>
          </w:p>
        </w:tc>
        <w:tc>
          <w:tcPr>
            <w:tcW w:w="5130" w:type="dxa"/>
            <w:gridSpan w:val="3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Actor Secundario: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No aplica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Tipo de Use case: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Concreto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Abstracto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Objetivo: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Registrar pagos del Alumno.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Pre-condiciones:</w:t>
            </w:r>
            <w:r w:rsidRPr="0040770A"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  <w:t xml:space="preserve"> Q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ue el Alumno tenga cuotas por pagar.</w:t>
            </w:r>
          </w:p>
        </w:tc>
      </w:tr>
      <w:tr w:rsidR="003E5F1C" w:rsidRPr="0040770A" w:rsidTr="000F6039">
        <w:trPr>
          <w:cantSplit/>
          <w:trHeight w:val="253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vAlign w:val="center"/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Post-condiciones:</w:t>
            </w:r>
            <w:r w:rsidRPr="0040770A"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>Registrar los pagos del/los Alumno/s, el use case se cancela si, e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l Alumno no informa sobre las cuotas que desea abonar, y si no se confirman los datos.</w:t>
            </w:r>
          </w:p>
        </w:tc>
      </w:tr>
      <w:tr w:rsidR="003E5F1C" w:rsidRPr="0040770A" w:rsidTr="000F6039"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808080"/>
          </w:tcPr>
          <w:p w:rsidR="003E5F1C" w:rsidRPr="0040770A" w:rsidRDefault="003E5F1C" w:rsidP="000F6039">
            <w:pPr>
              <w:spacing w:before="40" w:after="40"/>
              <w:jc w:val="center"/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  <w:t>Curso Normal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808080"/>
          </w:tcPr>
          <w:p w:rsidR="003E5F1C" w:rsidRPr="0040770A" w:rsidRDefault="003E5F1C" w:rsidP="000F6039">
            <w:pPr>
              <w:spacing w:before="40" w:after="40"/>
              <w:jc w:val="center"/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  <w:t>Curso Alternativo</w:t>
            </w:r>
          </w:p>
        </w:tc>
      </w:tr>
      <w:tr w:rsidR="003E5F1C" w:rsidRPr="0040770A" w:rsidTr="000F6039">
        <w:trPr>
          <w:cantSplit/>
          <w:trHeight w:val="466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7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use case comienza cuando la secretaria selecciona la opción “</w:t>
            </w:r>
            <w:r w:rsidRPr="0040770A">
              <w:rPr>
                <w:rFonts w:ascii="Arial" w:hAnsi="Arial" w:cs="Arial"/>
                <w:b/>
                <w:sz w:val="20"/>
                <w:szCs w:val="20"/>
                <w:lang w:val="es-AR"/>
              </w:rPr>
              <w:t>Cuotas Alumno”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317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7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solicita se seleccione el Alumno.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529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7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</w:rPr>
              <w:t>La secretaria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 selecciona buscar y se llama al use case </w:t>
            </w:r>
            <w:r w:rsidRPr="0040770A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“Buscar Datos del Alumno”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ind w:left="405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529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7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solicita se seleccione cuotas.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ind w:left="405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529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7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muestra las cuotas adeudadas que el Alumno posee.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ind w:left="405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674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7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</w:rPr>
              <w:t>La secretaria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 solicita al Alumno le informe sobre la/las cuota/s que desea pagar.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tabs>
                <w:tab w:val="num" w:pos="1820"/>
              </w:tabs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6.1. El Alumno no informa sobre las cuotas que desea abonar.</w:t>
            </w:r>
          </w:p>
          <w:p w:rsidR="003E5F1C" w:rsidRPr="0040770A" w:rsidRDefault="003E5F1C" w:rsidP="000F6039">
            <w:pPr>
              <w:tabs>
                <w:tab w:val="num" w:pos="1820"/>
              </w:tabs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6.1.1. Fin del use case.</w:t>
            </w:r>
          </w:p>
        </w:tc>
      </w:tr>
      <w:tr w:rsidR="003E5F1C" w:rsidRPr="0040770A" w:rsidTr="000F6039">
        <w:trPr>
          <w:cantSplit/>
          <w:trHeight w:val="301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7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</w:rPr>
              <w:t>La secretaria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 completa los datos del pago (importe y observaciones).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tabs>
                <w:tab w:val="num" w:pos="1820"/>
              </w:tabs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337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7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La secretaria confirma los datos.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8.1. la secretaria no confirma los datos.</w:t>
            </w:r>
          </w:p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8.1.1. Fin del use case.</w:t>
            </w:r>
          </w:p>
        </w:tc>
      </w:tr>
      <w:tr w:rsidR="003E5F1C" w:rsidRPr="0040770A" w:rsidTr="000F6039">
        <w:trPr>
          <w:cantSplit/>
          <w:trHeight w:val="284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7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registra la cuota del Alumno.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284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7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muestra como mensaje “Registración Exitosa”.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330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7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Fin del use case.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194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Asociaciones de Extensión: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No aplica.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Use case donde se Incluye: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Buscar Datos del Alumno.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Use case de Generalización: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Registrar cuota.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Asociaciones de Inclusión: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validar usuario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Use case al que extiende: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 xml:space="preserve"> N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o aplica.</w:t>
            </w:r>
          </w:p>
        </w:tc>
      </w:tr>
    </w:tbl>
    <w:p w:rsidR="003E5F1C" w:rsidRPr="0040770A" w:rsidRDefault="003E5F1C" w:rsidP="00900AD5">
      <w:pPr>
        <w:pStyle w:val="Heading4"/>
        <w:numPr>
          <w:ilvl w:val="0"/>
          <w:numId w:val="0"/>
        </w:numPr>
        <w:rPr>
          <w:rFonts w:ascii="Arial" w:hAnsi="Arial" w:cs="Arial"/>
          <w:szCs w:val="20"/>
        </w:rPr>
      </w:pPr>
      <w:r w:rsidRPr="0040770A">
        <w:rPr>
          <w:rFonts w:ascii="Arial" w:hAnsi="Arial" w:cs="Arial"/>
          <w:szCs w:val="20"/>
          <w:lang w:val="es-AR"/>
        </w:rPr>
        <w:br w:type="page"/>
      </w:r>
      <w:bookmarkEnd w:id="34"/>
    </w:p>
    <w:p w:rsidR="003E5F1C" w:rsidRPr="0040770A" w:rsidRDefault="003E5F1C" w:rsidP="00900AD5">
      <w:pPr>
        <w:rPr>
          <w:rFonts w:ascii="Arial" w:hAnsi="Arial" w:cs="Arial"/>
          <w:sz w:val="20"/>
          <w:szCs w:val="20"/>
          <w:lang w:val="es-AR"/>
        </w:rPr>
      </w:pPr>
    </w:p>
    <w:p w:rsidR="003E5F1C" w:rsidRPr="0040770A" w:rsidRDefault="003E5F1C" w:rsidP="00900AD5">
      <w:pPr>
        <w:pStyle w:val="Heading4"/>
        <w:numPr>
          <w:ilvl w:val="0"/>
          <w:numId w:val="0"/>
        </w:numPr>
        <w:ind w:left="360" w:hanging="360"/>
        <w:rPr>
          <w:rFonts w:ascii="Arial" w:hAnsi="Arial" w:cs="Arial"/>
          <w:szCs w:val="20"/>
          <w:lang w:val="es-AR"/>
        </w:rPr>
      </w:pPr>
    </w:p>
    <w:p w:rsidR="003E5F1C" w:rsidRPr="0040770A" w:rsidRDefault="003E5F1C" w:rsidP="00900AD5">
      <w:pPr>
        <w:pStyle w:val="Heading4"/>
        <w:numPr>
          <w:ilvl w:val="0"/>
          <w:numId w:val="0"/>
        </w:numPr>
        <w:rPr>
          <w:rFonts w:ascii="Arial" w:hAnsi="Arial" w:cs="Arial"/>
          <w:szCs w:val="20"/>
        </w:rPr>
      </w:pPr>
      <w:r w:rsidRPr="0040770A">
        <w:rPr>
          <w:rFonts w:ascii="Arial" w:hAnsi="Arial" w:cs="Arial"/>
          <w:szCs w:val="20"/>
        </w:rPr>
        <w:t xml:space="preserve"> </w:t>
      </w:r>
    </w:p>
    <w:p w:rsidR="003E5F1C" w:rsidRPr="0040770A" w:rsidRDefault="003E5F1C" w:rsidP="00864AEF">
      <w:pPr>
        <w:pStyle w:val="Heading4"/>
        <w:numPr>
          <w:ilvl w:val="0"/>
          <w:numId w:val="0"/>
        </w:numPr>
        <w:rPr>
          <w:rFonts w:ascii="Arial" w:hAnsi="Arial" w:cs="Arial"/>
          <w:color w:val="auto"/>
          <w:szCs w:val="20"/>
        </w:rPr>
      </w:pPr>
      <w:bookmarkStart w:id="37" w:name="_Toc88735502"/>
      <w:bookmarkStart w:id="38" w:name="_Toc90933167"/>
      <w:r w:rsidRPr="0040770A">
        <w:rPr>
          <w:rFonts w:ascii="Arial" w:hAnsi="Arial" w:cs="Arial"/>
          <w:color w:val="auto"/>
          <w:szCs w:val="20"/>
        </w:rPr>
        <w:t xml:space="preserve">Generar listado de Alumnos </w:t>
      </w:r>
      <w:bookmarkEnd w:id="37"/>
      <w:bookmarkEnd w:id="38"/>
    </w:p>
    <w:tbl>
      <w:tblPr>
        <w:tblW w:w="9900" w:type="dxa"/>
        <w:tblInd w:w="70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4770"/>
        <w:gridCol w:w="180"/>
        <w:gridCol w:w="1380"/>
        <w:gridCol w:w="3570"/>
      </w:tblGrid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Nivel del Use case: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Negocio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Sistema de Información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6330" w:type="dxa"/>
            <w:gridSpan w:val="3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Nombre del Use case: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Generar listado de alumnos</w:t>
            </w:r>
          </w:p>
        </w:tc>
        <w:tc>
          <w:tcPr>
            <w:tcW w:w="357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Nro. de Orden: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18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Prioridad: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Alta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Media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Baja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Complejidad: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Alta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Media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Baja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477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Actor Principal: </w:t>
            </w:r>
            <w:r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 xml:space="preserve"> profesor</w:t>
            </w:r>
          </w:p>
        </w:tc>
        <w:tc>
          <w:tcPr>
            <w:tcW w:w="5130" w:type="dxa"/>
            <w:gridSpan w:val="3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Actor Secundario: </w:t>
            </w:r>
            <w:r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no aplica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Tipo de Use case: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Concreto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Abstracto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Objetivo: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Obtener un listado de los Alumnos que tiene la institución.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Pre-condiciones:</w:t>
            </w:r>
            <w:r w:rsidRPr="0040770A"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La existencia de la institución y sus Alumnos.</w:t>
            </w:r>
          </w:p>
        </w:tc>
      </w:tr>
      <w:tr w:rsidR="003E5F1C" w:rsidRPr="0040770A" w:rsidTr="000F6039">
        <w:trPr>
          <w:cantSplit/>
          <w:trHeight w:val="253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vAlign w:val="center"/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Post-condiciones:</w:t>
            </w:r>
            <w:r w:rsidRPr="0040770A"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 xml:space="preserve">Obtener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un listado de alumnos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>, el use case se cancela si los datos no son confirmados.</w:t>
            </w:r>
          </w:p>
        </w:tc>
      </w:tr>
      <w:tr w:rsidR="003E5F1C" w:rsidRPr="0040770A" w:rsidTr="000F6039"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808080"/>
          </w:tcPr>
          <w:p w:rsidR="003E5F1C" w:rsidRPr="0040770A" w:rsidRDefault="003E5F1C" w:rsidP="000F6039">
            <w:pPr>
              <w:spacing w:before="40" w:after="40"/>
              <w:jc w:val="center"/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  <w:t>Curso Normal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808080"/>
          </w:tcPr>
          <w:p w:rsidR="003E5F1C" w:rsidRPr="0040770A" w:rsidRDefault="003E5F1C" w:rsidP="000F6039">
            <w:pPr>
              <w:spacing w:before="40" w:after="40"/>
              <w:jc w:val="center"/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  <w:t>Curso Alternativo</w:t>
            </w:r>
          </w:p>
        </w:tc>
      </w:tr>
      <w:tr w:rsidR="003E5F1C" w:rsidRPr="0040770A" w:rsidTr="000F6039">
        <w:trPr>
          <w:cantSplit/>
          <w:trHeight w:val="466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24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El use case comienza cuando la Secretaria selecciona la opción </w:t>
            </w:r>
            <w:r w:rsidRPr="0040770A">
              <w:rPr>
                <w:rFonts w:ascii="Arial" w:hAnsi="Arial" w:cs="Arial"/>
                <w:b/>
                <w:sz w:val="20"/>
                <w:szCs w:val="20"/>
                <w:lang w:val="es-AR"/>
              </w:rPr>
              <w:t>“total alumnos”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>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317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24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La Secretaria confirma los datos.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2.1. La Secretaria no confirma los datos.</w:t>
            </w:r>
          </w:p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2.1.1 Fin del use case.</w:t>
            </w:r>
          </w:p>
        </w:tc>
      </w:tr>
      <w:tr w:rsidR="003E5F1C" w:rsidRPr="0040770A" w:rsidTr="000F6039">
        <w:trPr>
          <w:cantSplit/>
          <w:trHeight w:val="284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24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registra muestra  listado de alumnos con sus datos.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330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24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Fin del use case.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194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Asociaciones de Extensión: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No aplica.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Use case donde se Incluye: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 No aplica.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Use case de Generalización: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 No aplica.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Asociaciones de Inclusión: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validar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 usuario.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Use case al que extiende: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 xml:space="preserve"> N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o aplica.</w:t>
            </w:r>
          </w:p>
        </w:tc>
      </w:tr>
    </w:tbl>
    <w:p w:rsidR="003E5F1C" w:rsidRPr="0040770A" w:rsidRDefault="003E5F1C" w:rsidP="00864AEF">
      <w:pPr>
        <w:pStyle w:val="Heading4"/>
        <w:numPr>
          <w:ilvl w:val="0"/>
          <w:numId w:val="0"/>
        </w:numPr>
        <w:rPr>
          <w:rFonts w:ascii="Arial" w:hAnsi="Arial" w:cs="Arial"/>
          <w:color w:val="auto"/>
          <w:szCs w:val="20"/>
        </w:rPr>
      </w:pPr>
      <w:r w:rsidRPr="0040770A">
        <w:rPr>
          <w:rFonts w:ascii="Arial" w:hAnsi="Arial" w:cs="Arial"/>
          <w:szCs w:val="20"/>
          <w:lang w:val="es-AR"/>
        </w:rPr>
        <w:br w:type="page"/>
      </w:r>
      <w:r w:rsidRPr="0040770A">
        <w:rPr>
          <w:rFonts w:ascii="Arial" w:hAnsi="Arial" w:cs="Arial"/>
          <w:szCs w:val="20"/>
        </w:rPr>
        <w:t xml:space="preserve"> </w:t>
      </w:r>
      <w:bookmarkStart w:id="39" w:name="_Toc88735506"/>
      <w:bookmarkStart w:id="40" w:name="_Toc90933171"/>
      <w:r w:rsidRPr="0040770A">
        <w:rPr>
          <w:rFonts w:ascii="Arial" w:hAnsi="Arial" w:cs="Arial"/>
          <w:color w:val="auto"/>
          <w:szCs w:val="20"/>
        </w:rPr>
        <w:t>Generar listado de Curso/Materia  por Profesor</w:t>
      </w:r>
      <w:bookmarkEnd w:id="39"/>
      <w:bookmarkEnd w:id="40"/>
      <w:r w:rsidRPr="0040770A">
        <w:rPr>
          <w:rFonts w:ascii="Arial" w:hAnsi="Arial" w:cs="Arial"/>
          <w:color w:val="auto"/>
          <w:szCs w:val="20"/>
        </w:rPr>
        <w:t xml:space="preserve"> </w:t>
      </w:r>
    </w:p>
    <w:tbl>
      <w:tblPr>
        <w:tblW w:w="9900" w:type="dxa"/>
        <w:tblInd w:w="70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4770"/>
        <w:gridCol w:w="180"/>
        <w:gridCol w:w="1380"/>
        <w:gridCol w:w="3570"/>
      </w:tblGrid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Nivel del Use case: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Negocio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Sistema de Información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6330" w:type="dxa"/>
            <w:gridSpan w:val="3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Nombre del Use case: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 xml:space="preserve">Generar Planilla de </w:t>
            </w:r>
            <w:r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Curso/Materia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 xml:space="preserve">  por Profesor</w:t>
            </w:r>
          </w:p>
        </w:tc>
        <w:tc>
          <w:tcPr>
            <w:tcW w:w="357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Nro. de Orden: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19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Prioridad: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Alta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Media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Baja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Complejidad: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Alta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Media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Baja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477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Actor Principal: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Secretaria</w:t>
            </w:r>
          </w:p>
        </w:tc>
        <w:tc>
          <w:tcPr>
            <w:tcW w:w="5130" w:type="dxa"/>
            <w:gridSpan w:val="3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Actor Secundario: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No aplica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Tipo de Use case: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Concreto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Abstracto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Objetivo: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Obtener un listado de los Cursos/Materias y alumnos que tiene a cargo un Profesor.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Pre-condiciones:</w:t>
            </w:r>
            <w:r w:rsidRPr="0040770A"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La existencia del Profesor y los Cursos/Materia.</w:t>
            </w:r>
          </w:p>
        </w:tc>
      </w:tr>
      <w:tr w:rsidR="003E5F1C" w:rsidRPr="0040770A" w:rsidTr="000F6039">
        <w:trPr>
          <w:cantSplit/>
          <w:trHeight w:val="253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vAlign w:val="center"/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Post-condiciones:</w:t>
            </w:r>
            <w:r w:rsidRPr="0040770A"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 xml:space="preserve">Obtener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un listado de dicha planilla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>, el use case se cancela si los datos no son confirmados.</w:t>
            </w:r>
          </w:p>
        </w:tc>
      </w:tr>
      <w:tr w:rsidR="003E5F1C" w:rsidRPr="0040770A" w:rsidTr="000F6039"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808080"/>
          </w:tcPr>
          <w:p w:rsidR="003E5F1C" w:rsidRPr="0040770A" w:rsidRDefault="003E5F1C" w:rsidP="000F6039">
            <w:pPr>
              <w:spacing w:before="40" w:after="40"/>
              <w:jc w:val="center"/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  <w:t>Curso Normal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808080"/>
          </w:tcPr>
          <w:p w:rsidR="003E5F1C" w:rsidRPr="0040770A" w:rsidRDefault="003E5F1C" w:rsidP="000F6039">
            <w:pPr>
              <w:spacing w:before="40" w:after="40"/>
              <w:jc w:val="center"/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  <w:t>Curso Alternativo</w:t>
            </w:r>
          </w:p>
        </w:tc>
      </w:tr>
      <w:tr w:rsidR="003E5F1C" w:rsidRPr="0040770A" w:rsidTr="000F6039">
        <w:trPr>
          <w:cantSplit/>
          <w:trHeight w:val="466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25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El use case comienza cuando la Secretaria selecciona la opción </w:t>
            </w:r>
            <w:r w:rsidRPr="0040770A">
              <w:rPr>
                <w:rFonts w:ascii="Arial" w:hAnsi="Arial" w:cs="Arial"/>
                <w:b/>
                <w:sz w:val="20"/>
                <w:szCs w:val="20"/>
                <w:lang w:val="es-AR"/>
              </w:rPr>
              <w:t>“Curso/Materia por Profesor”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>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317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25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La Secretaria confirma los datos.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2.1. La Secretaria no confirma los datos.</w:t>
            </w:r>
          </w:p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2.1.1 Fin del use case.</w:t>
            </w:r>
          </w:p>
        </w:tc>
      </w:tr>
      <w:tr w:rsidR="003E5F1C" w:rsidRPr="0040770A" w:rsidTr="000F6039">
        <w:trPr>
          <w:cantSplit/>
          <w:trHeight w:val="284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25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muestra el listado de alumnos de  cada curso y materia.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330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25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Fin del use case.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194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Asociaciones de Extensión: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No aplica.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Use case donde se Incluye: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 No aplica.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Use case de Generalización: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 No aplica.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Asociaciones de Inclusión: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validar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 usuario.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Use case al que extiende: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 xml:space="preserve"> N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o aplica.</w:t>
            </w:r>
          </w:p>
        </w:tc>
      </w:tr>
    </w:tbl>
    <w:p w:rsidR="003E5F1C" w:rsidRPr="0040770A" w:rsidRDefault="003E5F1C" w:rsidP="00864AEF">
      <w:pPr>
        <w:pStyle w:val="Heading4"/>
        <w:numPr>
          <w:ilvl w:val="0"/>
          <w:numId w:val="0"/>
        </w:numPr>
        <w:rPr>
          <w:rFonts w:ascii="Arial" w:hAnsi="Arial" w:cs="Arial"/>
          <w:szCs w:val="20"/>
        </w:rPr>
      </w:pPr>
      <w:r w:rsidRPr="0040770A">
        <w:rPr>
          <w:rFonts w:ascii="Arial" w:hAnsi="Arial" w:cs="Arial"/>
          <w:szCs w:val="20"/>
          <w:lang w:val="es-AR"/>
        </w:rPr>
        <w:br w:type="page"/>
      </w:r>
      <w:r w:rsidRPr="0040770A">
        <w:rPr>
          <w:rFonts w:ascii="Arial" w:hAnsi="Arial" w:cs="Arial"/>
          <w:szCs w:val="20"/>
        </w:rPr>
        <w:t xml:space="preserve">  </w:t>
      </w:r>
      <w:r w:rsidRPr="0040770A">
        <w:rPr>
          <w:rFonts w:ascii="Arial" w:hAnsi="Arial" w:cs="Arial"/>
          <w:color w:val="auto"/>
          <w:szCs w:val="20"/>
        </w:rPr>
        <w:t>validar usuario</w:t>
      </w:r>
    </w:p>
    <w:tbl>
      <w:tblPr>
        <w:tblW w:w="9900" w:type="dxa"/>
        <w:tblInd w:w="70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4770"/>
        <w:gridCol w:w="180"/>
        <w:gridCol w:w="1380"/>
        <w:gridCol w:w="3570"/>
      </w:tblGrid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Nivel del Use case: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Negocio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Sistema de Información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6330" w:type="dxa"/>
            <w:gridSpan w:val="3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Nombre del Use case: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validar</w:t>
            </w:r>
            <w:r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 xml:space="preserve"> usuario</w:t>
            </w:r>
          </w:p>
        </w:tc>
        <w:tc>
          <w:tcPr>
            <w:tcW w:w="357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Nro. de Orden: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20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7922A6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Prioridad: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Alta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Media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Baja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Complejidad: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Alta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Media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Baja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477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Actor Principal: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Secretaria profesor director</w:t>
            </w:r>
          </w:p>
        </w:tc>
        <w:tc>
          <w:tcPr>
            <w:tcW w:w="5130" w:type="dxa"/>
            <w:gridSpan w:val="3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Actor Secundario: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No aplica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Tipo de Use case: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Concreto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Abstracto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Objetivo: Obtiene los datos del usuario que desea iniciar sesión y lo autentica en el sistema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.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Pre-condiciones:</w:t>
            </w:r>
            <w:r w:rsidRPr="0040770A"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  <w:t xml:space="preserve"> El sistema inicia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.</w:t>
            </w:r>
          </w:p>
        </w:tc>
      </w:tr>
      <w:tr w:rsidR="003E5F1C" w:rsidRPr="0040770A" w:rsidTr="000F6039">
        <w:trPr>
          <w:cantSplit/>
          <w:trHeight w:val="253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vAlign w:val="center"/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Post-condiciones:</w:t>
            </w:r>
            <w:r w:rsidRPr="0040770A"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  <w:t xml:space="preserve"> Autenticar el usuario de forma exitosa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>.</w:t>
            </w:r>
          </w:p>
        </w:tc>
      </w:tr>
      <w:tr w:rsidR="003E5F1C" w:rsidRPr="0040770A" w:rsidTr="000F6039"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808080"/>
          </w:tcPr>
          <w:p w:rsidR="003E5F1C" w:rsidRPr="0040770A" w:rsidRDefault="003E5F1C" w:rsidP="000F6039">
            <w:pPr>
              <w:spacing w:before="40" w:after="40"/>
              <w:jc w:val="center"/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  <w:t>Curso Normal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808080"/>
          </w:tcPr>
          <w:p w:rsidR="003E5F1C" w:rsidRPr="0040770A" w:rsidRDefault="003E5F1C" w:rsidP="000F6039">
            <w:pPr>
              <w:spacing w:before="40" w:after="40"/>
              <w:jc w:val="center"/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  <w:t>Curso Alternativo</w:t>
            </w:r>
          </w:p>
        </w:tc>
      </w:tr>
      <w:tr w:rsidR="003E5F1C" w:rsidRPr="0040770A" w:rsidTr="000F6039">
        <w:trPr>
          <w:cantSplit/>
          <w:trHeight w:val="466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97365F">
            <w:pPr>
              <w:numPr>
                <w:ilvl w:val="0"/>
                <w:numId w:val="26"/>
              </w:numPr>
              <w:spacing w:before="40" w:after="40"/>
              <w:rPr>
                <w:rFonts w:ascii="Arial" w:hAnsi="Arial" w:cs="Arial"/>
                <w:bC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>.</w:t>
            </w:r>
            <w:r w:rsidRPr="0040770A">
              <w:rPr>
                <w:rFonts w:ascii="Arial" w:hAnsi="Arial" w:cs="Arial"/>
                <w:position w:val="1"/>
                <w:sz w:val="20"/>
                <w:szCs w:val="20"/>
                <w:lang w:val="es-AR" w:eastAsia="es-AR"/>
              </w:rPr>
              <w:t xml:space="preserve"> 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 xml:space="preserve">El sistema presenta al usuario el formulario de </w:t>
            </w:r>
            <w:r w:rsidRPr="0040770A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ingreso de usuario</w:t>
            </w:r>
          </w:p>
          <w:p w:rsidR="003E5F1C" w:rsidRPr="0040770A" w:rsidRDefault="003E5F1C" w:rsidP="0097365F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317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97365F">
            <w:pPr>
              <w:numPr>
                <w:ilvl w:val="0"/>
                <w:numId w:val="26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.</w:t>
            </w:r>
            <w:r w:rsidRPr="0040770A">
              <w:rPr>
                <w:rFonts w:ascii="Arial" w:hAnsi="Arial" w:cs="Arial"/>
                <w:position w:val="1"/>
                <w:sz w:val="20"/>
                <w:szCs w:val="20"/>
                <w:lang w:val="es-AR" w:eastAsia="es-AR"/>
              </w:rPr>
              <w:t xml:space="preserve">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usuario ingresa su respectivo nombre de usuario y su respectiva contraseña</w:t>
            </w:r>
          </w:p>
          <w:p w:rsidR="003E5F1C" w:rsidRPr="0040770A" w:rsidRDefault="003E5F1C" w:rsidP="0097365F">
            <w:pPr>
              <w:spacing w:before="40" w:after="40"/>
              <w:ind w:left="36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284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97365F">
            <w:pPr>
              <w:numPr>
                <w:ilvl w:val="0"/>
                <w:numId w:val="26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.</w:t>
            </w:r>
            <w:r w:rsidRPr="0040770A">
              <w:rPr>
                <w:rFonts w:ascii="Arial" w:hAnsi="Arial" w:cs="Arial"/>
                <w:sz w:val="20"/>
                <w:szCs w:val="20"/>
                <w:lang w:val="es-AR" w:eastAsia="es-AR"/>
              </w:rPr>
              <w:t xml:space="preserve">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verifica que el usuario y contraseña cumplan con el formato requerido</w:t>
            </w:r>
          </w:p>
          <w:p w:rsidR="003E5F1C" w:rsidRPr="0040770A" w:rsidRDefault="003E5F1C" w:rsidP="0097365F">
            <w:pPr>
              <w:spacing w:before="40" w:after="40"/>
              <w:ind w:left="36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97365F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3.1. El sistema notifica al usuario que el nombre y/o</w:t>
            </w:r>
          </w:p>
          <w:p w:rsidR="003E5F1C" w:rsidRPr="0040770A" w:rsidRDefault="003E5F1C" w:rsidP="0097365F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contraseña no cumple con tamaño mínimo requerido</w:t>
            </w:r>
          </w:p>
          <w:p w:rsidR="003E5F1C" w:rsidRPr="0040770A" w:rsidRDefault="003E5F1C" w:rsidP="0097365F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3.1.1.</w:t>
            </w:r>
            <w:r w:rsidRPr="0040770A">
              <w:rPr>
                <w:rFonts w:ascii="Arial" w:hAnsi="Arial" w:cs="Arial"/>
                <w:sz w:val="20"/>
                <w:szCs w:val="20"/>
                <w:lang w:val="es-AR" w:eastAsia="es-AR"/>
              </w:rPr>
              <w:t xml:space="preserve">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invalida el ingreso del usuario y envía mensaje de notificación que no se puede ingresar .</w:t>
            </w:r>
          </w:p>
        </w:tc>
      </w:tr>
      <w:tr w:rsidR="003E5F1C" w:rsidRPr="0040770A" w:rsidTr="000F6039">
        <w:trPr>
          <w:cantSplit/>
          <w:trHeight w:val="330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26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comprueba la validez de los datos ingresados.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4.1. el sistema muestra contraseña invalida.</w:t>
            </w:r>
          </w:p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4.1.1 Fin del use case.</w:t>
            </w:r>
          </w:p>
        </w:tc>
      </w:tr>
      <w:tr w:rsidR="003E5F1C" w:rsidRPr="0040770A" w:rsidTr="000F6039">
        <w:trPr>
          <w:cantSplit/>
          <w:trHeight w:val="330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26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permite el ingreso al usuario.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330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26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Fin del use case.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194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Asociaciones de Extensión: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No aplica.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Use case donde se Incluye: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 No aplica.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Use case de Generalización: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 No aplica.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Asociaciones de Inclusión: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No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 aplica.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Use case al que extiende: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 xml:space="preserve"> N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o aplica.</w:t>
            </w:r>
          </w:p>
        </w:tc>
      </w:tr>
    </w:tbl>
    <w:p w:rsidR="003E5F1C" w:rsidRPr="0040770A" w:rsidRDefault="003E5F1C" w:rsidP="00900AD5">
      <w:pPr>
        <w:pStyle w:val="Heading4"/>
        <w:numPr>
          <w:ilvl w:val="0"/>
          <w:numId w:val="0"/>
        </w:numPr>
        <w:rPr>
          <w:rFonts w:ascii="Arial" w:hAnsi="Arial" w:cs="Arial"/>
          <w:szCs w:val="20"/>
          <w:lang w:val="es-AR"/>
        </w:rPr>
      </w:pPr>
    </w:p>
    <w:p w:rsidR="003E5F1C" w:rsidRPr="0040770A" w:rsidRDefault="003E5F1C" w:rsidP="00864AEF">
      <w:pPr>
        <w:pStyle w:val="Heading4"/>
        <w:numPr>
          <w:ilvl w:val="0"/>
          <w:numId w:val="0"/>
        </w:numPr>
        <w:rPr>
          <w:rFonts w:ascii="Arial" w:hAnsi="Arial" w:cs="Arial"/>
          <w:szCs w:val="20"/>
          <w:lang w:val="es-AR"/>
        </w:rPr>
      </w:pPr>
      <w:r w:rsidRPr="0040770A">
        <w:rPr>
          <w:rFonts w:ascii="Arial" w:hAnsi="Arial" w:cs="Arial"/>
          <w:szCs w:val="20"/>
          <w:lang w:val="es-AR"/>
        </w:rPr>
        <w:br w:type="page"/>
      </w:r>
    </w:p>
    <w:p w:rsidR="003E5F1C" w:rsidRPr="0040770A" w:rsidRDefault="003E5F1C" w:rsidP="00900AD5">
      <w:pPr>
        <w:pStyle w:val="Heading4"/>
        <w:numPr>
          <w:ilvl w:val="0"/>
          <w:numId w:val="0"/>
        </w:numPr>
        <w:rPr>
          <w:rFonts w:ascii="Arial" w:hAnsi="Arial" w:cs="Arial"/>
          <w:szCs w:val="20"/>
          <w:lang w:val="es-AR"/>
        </w:rPr>
      </w:pPr>
    </w:p>
    <w:p w:rsidR="003E5F1C" w:rsidRPr="0040770A" w:rsidRDefault="003E5F1C" w:rsidP="00864AEF">
      <w:pPr>
        <w:pStyle w:val="Heading4"/>
        <w:numPr>
          <w:ilvl w:val="0"/>
          <w:numId w:val="0"/>
        </w:numPr>
        <w:rPr>
          <w:rFonts w:ascii="Arial" w:hAnsi="Arial" w:cs="Arial"/>
          <w:szCs w:val="20"/>
        </w:rPr>
      </w:pPr>
      <w:r w:rsidRPr="0040770A">
        <w:rPr>
          <w:rFonts w:ascii="Arial" w:hAnsi="Arial" w:cs="Arial"/>
          <w:szCs w:val="20"/>
        </w:rPr>
        <w:t xml:space="preserve"> </w:t>
      </w:r>
      <w:bookmarkStart w:id="41" w:name="_Toc88735510"/>
      <w:bookmarkStart w:id="42" w:name="_Toc90933183"/>
      <w:r w:rsidRPr="0040770A">
        <w:rPr>
          <w:rFonts w:ascii="Arial" w:hAnsi="Arial" w:cs="Arial"/>
          <w:color w:val="auto"/>
          <w:szCs w:val="20"/>
        </w:rPr>
        <w:t xml:space="preserve">Registrar </w:t>
      </w:r>
      <w:bookmarkEnd w:id="41"/>
      <w:bookmarkEnd w:id="42"/>
      <w:r w:rsidRPr="0040770A">
        <w:rPr>
          <w:rFonts w:ascii="Arial" w:hAnsi="Arial" w:cs="Arial"/>
          <w:color w:val="auto"/>
          <w:szCs w:val="20"/>
        </w:rPr>
        <w:t>noticias</w:t>
      </w:r>
    </w:p>
    <w:tbl>
      <w:tblPr>
        <w:tblW w:w="9900" w:type="dxa"/>
        <w:tblInd w:w="70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4770"/>
        <w:gridCol w:w="180"/>
        <w:gridCol w:w="1380"/>
        <w:gridCol w:w="3570"/>
      </w:tblGrid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Nivel del Use case: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Negocio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Sistema de Información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6330" w:type="dxa"/>
            <w:gridSpan w:val="3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Nombre del Use case: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Registrar noticias</w:t>
            </w:r>
          </w:p>
        </w:tc>
        <w:tc>
          <w:tcPr>
            <w:tcW w:w="357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Nro. de Orden: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21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Prioridad: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Alta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Media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Baja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Complejidad: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Alta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Media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Baja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477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Actor Principal: </w:t>
            </w:r>
            <w:r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director</w:t>
            </w:r>
          </w:p>
        </w:tc>
        <w:tc>
          <w:tcPr>
            <w:tcW w:w="5130" w:type="dxa"/>
            <w:gridSpan w:val="3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Actor Secundario: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No aplica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Tipo de Use case: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Concreto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Abstracto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Objetivo: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Registrar noticias referentes a la institución.</w:t>
            </w:r>
          </w:p>
        </w:tc>
      </w:tr>
      <w:tr w:rsidR="003E5F1C" w:rsidRPr="0040770A" w:rsidTr="000F6039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Pre-condiciones:</w:t>
            </w:r>
            <w:r w:rsidRPr="0040770A"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La existencia de las noticias.</w:t>
            </w:r>
          </w:p>
        </w:tc>
      </w:tr>
      <w:tr w:rsidR="003E5F1C" w:rsidRPr="0040770A" w:rsidTr="000F6039">
        <w:trPr>
          <w:cantSplit/>
          <w:trHeight w:val="253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vAlign w:val="center"/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Post-condiciones:</w:t>
            </w:r>
            <w:r w:rsidRPr="0040770A"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>Que quede registrado las noticias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  en el sistema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>, el use case se cancela si los datos ingresados por la Secretaria ya existen, y si los datos no son confirmados.</w:t>
            </w:r>
          </w:p>
        </w:tc>
      </w:tr>
      <w:tr w:rsidR="003E5F1C" w:rsidRPr="0040770A" w:rsidTr="000F6039"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808080"/>
          </w:tcPr>
          <w:p w:rsidR="003E5F1C" w:rsidRPr="0040770A" w:rsidRDefault="003E5F1C" w:rsidP="000F6039">
            <w:pPr>
              <w:spacing w:before="40" w:after="40"/>
              <w:jc w:val="center"/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  <w:t>Curso Normal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808080"/>
          </w:tcPr>
          <w:p w:rsidR="003E5F1C" w:rsidRPr="0040770A" w:rsidRDefault="003E5F1C" w:rsidP="000F6039">
            <w:pPr>
              <w:spacing w:before="40" w:after="40"/>
              <w:jc w:val="center"/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  <w:t>Curso Alternativo</w:t>
            </w:r>
          </w:p>
        </w:tc>
      </w:tr>
      <w:tr w:rsidR="003E5F1C" w:rsidRPr="0040770A" w:rsidTr="000F6039">
        <w:trPr>
          <w:cantSplit/>
          <w:trHeight w:val="466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1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El use case comienza cuando la Secretaria selecciona la opción </w:t>
            </w:r>
            <w:r w:rsidRPr="0040770A">
              <w:rPr>
                <w:rFonts w:ascii="Arial" w:hAnsi="Arial" w:cs="Arial"/>
                <w:b/>
                <w:sz w:val="20"/>
                <w:szCs w:val="20"/>
                <w:lang w:val="es-AR"/>
              </w:rPr>
              <w:t>“noticias”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>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466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1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solicita se determine el nombre de la noticia.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317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1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La Secretaria selecciona la noticia y el nombre del registro.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3.1. Los datos ingresados por la Secretaria ya existen.</w:t>
            </w:r>
          </w:p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3.1.1. El Sistema muestra un mensaje  informando la situación.</w:t>
            </w:r>
          </w:p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3.1.2. Fin del use case.</w:t>
            </w:r>
          </w:p>
        </w:tc>
      </w:tr>
      <w:tr w:rsidR="003E5F1C" w:rsidRPr="0040770A" w:rsidTr="000F6039">
        <w:trPr>
          <w:cantSplit/>
          <w:trHeight w:val="317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1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La Secretaria confirma los datos.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4.1. La Secretaria no confirma los datos.</w:t>
            </w:r>
          </w:p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4.1.1 Fin del use case.</w:t>
            </w:r>
          </w:p>
        </w:tc>
      </w:tr>
      <w:tr w:rsidR="003E5F1C" w:rsidRPr="0040770A" w:rsidTr="000F6039">
        <w:trPr>
          <w:cantSplit/>
          <w:trHeight w:val="284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1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registra la noticia.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284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1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muestra como mensaje “Registración Exitosa”.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330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numPr>
                <w:ilvl w:val="0"/>
                <w:numId w:val="11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Fin del use case.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0F6039">
        <w:trPr>
          <w:cantSplit/>
          <w:trHeight w:val="194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Asociaciones de Extensión: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No aplica.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Use case donde se Incluye: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 No aplica.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Use case de Generalización: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 No aplica.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Asociaciones de Inclusión: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validar usuario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.</w:t>
            </w:r>
          </w:p>
        </w:tc>
      </w:tr>
      <w:tr w:rsidR="003E5F1C" w:rsidRPr="0040770A" w:rsidTr="000F6039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0F6039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Use case al que extiende: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 xml:space="preserve"> actualizar noticia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.</w:t>
            </w:r>
          </w:p>
        </w:tc>
      </w:tr>
    </w:tbl>
    <w:p w:rsidR="003E5F1C" w:rsidRPr="0040770A" w:rsidRDefault="003E5F1C" w:rsidP="00900AD5">
      <w:pPr>
        <w:pStyle w:val="Heading4"/>
        <w:numPr>
          <w:ilvl w:val="0"/>
          <w:numId w:val="0"/>
        </w:numPr>
        <w:ind w:left="360"/>
        <w:rPr>
          <w:rFonts w:ascii="Arial" w:hAnsi="Arial" w:cs="Arial"/>
          <w:szCs w:val="20"/>
          <w:lang w:val="es-AR"/>
        </w:rPr>
      </w:pPr>
    </w:p>
    <w:p w:rsidR="003E5F1C" w:rsidRPr="0040770A" w:rsidRDefault="003E5F1C" w:rsidP="00900AD5">
      <w:pPr>
        <w:pStyle w:val="Heading4"/>
        <w:numPr>
          <w:ilvl w:val="0"/>
          <w:numId w:val="0"/>
        </w:numPr>
        <w:rPr>
          <w:rFonts w:ascii="Arial" w:hAnsi="Arial" w:cs="Arial"/>
          <w:szCs w:val="20"/>
        </w:rPr>
      </w:pPr>
    </w:p>
    <w:p w:rsidR="003E5F1C" w:rsidRPr="0040770A" w:rsidRDefault="003E5F1C" w:rsidP="008E5DF6">
      <w:pPr>
        <w:rPr>
          <w:rFonts w:ascii="Arial" w:hAnsi="Arial" w:cs="Arial"/>
          <w:sz w:val="20"/>
          <w:szCs w:val="20"/>
        </w:rPr>
      </w:pPr>
    </w:p>
    <w:p w:rsidR="003E5F1C" w:rsidRPr="0040770A" w:rsidRDefault="003E5F1C" w:rsidP="008E5DF6">
      <w:pPr>
        <w:rPr>
          <w:rFonts w:ascii="Arial" w:hAnsi="Arial" w:cs="Arial"/>
          <w:sz w:val="20"/>
          <w:szCs w:val="20"/>
        </w:rPr>
      </w:pPr>
    </w:p>
    <w:p w:rsidR="003E5F1C" w:rsidRPr="0040770A" w:rsidRDefault="003E5F1C" w:rsidP="008E5DF6">
      <w:pPr>
        <w:rPr>
          <w:rFonts w:ascii="Arial" w:hAnsi="Arial" w:cs="Arial"/>
          <w:sz w:val="20"/>
          <w:szCs w:val="20"/>
        </w:rPr>
      </w:pPr>
    </w:p>
    <w:p w:rsidR="003E5F1C" w:rsidRPr="0040770A" w:rsidRDefault="003E5F1C" w:rsidP="008E5DF6">
      <w:pPr>
        <w:rPr>
          <w:rFonts w:ascii="Arial" w:hAnsi="Arial" w:cs="Arial"/>
          <w:sz w:val="20"/>
          <w:szCs w:val="20"/>
        </w:rPr>
      </w:pPr>
    </w:p>
    <w:p w:rsidR="003E5F1C" w:rsidRPr="0040770A" w:rsidRDefault="003E5F1C" w:rsidP="008E5DF6">
      <w:pPr>
        <w:rPr>
          <w:rFonts w:ascii="Arial" w:hAnsi="Arial" w:cs="Arial"/>
          <w:sz w:val="20"/>
          <w:szCs w:val="20"/>
        </w:rPr>
      </w:pPr>
    </w:p>
    <w:p w:rsidR="003E5F1C" w:rsidRPr="0040770A" w:rsidRDefault="003E5F1C" w:rsidP="00900AD5">
      <w:pPr>
        <w:pStyle w:val="Heading4"/>
        <w:numPr>
          <w:ilvl w:val="0"/>
          <w:numId w:val="0"/>
        </w:numPr>
        <w:ind w:left="360"/>
        <w:rPr>
          <w:rFonts w:ascii="Arial" w:hAnsi="Arial" w:cs="Arial"/>
          <w:szCs w:val="20"/>
          <w:lang w:val="es-AR"/>
        </w:rPr>
      </w:pPr>
    </w:p>
    <w:p w:rsidR="003E5F1C" w:rsidRPr="0040770A" w:rsidRDefault="003E5F1C" w:rsidP="00900AD5">
      <w:pPr>
        <w:pStyle w:val="Heading4"/>
        <w:numPr>
          <w:ilvl w:val="0"/>
          <w:numId w:val="0"/>
        </w:numPr>
        <w:rPr>
          <w:rFonts w:ascii="Arial" w:hAnsi="Arial" w:cs="Arial"/>
          <w:szCs w:val="20"/>
          <w:lang w:val="es-AR"/>
        </w:rPr>
      </w:pPr>
      <w:r w:rsidRPr="0040770A">
        <w:rPr>
          <w:rFonts w:ascii="Arial" w:hAnsi="Arial" w:cs="Arial"/>
          <w:color w:val="auto"/>
          <w:szCs w:val="20"/>
          <w:lang w:val="es-AR"/>
        </w:rPr>
        <w:t>actualizar noticias</w:t>
      </w:r>
    </w:p>
    <w:p w:rsidR="003E5F1C" w:rsidRPr="0040770A" w:rsidRDefault="003E5F1C" w:rsidP="00900AD5">
      <w:pPr>
        <w:rPr>
          <w:rFonts w:ascii="Arial" w:hAnsi="Arial" w:cs="Arial"/>
          <w:sz w:val="20"/>
          <w:szCs w:val="20"/>
          <w:lang w:val="es-AR"/>
        </w:rPr>
      </w:pPr>
    </w:p>
    <w:tbl>
      <w:tblPr>
        <w:tblW w:w="9900" w:type="dxa"/>
        <w:tblInd w:w="70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4770"/>
        <w:gridCol w:w="180"/>
        <w:gridCol w:w="1380"/>
        <w:gridCol w:w="3570"/>
      </w:tblGrid>
      <w:tr w:rsidR="003E5F1C" w:rsidRPr="0040770A" w:rsidTr="008E5DF6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8E5DF6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Nivel del Use case: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Negocio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Sistema de Información</w:t>
            </w:r>
          </w:p>
        </w:tc>
      </w:tr>
      <w:tr w:rsidR="003E5F1C" w:rsidRPr="0040770A" w:rsidTr="008E5DF6">
        <w:trPr>
          <w:cantSplit/>
          <w:trHeight w:val="240"/>
        </w:trPr>
        <w:tc>
          <w:tcPr>
            <w:tcW w:w="6330" w:type="dxa"/>
            <w:gridSpan w:val="3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8E5DF6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Nombre del Use case: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Actualizar noticias</w:t>
            </w:r>
          </w:p>
        </w:tc>
        <w:tc>
          <w:tcPr>
            <w:tcW w:w="357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8E5DF6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Nro. de Orden: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22</w:t>
            </w:r>
          </w:p>
        </w:tc>
      </w:tr>
      <w:tr w:rsidR="003E5F1C" w:rsidRPr="0040770A" w:rsidTr="008E5DF6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8E5DF6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Prioridad: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Alta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Media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Baja</w:t>
            </w:r>
          </w:p>
        </w:tc>
      </w:tr>
      <w:tr w:rsidR="003E5F1C" w:rsidRPr="0040770A" w:rsidTr="008E5DF6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8E5DF6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Complejidad: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Alta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Media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Baja</w:t>
            </w:r>
          </w:p>
        </w:tc>
      </w:tr>
      <w:tr w:rsidR="003E5F1C" w:rsidRPr="0040770A" w:rsidTr="008E5DF6">
        <w:trPr>
          <w:cantSplit/>
          <w:trHeight w:val="240"/>
        </w:trPr>
        <w:tc>
          <w:tcPr>
            <w:tcW w:w="477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8E5DF6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Actor Principal: </w:t>
            </w:r>
            <w:r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director</w:t>
            </w:r>
          </w:p>
        </w:tc>
        <w:tc>
          <w:tcPr>
            <w:tcW w:w="5130" w:type="dxa"/>
            <w:gridSpan w:val="3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8E5DF6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Actor Secundario: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No aplica</w:t>
            </w:r>
          </w:p>
        </w:tc>
      </w:tr>
      <w:tr w:rsidR="003E5F1C" w:rsidRPr="0040770A" w:rsidTr="008E5DF6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8E5DF6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Tipo de Use case: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Concreto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Abstracto</w:t>
            </w:r>
          </w:p>
        </w:tc>
      </w:tr>
      <w:tr w:rsidR="003E5F1C" w:rsidRPr="0040770A" w:rsidTr="008E5DF6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8E5DF6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Objetivo: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Registrar la/las modificación/es efectuada/s en la/las notas noticias</w:t>
            </w:r>
          </w:p>
        </w:tc>
      </w:tr>
      <w:tr w:rsidR="003E5F1C" w:rsidRPr="0040770A" w:rsidTr="008E5DF6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8E5DF6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Pre-condiciones: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La existencia de la noticias.</w:t>
            </w:r>
          </w:p>
        </w:tc>
      </w:tr>
      <w:tr w:rsidR="003E5F1C" w:rsidRPr="0040770A" w:rsidTr="008E5DF6">
        <w:trPr>
          <w:cantSplit/>
          <w:trHeight w:val="253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vAlign w:val="center"/>
          </w:tcPr>
          <w:p w:rsidR="003E5F1C" w:rsidRPr="0040770A" w:rsidRDefault="003E5F1C" w:rsidP="008E5DF6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Post-condiciones:</w:t>
            </w:r>
            <w:r w:rsidRPr="0040770A"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Registrar la modificación de la noticia, el use case finaliza si no existe la noticia, si no se modifican los datos.</w:t>
            </w:r>
          </w:p>
        </w:tc>
      </w:tr>
      <w:tr w:rsidR="003E5F1C" w:rsidRPr="0040770A" w:rsidTr="008E5DF6"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808080"/>
          </w:tcPr>
          <w:p w:rsidR="003E5F1C" w:rsidRPr="0040770A" w:rsidRDefault="003E5F1C" w:rsidP="008E5DF6">
            <w:pPr>
              <w:spacing w:before="40" w:after="40"/>
              <w:jc w:val="center"/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  <w:t>Curso Normal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808080"/>
          </w:tcPr>
          <w:p w:rsidR="003E5F1C" w:rsidRPr="0040770A" w:rsidRDefault="003E5F1C" w:rsidP="008E5DF6">
            <w:pPr>
              <w:spacing w:before="40" w:after="40"/>
              <w:jc w:val="center"/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  <w:t>Curso Alternativo</w:t>
            </w:r>
          </w:p>
        </w:tc>
      </w:tr>
      <w:tr w:rsidR="003E5F1C" w:rsidRPr="0040770A" w:rsidTr="008E5DF6">
        <w:trPr>
          <w:cantSplit/>
          <w:trHeight w:val="466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8E5DF6">
            <w:pPr>
              <w:numPr>
                <w:ilvl w:val="0"/>
                <w:numId w:val="28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use case comienza cuando es llamado por el use case “</w:t>
            </w:r>
            <w:r w:rsidRPr="0040770A">
              <w:rPr>
                <w:rFonts w:ascii="Arial" w:hAnsi="Arial" w:cs="Arial"/>
                <w:b/>
                <w:sz w:val="20"/>
                <w:szCs w:val="20"/>
                <w:lang w:val="es-AR"/>
              </w:rPr>
              <w:t>noticias”.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8E5DF6">
            <w:pPr>
              <w:spacing w:before="20" w:after="2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8E5DF6">
        <w:trPr>
          <w:cantSplit/>
          <w:trHeight w:val="373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E7400F">
            <w:pPr>
              <w:numPr>
                <w:ilvl w:val="0"/>
                <w:numId w:val="28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El sistema muestra una lista de las noticias dela institución   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8E5DF6">
            <w:pPr>
              <w:spacing w:before="20" w:after="20"/>
              <w:ind w:left="38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8E5DF6">
        <w:trPr>
          <w:cantSplit/>
          <w:trHeight w:val="373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8E5DF6">
            <w:pPr>
              <w:numPr>
                <w:ilvl w:val="0"/>
                <w:numId w:val="28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habilita los datos para ser modificados.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8E5DF6">
            <w:pPr>
              <w:spacing w:before="20" w:after="20"/>
              <w:ind w:left="38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8E5DF6">
        <w:trPr>
          <w:cantSplit/>
          <w:trHeight w:val="529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8E5DF6">
            <w:pPr>
              <w:numPr>
                <w:ilvl w:val="0"/>
                <w:numId w:val="28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muestra los datos de este, ya que existe.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8E5DF6">
            <w:pPr>
              <w:spacing w:before="20" w:after="2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4.1. la noticia no existe.</w:t>
            </w:r>
          </w:p>
          <w:p w:rsidR="003E5F1C" w:rsidRPr="0040770A" w:rsidRDefault="003E5F1C" w:rsidP="008E5DF6">
            <w:pPr>
              <w:spacing w:before="20" w:after="2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4.1.1. Fin del use case.</w:t>
            </w:r>
          </w:p>
        </w:tc>
      </w:tr>
      <w:tr w:rsidR="003E5F1C" w:rsidRPr="0040770A" w:rsidTr="008E5DF6">
        <w:trPr>
          <w:cantSplit/>
          <w:trHeight w:val="203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8E5DF6">
            <w:pPr>
              <w:numPr>
                <w:ilvl w:val="0"/>
                <w:numId w:val="28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habilita los datos de la noticia, para ser modificados.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8E5DF6">
            <w:pPr>
              <w:spacing w:before="20" w:after="20"/>
              <w:ind w:left="108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8E5DF6">
        <w:trPr>
          <w:cantSplit/>
          <w:trHeight w:val="674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8E5DF6">
            <w:pPr>
              <w:numPr>
                <w:ilvl w:val="0"/>
                <w:numId w:val="28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Se modifican los datos.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8E5DF6">
            <w:pPr>
              <w:spacing w:before="20" w:after="2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6.1. No se modifican los datos.</w:t>
            </w:r>
          </w:p>
          <w:p w:rsidR="003E5F1C" w:rsidRPr="0040770A" w:rsidRDefault="003E5F1C" w:rsidP="008E5DF6">
            <w:pPr>
              <w:spacing w:before="20" w:after="2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6.1.1. Fin del use case.</w:t>
            </w:r>
          </w:p>
        </w:tc>
      </w:tr>
      <w:tr w:rsidR="003E5F1C" w:rsidRPr="0040770A" w:rsidTr="008E5DF6">
        <w:trPr>
          <w:cantSplit/>
          <w:trHeight w:val="271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8E5DF6">
            <w:pPr>
              <w:numPr>
                <w:ilvl w:val="0"/>
                <w:numId w:val="28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registra la  modificación realizada.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8E5DF6">
            <w:pPr>
              <w:spacing w:before="20" w:after="2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8E5DF6">
        <w:trPr>
          <w:cantSplit/>
          <w:trHeight w:val="674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8E5DF6">
            <w:pPr>
              <w:numPr>
                <w:ilvl w:val="0"/>
                <w:numId w:val="28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muestra un mensaje “Las Modificaciones se Realizaron con Éxito”.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8E5DF6">
            <w:pPr>
              <w:spacing w:before="20" w:after="2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8E5DF6">
        <w:trPr>
          <w:cantSplit/>
          <w:trHeight w:val="339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8E5DF6">
            <w:pPr>
              <w:numPr>
                <w:ilvl w:val="0"/>
                <w:numId w:val="28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Fin del use case.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8E5DF6">
            <w:pPr>
              <w:spacing w:before="20" w:after="2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8E5DF6">
        <w:trPr>
          <w:cantSplit/>
          <w:trHeight w:val="194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8E5DF6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Asociaciones de Extensión: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N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>o aplica.</w:t>
            </w:r>
          </w:p>
        </w:tc>
      </w:tr>
      <w:tr w:rsidR="003E5F1C" w:rsidRPr="0040770A" w:rsidTr="008E5DF6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8E5DF6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Use case donde se Incluye: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>No aplica.</w:t>
            </w:r>
          </w:p>
        </w:tc>
      </w:tr>
      <w:tr w:rsidR="003E5F1C" w:rsidRPr="0040770A" w:rsidTr="008E5DF6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8E5DF6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Use case de Generalización: 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>No aplica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.</w:t>
            </w:r>
          </w:p>
        </w:tc>
      </w:tr>
      <w:tr w:rsidR="003E5F1C" w:rsidRPr="0040770A" w:rsidTr="008E5DF6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8E5DF6">
            <w:pPr>
              <w:spacing w:before="40" w:after="40"/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Asociaciones de Inclusión:</w:t>
            </w:r>
            <w:r w:rsidRPr="0040770A"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>No aplica.</w:t>
            </w:r>
          </w:p>
        </w:tc>
      </w:tr>
      <w:tr w:rsidR="003E5F1C" w:rsidRPr="0040770A" w:rsidTr="008E5DF6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8E5DF6">
            <w:pPr>
              <w:spacing w:before="40" w:after="40"/>
              <w:ind w:left="2417" w:hanging="2417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Use case al que extiende: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>no aplica.</w:t>
            </w:r>
          </w:p>
        </w:tc>
      </w:tr>
    </w:tbl>
    <w:p w:rsidR="003E5F1C" w:rsidRPr="0040770A" w:rsidRDefault="003E5F1C" w:rsidP="00900AD5">
      <w:pPr>
        <w:rPr>
          <w:rFonts w:ascii="Arial" w:hAnsi="Arial" w:cs="Arial"/>
          <w:color w:val="FF0000"/>
          <w:sz w:val="20"/>
          <w:szCs w:val="20"/>
          <w:lang w:val="es-AR"/>
        </w:rPr>
      </w:pPr>
    </w:p>
    <w:p w:rsidR="003E5F1C" w:rsidRPr="0040770A" w:rsidRDefault="003E5F1C" w:rsidP="00900AD5">
      <w:pPr>
        <w:pStyle w:val="Header"/>
        <w:rPr>
          <w:rFonts w:ascii="Arial" w:hAnsi="Arial" w:cs="Arial"/>
          <w:sz w:val="20"/>
          <w:szCs w:val="20"/>
          <w:lang w:val="es-AR"/>
        </w:rPr>
      </w:pPr>
    </w:p>
    <w:p w:rsidR="003E5F1C" w:rsidRPr="0040770A" w:rsidRDefault="003E5F1C" w:rsidP="00900AD5">
      <w:pPr>
        <w:pStyle w:val="Header"/>
        <w:rPr>
          <w:rFonts w:ascii="Arial" w:hAnsi="Arial" w:cs="Arial"/>
          <w:sz w:val="20"/>
          <w:szCs w:val="20"/>
          <w:lang w:val="es-AR"/>
        </w:rPr>
      </w:pPr>
    </w:p>
    <w:p w:rsidR="003E5F1C" w:rsidRPr="0040770A" w:rsidRDefault="003E5F1C" w:rsidP="00900AD5">
      <w:pPr>
        <w:pStyle w:val="Header"/>
        <w:rPr>
          <w:rFonts w:ascii="Arial" w:hAnsi="Arial" w:cs="Arial"/>
          <w:sz w:val="20"/>
          <w:szCs w:val="20"/>
        </w:rPr>
      </w:pPr>
    </w:p>
    <w:p w:rsidR="003E5F1C" w:rsidRPr="0040770A" w:rsidRDefault="003E5F1C" w:rsidP="00900AD5">
      <w:pPr>
        <w:pStyle w:val="Header"/>
        <w:rPr>
          <w:rFonts w:ascii="Arial" w:hAnsi="Arial" w:cs="Arial"/>
          <w:sz w:val="20"/>
          <w:szCs w:val="20"/>
        </w:rPr>
      </w:pPr>
    </w:p>
    <w:p w:rsidR="003E5F1C" w:rsidRPr="0040770A" w:rsidRDefault="003E5F1C" w:rsidP="00900AD5">
      <w:pPr>
        <w:pStyle w:val="Header"/>
        <w:rPr>
          <w:rFonts w:ascii="Arial" w:hAnsi="Arial" w:cs="Arial"/>
          <w:sz w:val="20"/>
          <w:szCs w:val="20"/>
        </w:rPr>
      </w:pPr>
    </w:p>
    <w:p w:rsidR="003E5F1C" w:rsidRPr="0040770A" w:rsidRDefault="003E5F1C" w:rsidP="00900AD5">
      <w:pPr>
        <w:pStyle w:val="Header"/>
        <w:rPr>
          <w:rFonts w:ascii="Arial" w:hAnsi="Arial" w:cs="Arial"/>
          <w:sz w:val="20"/>
          <w:szCs w:val="20"/>
        </w:rPr>
      </w:pPr>
      <w:r w:rsidRPr="0040770A">
        <w:rPr>
          <w:rFonts w:ascii="Arial" w:hAnsi="Arial" w:cs="Arial"/>
          <w:sz w:val="20"/>
          <w:szCs w:val="20"/>
        </w:rPr>
        <w:t>Actualizar datos de examen</w:t>
      </w:r>
    </w:p>
    <w:tbl>
      <w:tblPr>
        <w:tblW w:w="9900" w:type="dxa"/>
        <w:tblInd w:w="70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4770"/>
        <w:gridCol w:w="180"/>
        <w:gridCol w:w="1380"/>
        <w:gridCol w:w="3570"/>
      </w:tblGrid>
      <w:tr w:rsidR="003E5F1C" w:rsidRPr="0040770A" w:rsidTr="00F671B0">
        <w:trPr>
          <w:cantSplit/>
          <w:trHeight w:val="240"/>
        </w:trPr>
        <w:tc>
          <w:tcPr>
            <w:tcW w:w="6330" w:type="dxa"/>
            <w:gridSpan w:val="3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F671B0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Nombre del Use case: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Actualizar Datos de Examen</w:t>
            </w:r>
          </w:p>
        </w:tc>
        <w:tc>
          <w:tcPr>
            <w:tcW w:w="357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F671B0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Nro. de Orden: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23</w:t>
            </w:r>
          </w:p>
        </w:tc>
      </w:tr>
      <w:tr w:rsidR="003E5F1C" w:rsidRPr="0040770A" w:rsidTr="00F671B0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F671B0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Prioridad: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Alta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Media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Baja</w:t>
            </w:r>
          </w:p>
        </w:tc>
      </w:tr>
      <w:tr w:rsidR="003E5F1C" w:rsidRPr="0040770A" w:rsidTr="00F671B0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F671B0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Complejidad: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Alta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Media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Baja</w:t>
            </w:r>
          </w:p>
        </w:tc>
      </w:tr>
      <w:tr w:rsidR="003E5F1C" w:rsidRPr="0040770A" w:rsidTr="00F671B0">
        <w:trPr>
          <w:cantSplit/>
          <w:trHeight w:val="240"/>
        </w:trPr>
        <w:tc>
          <w:tcPr>
            <w:tcW w:w="477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F671B0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Actor Principal: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profesor</w:t>
            </w:r>
          </w:p>
        </w:tc>
        <w:tc>
          <w:tcPr>
            <w:tcW w:w="5130" w:type="dxa"/>
            <w:gridSpan w:val="3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F671B0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Actor Secundario: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No aplica</w:t>
            </w:r>
          </w:p>
        </w:tc>
      </w:tr>
      <w:tr w:rsidR="003E5F1C" w:rsidRPr="0040770A" w:rsidTr="00F671B0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F671B0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Tipo de Use case: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Concreto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Abstracto</w:t>
            </w:r>
          </w:p>
        </w:tc>
      </w:tr>
      <w:tr w:rsidR="003E5F1C" w:rsidRPr="0040770A" w:rsidTr="00F671B0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F671B0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Objetivo: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Registrar la/las modificación/es efectuada/s en la/las notas del/de los  Alumno/s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.</w:t>
            </w:r>
          </w:p>
        </w:tc>
      </w:tr>
      <w:tr w:rsidR="003E5F1C" w:rsidRPr="0040770A" w:rsidTr="00F671B0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F671B0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Pre-condiciones: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La existencia de la nota del Alumno.</w:t>
            </w:r>
          </w:p>
        </w:tc>
      </w:tr>
      <w:tr w:rsidR="003E5F1C" w:rsidRPr="0040770A" w:rsidTr="00F671B0">
        <w:trPr>
          <w:cantSplit/>
          <w:trHeight w:val="253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vAlign w:val="center"/>
          </w:tcPr>
          <w:p w:rsidR="003E5F1C" w:rsidRPr="0040770A" w:rsidRDefault="003E5F1C" w:rsidP="00F671B0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Post-condiciones:</w:t>
            </w:r>
            <w:r w:rsidRPr="0040770A"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Registrar la modificación de la nota, el use case finaliza si no existe el examen, si no se modifican los datos.</w:t>
            </w:r>
          </w:p>
        </w:tc>
      </w:tr>
      <w:tr w:rsidR="003E5F1C" w:rsidRPr="0040770A" w:rsidTr="00F671B0"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808080"/>
          </w:tcPr>
          <w:p w:rsidR="003E5F1C" w:rsidRPr="0040770A" w:rsidRDefault="003E5F1C" w:rsidP="00F671B0">
            <w:pPr>
              <w:spacing w:before="40" w:after="40"/>
              <w:jc w:val="center"/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  <w:t>Curso Normal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808080"/>
          </w:tcPr>
          <w:p w:rsidR="003E5F1C" w:rsidRPr="0040770A" w:rsidRDefault="003E5F1C" w:rsidP="00F671B0">
            <w:pPr>
              <w:spacing w:before="40" w:after="40"/>
              <w:jc w:val="center"/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  <w:t>Curso Alternativo</w:t>
            </w:r>
          </w:p>
        </w:tc>
      </w:tr>
      <w:tr w:rsidR="003E5F1C" w:rsidRPr="0040770A" w:rsidTr="00F671B0">
        <w:trPr>
          <w:cantSplit/>
          <w:trHeight w:val="466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E7400F">
            <w:pPr>
              <w:numPr>
                <w:ilvl w:val="0"/>
                <w:numId w:val="28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use case comienza cuando es llamado por el use case “</w:t>
            </w:r>
            <w:r w:rsidRPr="0040770A">
              <w:rPr>
                <w:rFonts w:ascii="Arial" w:hAnsi="Arial" w:cs="Arial"/>
                <w:b/>
                <w:sz w:val="20"/>
                <w:szCs w:val="20"/>
                <w:lang w:val="es-AR"/>
              </w:rPr>
              <w:t>Registrar Nota de Examen”.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F671B0">
            <w:pPr>
              <w:spacing w:before="20" w:after="2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F671B0">
        <w:trPr>
          <w:cantSplit/>
          <w:trHeight w:val="373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E7400F">
            <w:pPr>
              <w:numPr>
                <w:ilvl w:val="0"/>
                <w:numId w:val="28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muestra una lista de los Curso con su correspondiente Profesor, día, fecha.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F671B0">
            <w:pPr>
              <w:spacing w:before="20" w:after="20"/>
              <w:ind w:left="38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F671B0">
        <w:trPr>
          <w:cantSplit/>
          <w:trHeight w:val="373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E7400F">
            <w:pPr>
              <w:numPr>
                <w:ilvl w:val="0"/>
                <w:numId w:val="28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habilita los datos para ser modificados.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F671B0">
            <w:pPr>
              <w:spacing w:before="20" w:after="20"/>
              <w:ind w:left="38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F671B0">
        <w:trPr>
          <w:cantSplit/>
          <w:trHeight w:val="529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E7400F">
            <w:pPr>
              <w:numPr>
                <w:ilvl w:val="0"/>
                <w:numId w:val="28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muestra los datos de este, ya que existe.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F671B0">
            <w:pPr>
              <w:spacing w:before="20" w:after="2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4.1. El examen no existe.</w:t>
            </w:r>
          </w:p>
          <w:p w:rsidR="003E5F1C" w:rsidRPr="0040770A" w:rsidRDefault="003E5F1C" w:rsidP="00F671B0">
            <w:pPr>
              <w:spacing w:before="20" w:after="2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4.1.1. Fin del use case.</w:t>
            </w:r>
          </w:p>
        </w:tc>
      </w:tr>
      <w:tr w:rsidR="003E5F1C" w:rsidRPr="0040770A" w:rsidTr="00F671B0">
        <w:trPr>
          <w:cantSplit/>
          <w:trHeight w:val="203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E7400F">
            <w:pPr>
              <w:numPr>
                <w:ilvl w:val="0"/>
                <w:numId w:val="28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habilita los datos del examen, para ser modificados.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F671B0">
            <w:pPr>
              <w:spacing w:before="20" w:after="20"/>
              <w:ind w:left="108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F671B0">
        <w:trPr>
          <w:cantSplit/>
          <w:trHeight w:val="674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E7400F">
            <w:pPr>
              <w:numPr>
                <w:ilvl w:val="0"/>
                <w:numId w:val="28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Se modifican los datos.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F671B0">
            <w:pPr>
              <w:spacing w:before="20" w:after="2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6.1. No se modifican los datos.</w:t>
            </w:r>
          </w:p>
          <w:p w:rsidR="003E5F1C" w:rsidRPr="0040770A" w:rsidRDefault="003E5F1C" w:rsidP="00F671B0">
            <w:pPr>
              <w:spacing w:before="20" w:after="2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6.1.1. Fin del use case.</w:t>
            </w:r>
          </w:p>
        </w:tc>
      </w:tr>
      <w:tr w:rsidR="003E5F1C" w:rsidRPr="0040770A" w:rsidTr="00F671B0">
        <w:trPr>
          <w:cantSplit/>
          <w:trHeight w:val="271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E7400F">
            <w:pPr>
              <w:numPr>
                <w:ilvl w:val="0"/>
                <w:numId w:val="28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registra la  modificación realizada.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F671B0">
            <w:pPr>
              <w:spacing w:before="20" w:after="2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F671B0">
        <w:trPr>
          <w:cantSplit/>
          <w:trHeight w:val="674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E7400F">
            <w:pPr>
              <w:numPr>
                <w:ilvl w:val="0"/>
                <w:numId w:val="28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muestra un mensaje “Las Modificaciones se Realizaron con Éxito”.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F671B0">
            <w:pPr>
              <w:spacing w:before="20" w:after="2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F671B0">
        <w:trPr>
          <w:cantSplit/>
          <w:trHeight w:val="339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E7400F">
            <w:pPr>
              <w:numPr>
                <w:ilvl w:val="0"/>
                <w:numId w:val="28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Fin del use case.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F671B0">
            <w:pPr>
              <w:spacing w:before="20" w:after="2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F671B0">
        <w:trPr>
          <w:cantSplit/>
          <w:trHeight w:val="194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F671B0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Asociaciones de Extensión: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N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>o aplica.</w:t>
            </w:r>
          </w:p>
        </w:tc>
      </w:tr>
      <w:tr w:rsidR="003E5F1C" w:rsidRPr="0040770A" w:rsidTr="00F671B0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F671B0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Use case donde se Incluye: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>No aplica.</w:t>
            </w:r>
          </w:p>
        </w:tc>
      </w:tr>
      <w:tr w:rsidR="003E5F1C" w:rsidRPr="0040770A" w:rsidTr="00F671B0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F671B0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Use case de Generalización: 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>No aplica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.</w:t>
            </w:r>
          </w:p>
        </w:tc>
      </w:tr>
      <w:tr w:rsidR="003E5F1C" w:rsidRPr="0040770A" w:rsidTr="00F671B0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F671B0">
            <w:pPr>
              <w:spacing w:before="40" w:after="40"/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Asociaciones de Inclusión:</w:t>
            </w:r>
            <w:r w:rsidRPr="0040770A"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>No aplica.</w:t>
            </w:r>
          </w:p>
        </w:tc>
      </w:tr>
      <w:tr w:rsidR="003E5F1C" w:rsidRPr="0040770A" w:rsidTr="00F671B0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E7400F">
            <w:pPr>
              <w:spacing w:before="40" w:after="40"/>
              <w:ind w:left="2417" w:hanging="2417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Use case al que extiende: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>No aplica.</w:t>
            </w:r>
          </w:p>
        </w:tc>
      </w:tr>
    </w:tbl>
    <w:p w:rsidR="003E5F1C" w:rsidRPr="0040770A" w:rsidRDefault="003E5F1C" w:rsidP="00900AD5">
      <w:pPr>
        <w:pStyle w:val="Header"/>
        <w:rPr>
          <w:rFonts w:ascii="Arial" w:hAnsi="Arial" w:cs="Arial"/>
          <w:sz w:val="20"/>
          <w:szCs w:val="20"/>
          <w:lang w:val="es-AR"/>
        </w:rPr>
      </w:pPr>
    </w:p>
    <w:p w:rsidR="003E5F1C" w:rsidRPr="0040770A" w:rsidRDefault="003E5F1C" w:rsidP="00900AD5">
      <w:pPr>
        <w:pStyle w:val="Header"/>
        <w:rPr>
          <w:rFonts w:ascii="Arial" w:hAnsi="Arial" w:cs="Arial"/>
          <w:sz w:val="20"/>
          <w:szCs w:val="20"/>
          <w:lang w:val="es-AR"/>
        </w:rPr>
      </w:pPr>
    </w:p>
    <w:p w:rsidR="003E5F1C" w:rsidRPr="0040770A" w:rsidRDefault="003E5F1C" w:rsidP="00900AD5">
      <w:pPr>
        <w:pStyle w:val="Header"/>
        <w:rPr>
          <w:rFonts w:ascii="Arial" w:hAnsi="Arial" w:cs="Arial"/>
          <w:sz w:val="20"/>
          <w:szCs w:val="20"/>
          <w:lang w:val="es-AR"/>
        </w:rPr>
      </w:pPr>
    </w:p>
    <w:p w:rsidR="003E5F1C" w:rsidRPr="0040770A" w:rsidRDefault="003E5F1C" w:rsidP="00900AD5">
      <w:pPr>
        <w:pStyle w:val="Header"/>
        <w:rPr>
          <w:rFonts w:ascii="Arial" w:hAnsi="Arial" w:cs="Arial"/>
          <w:sz w:val="20"/>
          <w:szCs w:val="20"/>
          <w:lang w:val="es-AR"/>
        </w:rPr>
      </w:pPr>
    </w:p>
    <w:p w:rsidR="003E5F1C" w:rsidRPr="0040770A" w:rsidRDefault="003E5F1C" w:rsidP="00900AD5">
      <w:pPr>
        <w:pStyle w:val="Header"/>
        <w:rPr>
          <w:rFonts w:ascii="Arial" w:hAnsi="Arial" w:cs="Arial"/>
          <w:sz w:val="20"/>
          <w:szCs w:val="20"/>
          <w:lang w:val="es-AR"/>
        </w:rPr>
      </w:pPr>
    </w:p>
    <w:p w:rsidR="003E5F1C" w:rsidRPr="0040770A" w:rsidRDefault="003E5F1C" w:rsidP="00900AD5">
      <w:pPr>
        <w:pStyle w:val="Header"/>
        <w:rPr>
          <w:rFonts w:ascii="Arial" w:hAnsi="Arial" w:cs="Arial"/>
          <w:sz w:val="20"/>
          <w:szCs w:val="20"/>
          <w:lang w:val="es-AR"/>
        </w:rPr>
      </w:pPr>
    </w:p>
    <w:p w:rsidR="003E5F1C" w:rsidRPr="0040770A" w:rsidRDefault="003E5F1C" w:rsidP="00900AD5">
      <w:pPr>
        <w:pStyle w:val="Header"/>
        <w:rPr>
          <w:rFonts w:ascii="Arial" w:hAnsi="Arial" w:cs="Arial"/>
          <w:sz w:val="20"/>
          <w:szCs w:val="20"/>
          <w:lang w:val="es-AR"/>
        </w:rPr>
      </w:pPr>
    </w:p>
    <w:p w:rsidR="003E5F1C" w:rsidRPr="0040770A" w:rsidRDefault="003E5F1C" w:rsidP="00900AD5">
      <w:pPr>
        <w:pStyle w:val="Header"/>
        <w:rPr>
          <w:rFonts w:ascii="Arial" w:hAnsi="Arial" w:cs="Arial"/>
          <w:sz w:val="20"/>
          <w:szCs w:val="20"/>
        </w:rPr>
      </w:pPr>
      <w:bookmarkStart w:id="43" w:name="_Toc88735487"/>
      <w:bookmarkStart w:id="44" w:name="_Toc90933152"/>
    </w:p>
    <w:p w:rsidR="003E5F1C" w:rsidRPr="0040770A" w:rsidRDefault="003E5F1C" w:rsidP="00900AD5">
      <w:pPr>
        <w:pStyle w:val="Header"/>
        <w:rPr>
          <w:rFonts w:ascii="Arial" w:hAnsi="Arial" w:cs="Arial"/>
          <w:sz w:val="20"/>
          <w:szCs w:val="20"/>
        </w:rPr>
      </w:pPr>
    </w:p>
    <w:p w:rsidR="003E5F1C" w:rsidRPr="0040770A" w:rsidRDefault="003E5F1C" w:rsidP="00900AD5">
      <w:pPr>
        <w:pStyle w:val="Header"/>
        <w:rPr>
          <w:rFonts w:ascii="Arial" w:hAnsi="Arial" w:cs="Arial"/>
          <w:sz w:val="20"/>
          <w:szCs w:val="20"/>
          <w:lang w:val="es-AR"/>
        </w:rPr>
      </w:pPr>
      <w:r w:rsidRPr="0040770A">
        <w:rPr>
          <w:rFonts w:ascii="Arial" w:hAnsi="Arial" w:cs="Arial"/>
          <w:sz w:val="20"/>
          <w:szCs w:val="20"/>
        </w:rPr>
        <w:t>Buscar Datos de  Examen</w:t>
      </w:r>
      <w:bookmarkEnd w:id="43"/>
      <w:bookmarkEnd w:id="44"/>
    </w:p>
    <w:tbl>
      <w:tblPr>
        <w:tblW w:w="9900" w:type="dxa"/>
        <w:tblInd w:w="70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4770"/>
        <w:gridCol w:w="180"/>
        <w:gridCol w:w="1380"/>
        <w:gridCol w:w="3570"/>
      </w:tblGrid>
      <w:tr w:rsidR="003E5F1C" w:rsidRPr="0040770A" w:rsidTr="00F671B0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F671B0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Nivel del Use Case: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Negocio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Sistema de Información</w:t>
            </w:r>
          </w:p>
        </w:tc>
      </w:tr>
      <w:tr w:rsidR="003E5F1C" w:rsidRPr="0040770A" w:rsidTr="00F671B0">
        <w:trPr>
          <w:cantSplit/>
          <w:trHeight w:val="240"/>
        </w:trPr>
        <w:tc>
          <w:tcPr>
            <w:tcW w:w="6330" w:type="dxa"/>
            <w:gridSpan w:val="3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F671B0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Nombre del Use Case: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 xml:space="preserve">Buscar Datos de Examen </w:t>
            </w:r>
          </w:p>
        </w:tc>
        <w:tc>
          <w:tcPr>
            <w:tcW w:w="357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F671B0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Nro. de Orden: </w:t>
            </w:r>
            <w:r w:rsidRPr="0040770A"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  <w:t>24</w:t>
            </w:r>
          </w:p>
        </w:tc>
      </w:tr>
      <w:tr w:rsidR="003E5F1C" w:rsidRPr="0040770A" w:rsidTr="00F671B0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F671B0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Prioridad: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Alta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Media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Baja</w:t>
            </w:r>
          </w:p>
        </w:tc>
      </w:tr>
      <w:tr w:rsidR="003E5F1C" w:rsidRPr="0040770A" w:rsidTr="00F671B0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F671B0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Complejidad: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Alta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Media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Baja</w:t>
            </w:r>
          </w:p>
        </w:tc>
      </w:tr>
      <w:tr w:rsidR="003E5F1C" w:rsidRPr="0040770A" w:rsidTr="00F671B0">
        <w:trPr>
          <w:cantSplit/>
          <w:trHeight w:val="240"/>
        </w:trPr>
        <w:tc>
          <w:tcPr>
            <w:tcW w:w="477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F671B0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Actor Principal: profesor</w:t>
            </w:r>
          </w:p>
        </w:tc>
        <w:tc>
          <w:tcPr>
            <w:tcW w:w="5130" w:type="dxa"/>
            <w:gridSpan w:val="3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F671B0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Actor Secundario: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No aplica</w:t>
            </w:r>
          </w:p>
        </w:tc>
      </w:tr>
      <w:tr w:rsidR="003E5F1C" w:rsidRPr="0040770A" w:rsidTr="00F671B0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F671B0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Tipo de Use Case: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Concreto</w: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ab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instrText xml:space="preserve"> FORMCHECKBOX </w:instrText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fldChar w:fldCharType="end"/>
            </w: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Abstracto</w:t>
            </w:r>
          </w:p>
        </w:tc>
      </w:tr>
      <w:tr w:rsidR="003E5F1C" w:rsidRPr="0040770A" w:rsidTr="00F671B0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F671B0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Objetivo: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Buscar datos de examen.</w:t>
            </w:r>
          </w:p>
        </w:tc>
      </w:tr>
      <w:tr w:rsidR="003E5F1C" w:rsidRPr="0040770A" w:rsidTr="00F671B0">
        <w:trPr>
          <w:cantSplit/>
          <w:trHeight w:val="240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F671B0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Pre-condiciones: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Que el examen exista en la base de datos.</w:t>
            </w:r>
          </w:p>
        </w:tc>
      </w:tr>
      <w:tr w:rsidR="003E5F1C" w:rsidRPr="0040770A" w:rsidTr="00F671B0">
        <w:trPr>
          <w:cantSplit/>
          <w:trHeight w:val="253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vAlign w:val="center"/>
          </w:tcPr>
          <w:p w:rsidR="003E5F1C" w:rsidRPr="0040770A" w:rsidRDefault="003E5F1C" w:rsidP="00F671B0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Post-condiciones: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>Que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 se encuentre el examen que  está registrado en la base de datos de la Institución, el use case finaliza si no se selecciona un examen.</w:t>
            </w:r>
          </w:p>
        </w:tc>
      </w:tr>
      <w:tr w:rsidR="003E5F1C" w:rsidRPr="0040770A" w:rsidTr="00F671B0"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808080"/>
          </w:tcPr>
          <w:p w:rsidR="003E5F1C" w:rsidRPr="0040770A" w:rsidRDefault="003E5F1C" w:rsidP="00F671B0">
            <w:pPr>
              <w:spacing w:before="40" w:after="40"/>
              <w:jc w:val="center"/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  <w:t>Curso Normal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808080"/>
          </w:tcPr>
          <w:p w:rsidR="003E5F1C" w:rsidRPr="0040770A" w:rsidRDefault="003E5F1C" w:rsidP="00F671B0">
            <w:pPr>
              <w:spacing w:before="40" w:after="40"/>
              <w:jc w:val="center"/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color w:val="FFFFFF"/>
                <w:sz w:val="20"/>
                <w:szCs w:val="20"/>
                <w:lang w:val="es-AR"/>
              </w:rPr>
              <w:t>Curso Alternativo</w:t>
            </w:r>
          </w:p>
        </w:tc>
      </w:tr>
      <w:tr w:rsidR="003E5F1C" w:rsidRPr="0040770A" w:rsidTr="00F671B0">
        <w:trPr>
          <w:cantSplit/>
          <w:trHeight w:val="466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E7400F">
            <w:pPr>
              <w:numPr>
                <w:ilvl w:val="0"/>
                <w:numId w:val="29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El Use case comienza cuando es llamado por el use case  </w:t>
            </w:r>
            <w:r w:rsidRPr="0040770A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“</w:t>
            </w:r>
            <w:r w:rsidRPr="0040770A">
              <w:rPr>
                <w:rFonts w:ascii="Arial" w:hAnsi="Arial" w:cs="Arial"/>
                <w:b/>
                <w:sz w:val="20"/>
                <w:szCs w:val="20"/>
                <w:lang w:val="es-AR"/>
              </w:rPr>
              <w:t>Registrar Nota de Examen”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F671B0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F671B0">
        <w:trPr>
          <w:cantSplit/>
          <w:trHeight w:val="1019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E7400F">
            <w:pPr>
              <w:numPr>
                <w:ilvl w:val="0"/>
                <w:numId w:val="29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El sistema muestra una lista de exámenes con los siguientes datos Curso, Profesor, fecha.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F671B0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F671B0">
        <w:trPr>
          <w:cantSplit/>
          <w:trHeight w:val="718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E7400F">
            <w:pPr>
              <w:numPr>
                <w:ilvl w:val="0"/>
                <w:numId w:val="29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Se selecciona un examen.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F671B0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3.1. No selecciona un examen.</w:t>
            </w:r>
          </w:p>
          <w:p w:rsidR="003E5F1C" w:rsidRPr="0040770A" w:rsidRDefault="003E5F1C" w:rsidP="00F671B0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3.1.1. Fin del use case.</w:t>
            </w:r>
          </w:p>
        </w:tc>
      </w:tr>
      <w:tr w:rsidR="003E5F1C" w:rsidRPr="0040770A" w:rsidTr="00F671B0">
        <w:trPr>
          <w:cantSplit/>
          <w:trHeight w:val="529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E7400F">
            <w:pPr>
              <w:numPr>
                <w:ilvl w:val="0"/>
                <w:numId w:val="29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El sistema muestra los datos del examen (Curso, fecha, día. 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F671B0">
            <w:p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F671B0">
        <w:trPr>
          <w:cantSplit/>
          <w:trHeight w:val="279"/>
        </w:trPr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E7400F">
            <w:pPr>
              <w:numPr>
                <w:ilvl w:val="0"/>
                <w:numId w:val="29"/>
              </w:numPr>
              <w:spacing w:before="40" w:after="4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>Fin del use case.</w:t>
            </w:r>
          </w:p>
        </w:tc>
        <w:tc>
          <w:tcPr>
            <w:tcW w:w="4950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F671B0">
            <w:pPr>
              <w:spacing w:before="40" w:after="40"/>
              <w:ind w:left="1080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3E5F1C" w:rsidRPr="0040770A" w:rsidTr="00F671B0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F671B0">
            <w:pPr>
              <w:spacing w:before="40" w:after="40"/>
              <w:ind w:left="357" w:hanging="357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Asociaciones de Extensión:</w:t>
            </w:r>
            <w:r w:rsidRPr="0040770A"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>No aplica.</w:t>
            </w:r>
          </w:p>
        </w:tc>
      </w:tr>
      <w:tr w:rsidR="003E5F1C" w:rsidRPr="0040770A" w:rsidTr="00F671B0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F671B0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Use case donde se Incluye: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 xml:space="preserve"> No aplica.</w:t>
            </w:r>
          </w:p>
        </w:tc>
      </w:tr>
      <w:tr w:rsidR="003E5F1C" w:rsidRPr="0040770A" w:rsidTr="00F671B0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F671B0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Use case de Generalización: 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>No aplica.</w:t>
            </w:r>
          </w:p>
        </w:tc>
      </w:tr>
      <w:tr w:rsidR="003E5F1C" w:rsidRPr="0040770A" w:rsidTr="00F671B0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F671B0">
            <w:pPr>
              <w:spacing w:before="40" w:after="40"/>
              <w:rPr>
                <w:rFonts w:ascii="Arial" w:hAnsi="Arial" w:cs="Arial"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 xml:space="preserve">Asociaciones de Inclusión: </w:t>
            </w:r>
            <w:r w:rsidRPr="0040770A">
              <w:rPr>
                <w:rFonts w:ascii="Arial" w:hAnsi="Arial" w:cs="Arial"/>
                <w:smallCaps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 Registrar Nota de Examen.</w:t>
            </w:r>
          </w:p>
        </w:tc>
      </w:tr>
      <w:tr w:rsidR="003E5F1C" w:rsidRPr="0040770A" w:rsidTr="00F671B0">
        <w:trPr>
          <w:cantSplit/>
          <w:trHeight w:val="306"/>
        </w:trPr>
        <w:tc>
          <w:tcPr>
            <w:tcW w:w="9900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3E5F1C" w:rsidRPr="0040770A" w:rsidRDefault="003E5F1C" w:rsidP="00F671B0">
            <w:pPr>
              <w:spacing w:before="40" w:after="40"/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</w:pPr>
            <w:r w:rsidRPr="0040770A">
              <w:rPr>
                <w:rFonts w:ascii="Arial" w:hAnsi="Arial" w:cs="Arial"/>
                <w:b/>
                <w:smallCaps/>
                <w:sz w:val="20"/>
                <w:szCs w:val="20"/>
                <w:lang w:val="es-AR"/>
              </w:rPr>
              <w:t>Use case al que extiende:</w:t>
            </w:r>
            <w:r w:rsidRPr="0040770A">
              <w:rPr>
                <w:rFonts w:ascii="Arial" w:hAnsi="Arial" w:cs="Arial"/>
                <w:bCs/>
                <w:smallCaps/>
                <w:sz w:val="20"/>
                <w:szCs w:val="20"/>
                <w:lang w:val="es-AR"/>
              </w:rPr>
              <w:t xml:space="preserve">  </w:t>
            </w:r>
            <w:r w:rsidRPr="0040770A">
              <w:rPr>
                <w:rFonts w:ascii="Arial" w:hAnsi="Arial" w:cs="Arial"/>
                <w:sz w:val="20"/>
                <w:szCs w:val="20"/>
                <w:lang w:val="es-AR"/>
              </w:rPr>
              <w:t xml:space="preserve"> </w:t>
            </w:r>
            <w:r w:rsidRPr="0040770A">
              <w:rPr>
                <w:rFonts w:ascii="Arial" w:hAnsi="Arial" w:cs="Arial"/>
                <w:bCs/>
                <w:sz w:val="20"/>
                <w:szCs w:val="20"/>
                <w:lang w:val="es-AR"/>
              </w:rPr>
              <w:t>No aplica.</w:t>
            </w:r>
          </w:p>
        </w:tc>
      </w:tr>
    </w:tbl>
    <w:p w:rsidR="003E5F1C" w:rsidRPr="0040770A" w:rsidRDefault="003E5F1C" w:rsidP="00900AD5">
      <w:pPr>
        <w:pStyle w:val="Header"/>
        <w:rPr>
          <w:rFonts w:ascii="Arial" w:hAnsi="Arial" w:cs="Arial"/>
          <w:sz w:val="20"/>
          <w:szCs w:val="20"/>
          <w:lang w:val="es-AR"/>
        </w:rPr>
      </w:pPr>
    </w:p>
    <w:p w:rsidR="003E5F1C" w:rsidRPr="0040770A" w:rsidRDefault="003E5F1C" w:rsidP="00900AD5">
      <w:pPr>
        <w:pStyle w:val="Header"/>
        <w:rPr>
          <w:rFonts w:ascii="Arial" w:hAnsi="Arial" w:cs="Arial"/>
          <w:sz w:val="20"/>
          <w:szCs w:val="20"/>
          <w:lang w:val="es-AR"/>
        </w:rPr>
      </w:pPr>
    </w:p>
    <w:p w:rsidR="003E5F1C" w:rsidRPr="0040770A" w:rsidRDefault="003E5F1C" w:rsidP="00900AD5">
      <w:pPr>
        <w:pStyle w:val="Header"/>
        <w:rPr>
          <w:rFonts w:ascii="Arial" w:hAnsi="Arial" w:cs="Arial"/>
          <w:sz w:val="20"/>
          <w:szCs w:val="20"/>
          <w:lang w:val="es-AR"/>
        </w:rPr>
      </w:pPr>
    </w:p>
    <w:p w:rsidR="003E5F1C" w:rsidRPr="0040770A" w:rsidRDefault="003E5F1C" w:rsidP="00900AD5">
      <w:pPr>
        <w:pStyle w:val="Header"/>
        <w:rPr>
          <w:rFonts w:ascii="Arial" w:hAnsi="Arial" w:cs="Arial"/>
          <w:sz w:val="20"/>
          <w:szCs w:val="20"/>
          <w:lang w:val="es-AR"/>
        </w:rPr>
      </w:pPr>
    </w:p>
    <w:p w:rsidR="003E5F1C" w:rsidRPr="0040770A" w:rsidRDefault="003E5F1C" w:rsidP="00900AD5">
      <w:pPr>
        <w:pStyle w:val="Header"/>
        <w:rPr>
          <w:rFonts w:ascii="Arial" w:hAnsi="Arial" w:cs="Arial"/>
          <w:sz w:val="20"/>
          <w:szCs w:val="20"/>
          <w:lang w:val="es-AR"/>
        </w:rPr>
      </w:pPr>
    </w:p>
    <w:p w:rsidR="003E5F1C" w:rsidRPr="0040770A" w:rsidRDefault="003E5F1C" w:rsidP="00900AD5">
      <w:pPr>
        <w:pStyle w:val="Header"/>
        <w:rPr>
          <w:rFonts w:ascii="Arial" w:hAnsi="Arial" w:cs="Arial"/>
          <w:sz w:val="20"/>
          <w:szCs w:val="20"/>
          <w:lang w:val="es-AR"/>
        </w:rPr>
      </w:pPr>
    </w:p>
    <w:p w:rsidR="003E5F1C" w:rsidRPr="0040770A" w:rsidRDefault="003E5F1C" w:rsidP="00900AD5">
      <w:pPr>
        <w:pStyle w:val="Header"/>
        <w:rPr>
          <w:rFonts w:ascii="Arial" w:hAnsi="Arial" w:cs="Arial"/>
          <w:sz w:val="20"/>
          <w:szCs w:val="20"/>
          <w:lang w:val="es-AR"/>
        </w:rPr>
      </w:pPr>
    </w:p>
    <w:p w:rsidR="003E5F1C" w:rsidRPr="0040770A" w:rsidRDefault="003E5F1C" w:rsidP="00900AD5">
      <w:pPr>
        <w:pStyle w:val="Header"/>
        <w:rPr>
          <w:rFonts w:ascii="Arial" w:hAnsi="Arial" w:cs="Arial"/>
          <w:sz w:val="20"/>
          <w:szCs w:val="20"/>
          <w:lang w:val="es-AR"/>
        </w:rPr>
      </w:pPr>
    </w:p>
    <w:p w:rsidR="003E5F1C" w:rsidRPr="0040770A" w:rsidRDefault="003E5F1C" w:rsidP="00900AD5">
      <w:pPr>
        <w:pStyle w:val="Header"/>
        <w:rPr>
          <w:rFonts w:ascii="Arial" w:hAnsi="Arial" w:cs="Arial"/>
          <w:sz w:val="20"/>
          <w:szCs w:val="20"/>
          <w:lang w:val="es-AR"/>
        </w:rPr>
      </w:pPr>
    </w:p>
    <w:p w:rsidR="003E5F1C" w:rsidRPr="0040770A" w:rsidRDefault="003E5F1C" w:rsidP="00900AD5">
      <w:pPr>
        <w:pStyle w:val="Header"/>
        <w:rPr>
          <w:rFonts w:ascii="Arial" w:hAnsi="Arial" w:cs="Arial"/>
          <w:sz w:val="20"/>
          <w:szCs w:val="20"/>
          <w:lang w:val="es-AR"/>
        </w:rPr>
      </w:pPr>
    </w:p>
    <w:p w:rsidR="003E5F1C" w:rsidRPr="0040770A" w:rsidRDefault="003E5F1C" w:rsidP="00900AD5">
      <w:pPr>
        <w:pStyle w:val="Header"/>
        <w:rPr>
          <w:rFonts w:ascii="Arial" w:hAnsi="Arial" w:cs="Arial"/>
          <w:sz w:val="20"/>
          <w:szCs w:val="20"/>
          <w:lang w:val="es-AR"/>
        </w:rPr>
      </w:pPr>
    </w:p>
    <w:sectPr w:rsidR="003E5F1C" w:rsidRPr="0040770A" w:rsidSect="001D5820"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5F1C" w:rsidRDefault="003E5F1C" w:rsidP="00D26EAF">
      <w:pPr>
        <w:spacing w:before="0" w:after="0"/>
      </w:pPr>
      <w:r>
        <w:separator/>
      </w:r>
    </w:p>
  </w:endnote>
  <w:endnote w:type="continuationSeparator" w:id="0">
    <w:p w:rsidR="003E5F1C" w:rsidRDefault="003E5F1C" w:rsidP="00D26EAF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venir Lt BT">
    <w:altName w:val="Georg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F1C" w:rsidRDefault="003E5F1C">
    <w:pPr>
      <w:pStyle w:val="Footer"/>
      <w:jc w:val="right"/>
    </w:pPr>
    <w:fldSimple w:instr="PAGE   \* MERGEFORMAT">
      <w:r>
        <w:rPr>
          <w:noProof/>
        </w:rPr>
        <w:t>3</w:t>
      </w:r>
    </w:fldSimple>
  </w:p>
  <w:p w:rsidR="003E5F1C" w:rsidRDefault="003E5F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5F1C" w:rsidRDefault="003E5F1C" w:rsidP="00D26EAF">
      <w:pPr>
        <w:spacing w:before="0" w:after="0"/>
      </w:pPr>
      <w:r>
        <w:separator/>
      </w:r>
    </w:p>
  </w:footnote>
  <w:footnote w:type="continuationSeparator" w:id="0">
    <w:p w:rsidR="003E5F1C" w:rsidRDefault="003E5F1C" w:rsidP="00D26EAF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.5pt;height:2.25pt;visibility:visible" o:bullet="t">
        <v:imagedata r:id="rId1" o:title=""/>
      </v:shape>
    </w:pict>
  </w:numPicBullet>
  <w:abstractNum w:abstractNumId="0">
    <w:nsid w:val="01277258"/>
    <w:multiLevelType w:val="multilevel"/>
    <w:tmpl w:val="84F09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">
    <w:nsid w:val="044210D3"/>
    <w:multiLevelType w:val="multilevel"/>
    <w:tmpl w:val="84F09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2">
    <w:nsid w:val="05763C7C"/>
    <w:multiLevelType w:val="hybridMultilevel"/>
    <w:tmpl w:val="3E4C5DB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>
    <w:nsid w:val="06B629B9"/>
    <w:multiLevelType w:val="multilevel"/>
    <w:tmpl w:val="84F09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4">
    <w:nsid w:val="0D3550C3"/>
    <w:multiLevelType w:val="multilevel"/>
    <w:tmpl w:val="858AA5CA"/>
    <w:lvl w:ilvl="0">
      <w:start w:val="1"/>
      <w:numFmt w:val="decimal"/>
      <w:pStyle w:val="Heading1"/>
      <w:lvlText w:val="%1.-"/>
      <w:lvlJc w:val="left"/>
      <w:pPr>
        <w:tabs>
          <w:tab w:val="num" w:pos="108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40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1582"/>
        </w:tabs>
        <w:ind w:left="10349" w:hanging="567"/>
      </w:pPr>
      <w:rPr>
        <w:rFonts w:cs="Times New Roman" w:hint="default"/>
      </w:rPr>
    </w:lvl>
    <w:lvl w:ilvl="3">
      <w:start w:val="1"/>
      <w:numFmt w:val="decimal"/>
      <w:pStyle w:val="Heading4"/>
      <w:suff w:val="space"/>
      <w:lvlText w:val="%1.%2.%3.%4."/>
      <w:lvlJc w:val="left"/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>
    <w:nsid w:val="21DF1962"/>
    <w:multiLevelType w:val="multilevel"/>
    <w:tmpl w:val="09D6B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isLgl/>
      <w:lvlText w:val="3.%2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2">
      <w:start w:val="1"/>
      <w:numFmt w:val="decimal"/>
      <w:isLgl/>
      <w:lvlText w:val="3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none"/>
      <w:isLgl/>
      <w:lvlText w:val="3.1.1.2"/>
      <w:lvlJc w:val="left"/>
      <w:pPr>
        <w:tabs>
          <w:tab w:val="num" w:pos="1080"/>
        </w:tabs>
        <w:ind w:left="720" w:hanging="720"/>
      </w:pPr>
      <w:rPr>
        <w:rFonts w:cs="Times New Roman" w:hint="default"/>
      </w:rPr>
    </w:lvl>
    <w:lvl w:ilvl="4">
      <w:start w:val="1"/>
      <w:numFmt w:val="none"/>
      <w:isLgl/>
      <w:lvlText w:val="3.1.1.3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6">
    <w:nsid w:val="230B0B9F"/>
    <w:multiLevelType w:val="multilevel"/>
    <w:tmpl w:val="84F09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7">
    <w:nsid w:val="28C9620B"/>
    <w:multiLevelType w:val="multilevel"/>
    <w:tmpl w:val="1ACC4686"/>
    <w:lvl w:ilvl="0">
      <w:start w:val="1"/>
      <w:numFmt w:val="decimal"/>
      <w:pStyle w:val="Ttulo1"/>
      <w:lvlText w:val="%1.-"/>
      <w:lvlJc w:val="left"/>
      <w:pPr>
        <w:tabs>
          <w:tab w:val="num" w:pos="720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8">
    <w:nsid w:val="2C0858FB"/>
    <w:multiLevelType w:val="multilevel"/>
    <w:tmpl w:val="09D6B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isLgl/>
      <w:lvlText w:val="3.%2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2">
      <w:start w:val="1"/>
      <w:numFmt w:val="decimal"/>
      <w:isLgl/>
      <w:lvlText w:val="3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none"/>
      <w:isLgl/>
      <w:lvlText w:val="3.1.1.2"/>
      <w:lvlJc w:val="left"/>
      <w:pPr>
        <w:tabs>
          <w:tab w:val="num" w:pos="1080"/>
        </w:tabs>
        <w:ind w:left="720" w:hanging="720"/>
      </w:pPr>
      <w:rPr>
        <w:rFonts w:cs="Times New Roman" w:hint="default"/>
      </w:rPr>
    </w:lvl>
    <w:lvl w:ilvl="4">
      <w:start w:val="1"/>
      <w:numFmt w:val="none"/>
      <w:isLgl/>
      <w:lvlText w:val="3.1.1.3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9">
    <w:nsid w:val="3BDE7954"/>
    <w:multiLevelType w:val="multilevel"/>
    <w:tmpl w:val="1292ABC2"/>
    <w:lvl w:ilvl="0">
      <w:start w:val="1"/>
      <w:numFmt w:val="decimal"/>
      <w:pStyle w:val="Ttulo3"/>
      <w:lvlText w:val="%1.-"/>
      <w:lvlJc w:val="left"/>
      <w:pPr>
        <w:tabs>
          <w:tab w:val="num" w:pos="720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0">
    <w:nsid w:val="43443FC3"/>
    <w:multiLevelType w:val="multilevel"/>
    <w:tmpl w:val="09D6B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isLgl/>
      <w:lvlText w:val="3.%2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2">
      <w:start w:val="1"/>
      <w:numFmt w:val="decimal"/>
      <w:isLgl/>
      <w:lvlText w:val="3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none"/>
      <w:isLgl/>
      <w:lvlText w:val="3.1.1.2"/>
      <w:lvlJc w:val="left"/>
      <w:pPr>
        <w:tabs>
          <w:tab w:val="num" w:pos="1080"/>
        </w:tabs>
        <w:ind w:left="720" w:hanging="720"/>
      </w:pPr>
      <w:rPr>
        <w:rFonts w:cs="Times New Roman" w:hint="default"/>
      </w:rPr>
    </w:lvl>
    <w:lvl w:ilvl="4">
      <w:start w:val="1"/>
      <w:numFmt w:val="none"/>
      <w:isLgl/>
      <w:lvlText w:val="3.1.1.3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1">
    <w:nsid w:val="44650993"/>
    <w:multiLevelType w:val="multilevel"/>
    <w:tmpl w:val="84F09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2">
    <w:nsid w:val="4C496279"/>
    <w:multiLevelType w:val="multilevel"/>
    <w:tmpl w:val="09D6B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isLgl/>
      <w:lvlText w:val="3.%2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2">
      <w:start w:val="1"/>
      <w:numFmt w:val="decimal"/>
      <w:isLgl/>
      <w:lvlText w:val="3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none"/>
      <w:isLgl/>
      <w:lvlText w:val="3.1.1.2"/>
      <w:lvlJc w:val="left"/>
      <w:pPr>
        <w:tabs>
          <w:tab w:val="num" w:pos="1080"/>
        </w:tabs>
        <w:ind w:left="720" w:hanging="720"/>
      </w:pPr>
      <w:rPr>
        <w:rFonts w:cs="Times New Roman" w:hint="default"/>
      </w:rPr>
    </w:lvl>
    <w:lvl w:ilvl="4">
      <w:start w:val="1"/>
      <w:numFmt w:val="none"/>
      <w:isLgl/>
      <w:lvlText w:val="3.1.1.3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3">
    <w:nsid w:val="4C9E15A5"/>
    <w:multiLevelType w:val="multilevel"/>
    <w:tmpl w:val="B6D48838"/>
    <w:lvl w:ilvl="0">
      <w:start w:val="1"/>
      <w:numFmt w:val="decimal"/>
      <w:pStyle w:val="TituloPp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14">
    <w:nsid w:val="4CE66144"/>
    <w:multiLevelType w:val="multilevel"/>
    <w:tmpl w:val="84F09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5">
    <w:nsid w:val="54DA6D9B"/>
    <w:multiLevelType w:val="multilevel"/>
    <w:tmpl w:val="84F09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6">
    <w:nsid w:val="54E34C65"/>
    <w:multiLevelType w:val="multilevel"/>
    <w:tmpl w:val="84F09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7">
    <w:nsid w:val="58685412"/>
    <w:multiLevelType w:val="multilevel"/>
    <w:tmpl w:val="84F09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8">
    <w:nsid w:val="5A287BB7"/>
    <w:multiLevelType w:val="multilevel"/>
    <w:tmpl w:val="09D6B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isLgl/>
      <w:lvlText w:val="3.%2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2">
      <w:start w:val="1"/>
      <w:numFmt w:val="decimal"/>
      <w:isLgl/>
      <w:lvlText w:val="3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none"/>
      <w:isLgl/>
      <w:lvlText w:val="3.1.1.2"/>
      <w:lvlJc w:val="left"/>
      <w:pPr>
        <w:tabs>
          <w:tab w:val="num" w:pos="1080"/>
        </w:tabs>
        <w:ind w:left="720" w:hanging="720"/>
      </w:pPr>
      <w:rPr>
        <w:rFonts w:cs="Times New Roman" w:hint="default"/>
      </w:rPr>
    </w:lvl>
    <w:lvl w:ilvl="4">
      <w:start w:val="1"/>
      <w:numFmt w:val="none"/>
      <w:isLgl/>
      <w:lvlText w:val="3.1.1.3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9">
    <w:nsid w:val="5DF3766D"/>
    <w:multiLevelType w:val="multilevel"/>
    <w:tmpl w:val="09D6B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isLgl/>
      <w:lvlText w:val="3.%2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2">
      <w:start w:val="1"/>
      <w:numFmt w:val="decimal"/>
      <w:isLgl/>
      <w:lvlText w:val="3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none"/>
      <w:isLgl/>
      <w:lvlText w:val="3.1.1.2"/>
      <w:lvlJc w:val="left"/>
      <w:pPr>
        <w:tabs>
          <w:tab w:val="num" w:pos="1080"/>
        </w:tabs>
        <w:ind w:left="720" w:hanging="720"/>
      </w:pPr>
      <w:rPr>
        <w:rFonts w:cs="Times New Roman" w:hint="default"/>
      </w:rPr>
    </w:lvl>
    <w:lvl w:ilvl="4">
      <w:start w:val="1"/>
      <w:numFmt w:val="none"/>
      <w:isLgl/>
      <w:lvlText w:val="3.1.1.3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0">
    <w:nsid w:val="62D729D1"/>
    <w:multiLevelType w:val="multilevel"/>
    <w:tmpl w:val="8E2EFA54"/>
    <w:lvl w:ilvl="0">
      <w:start w:val="1"/>
      <w:numFmt w:val="decimal"/>
      <w:pStyle w:val="Ttulo2"/>
      <w:lvlText w:val="%1.-"/>
      <w:lvlJc w:val="left"/>
      <w:pPr>
        <w:tabs>
          <w:tab w:val="num" w:pos="720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20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1">
    <w:nsid w:val="68B713D8"/>
    <w:multiLevelType w:val="multilevel"/>
    <w:tmpl w:val="84F09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22">
    <w:nsid w:val="6BCB0AD2"/>
    <w:multiLevelType w:val="multilevel"/>
    <w:tmpl w:val="BFBE9738"/>
    <w:lvl w:ilvl="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20"/>
        </w:tabs>
        <w:ind w:left="112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80"/>
        </w:tabs>
        <w:ind w:left="1480" w:hanging="108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0"/>
        </w:tabs>
        <w:ind w:left="148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40"/>
        </w:tabs>
        <w:ind w:left="184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200"/>
        </w:tabs>
        <w:ind w:left="2200" w:hanging="180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0"/>
        </w:tabs>
        <w:ind w:left="220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60"/>
        </w:tabs>
        <w:ind w:left="256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920"/>
        </w:tabs>
        <w:ind w:left="2920" w:hanging="2520"/>
      </w:pPr>
      <w:rPr>
        <w:rFonts w:cs="Times New Roman" w:hint="default"/>
      </w:rPr>
    </w:lvl>
  </w:abstractNum>
  <w:abstractNum w:abstractNumId="23">
    <w:nsid w:val="6C79310B"/>
    <w:multiLevelType w:val="multilevel"/>
    <w:tmpl w:val="09D6B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isLgl/>
      <w:lvlText w:val="3.%2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2">
      <w:start w:val="1"/>
      <w:numFmt w:val="decimal"/>
      <w:isLgl/>
      <w:lvlText w:val="3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none"/>
      <w:isLgl/>
      <w:lvlText w:val="3.1.1.2"/>
      <w:lvlJc w:val="left"/>
      <w:pPr>
        <w:tabs>
          <w:tab w:val="num" w:pos="1080"/>
        </w:tabs>
        <w:ind w:left="720" w:hanging="720"/>
      </w:pPr>
      <w:rPr>
        <w:rFonts w:cs="Times New Roman" w:hint="default"/>
      </w:rPr>
    </w:lvl>
    <w:lvl w:ilvl="4">
      <w:start w:val="1"/>
      <w:numFmt w:val="none"/>
      <w:isLgl/>
      <w:lvlText w:val="3.1.1.3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4">
    <w:nsid w:val="6FB96EDE"/>
    <w:multiLevelType w:val="multilevel"/>
    <w:tmpl w:val="84F09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25">
    <w:nsid w:val="74E95D71"/>
    <w:multiLevelType w:val="multilevel"/>
    <w:tmpl w:val="84F09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26">
    <w:nsid w:val="75AA39E3"/>
    <w:multiLevelType w:val="multilevel"/>
    <w:tmpl w:val="84F09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27">
    <w:nsid w:val="785A5BF7"/>
    <w:multiLevelType w:val="multilevel"/>
    <w:tmpl w:val="84F09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28">
    <w:nsid w:val="78687C38"/>
    <w:multiLevelType w:val="multilevel"/>
    <w:tmpl w:val="09D6B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isLgl/>
      <w:lvlText w:val="3.%2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2">
      <w:start w:val="1"/>
      <w:numFmt w:val="decimal"/>
      <w:isLgl/>
      <w:lvlText w:val="3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none"/>
      <w:isLgl/>
      <w:lvlText w:val="3.1.1.2"/>
      <w:lvlJc w:val="left"/>
      <w:pPr>
        <w:tabs>
          <w:tab w:val="num" w:pos="1080"/>
        </w:tabs>
        <w:ind w:left="720" w:hanging="720"/>
      </w:pPr>
      <w:rPr>
        <w:rFonts w:cs="Times New Roman" w:hint="default"/>
      </w:rPr>
    </w:lvl>
    <w:lvl w:ilvl="4">
      <w:start w:val="1"/>
      <w:numFmt w:val="none"/>
      <w:isLgl/>
      <w:lvlText w:val="3.1.1.3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20"/>
  </w:num>
  <w:num w:numId="5">
    <w:abstractNumId w:val="4"/>
  </w:num>
  <w:num w:numId="6">
    <w:abstractNumId w:val="19"/>
  </w:num>
  <w:num w:numId="7">
    <w:abstractNumId w:val="6"/>
  </w:num>
  <w:num w:numId="8">
    <w:abstractNumId w:val="0"/>
  </w:num>
  <w:num w:numId="9">
    <w:abstractNumId w:val="15"/>
  </w:num>
  <w:num w:numId="10">
    <w:abstractNumId w:val="16"/>
  </w:num>
  <w:num w:numId="11">
    <w:abstractNumId w:val="26"/>
  </w:num>
  <w:num w:numId="12">
    <w:abstractNumId w:val="8"/>
  </w:num>
  <w:num w:numId="13">
    <w:abstractNumId w:val="22"/>
  </w:num>
  <w:num w:numId="14">
    <w:abstractNumId w:val="18"/>
  </w:num>
  <w:num w:numId="15">
    <w:abstractNumId w:val="12"/>
  </w:num>
  <w:num w:numId="16">
    <w:abstractNumId w:val="28"/>
  </w:num>
  <w:num w:numId="17">
    <w:abstractNumId w:val="10"/>
  </w:num>
  <w:num w:numId="18">
    <w:abstractNumId w:val="23"/>
  </w:num>
  <w:num w:numId="19">
    <w:abstractNumId w:val="5"/>
  </w:num>
  <w:num w:numId="20">
    <w:abstractNumId w:val="3"/>
  </w:num>
  <w:num w:numId="21">
    <w:abstractNumId w:val="1"/>
  </w:num>
  <w:num w:numId="22">
    <w:abstractNumId w:val="14"/>
  </w:num>
  <w:num w:numId="23">
    <w:abstractNumId w:val="11"/>
  </w:num>
  <w:num w:numId="24">
    <w:abstractNumId w:val="25"/>
  </w:num>
  <w:num w:numId="25">
    <w:abstractNumId w:val="17"/>
  </w:num>
  <w:num w:numId="26">
    <w:abstractNumId w:val="24"/>
  </w:num>
  <w:num w:numId="27">
    <w:abstractNumId w:val="2"/>
  </w:num>
  <w:num w:numId="28">
    <w:abstractNumId w:val="21"/>
  </w:num>
  <w:num w:numId="29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00AD5"/>
    <w:rsid w:val="0000076A"/>
    <w:rsid w:val="00000A5A"/>
    <w:rsid w:val="000043F8"/>
    <w:rsid w:val="0000489B"/>
    <w:rsid w:val="00004FA4"/>
    <w:rsid w:val="000100CD"/>
    <w:rsid w:val="00014B3E"/>
    <w:rsid w:val="000169A9"/>
    <w:rsid w:val="0002333F"/>
    <w:rsid w:val="0002399B"/>
    <w:rsid w:val="000240FD"/>
    <w:rsid w:val="000258ED"/>
    <w:rsid w:val="00026995"/>
    <w:rsid w:val="00027EFA"/>
    <w:rsid w:val="00031CB9"/>
    <w:rsid w:val="000329AC"/>
    <w:rsid w:val="000342EA"/>
    <w:rsid w:val="00036F29"/>
    <w:rsid w:val="000408D9"/>
    <w:rsid w:val="0004110A"/>
    <w:rsid w:val="00043A87"/>
    <w:rsid w:val="00045253"/>
    <w:rsid w:val="000509EC"/>
    <w:rsid w:val="000543E7"/>
    <w:rsid w:val="0005606A"/>
    <w:rsid w:val="0006002B"/>
    <w:rsid w:val="000636FB"/>
    <w:rsid w:val="00065305"/>
    <w:rsid w:val="00074E49"/>
    <w:rsid w:val="000757E7"/>
    <w:rsid w:val="00075D9E"/>
    <w:rsid w:val="00077209"/>
    <w:rsid w:val="00077288"/>
    <w:rsid w:val="00080BA7"/>
    <w:rsid w:val="00087303"/>
    <w:rsid w:val="00090340"/>
    <w:rsid w:val="00090615"/>
    <w:rsid w:val="00095BB7"/>
    <w:rsid w:val="000A21E6"/>
    <w:rsid w:val="000A5B4A"/>
    <w:rsid w:val="000A63D7"/>
    <w:rsid w:val="000B41AF"/>
    <w:rsid w:val="000B453B"/>
    <w:rsid w:val="000C2A00"/>
    <w:rsid w:val="000C5AC1"/>
    <w:rsid w:val="000C5AF3"/>
    <w:rsid w:val="000C6724"/>
    <w:rsid w:val="000C6C33"/>
    <w:rsid w:val="000D177F"/>
    <w:rsid w:val="000D7DE8"/>
    <w:rsid w:val="000E2FF5"/>
    <w:rsid w:val="000E50F0"/>
    <w:rsid w:val="000F21EE"/>
    <w:rsid w:val="000F3287"/>
    <w:rsid w:val="000F6039"/>
    <w:rsid w:val="000F6AFB"/>
    <w:rsid w:val="00107984"/>
    <w:rsid w:val="00115496"/>
    <w:rsid w:val="0011719E"/>
    <w:rsid w:val="00117ECC"/>
    <w:rsid w:val="00121A03"/>
    <w:rsid w:val="001239C2"/>
    <w:rsid w:val="00124582"/>
    <w:rsid w:val="00124B72"/>
    <w:rsid w:val="00126415"/>
    <w:rsid w:val="00126DEE"/>
    <w:rsid w:val="00127428"/>
    <w:rsid w:val="00127C83"/>
    <w:rsid w:val="00131DDB"/>
    <w:rsid w:val="00132A3E"/>
    <w:rsid w:val="00133914"/>
    <w:rsid w:val="001347B8"/>
    <w:rsid w:val="00134F80"/>
    <w:rsid w:val="00136CAB"/>
    <w:rsid w:val="00144083"/>
    <w:rsid w:val="00144429"/>
    <w:rsid w:val="00145FA5"/>
    <w:rsid w:val="00147B67"/>
    <w:rsid w:val="00150D31"/>
    <w:rsid w:val="00151434"/>
    <w:rsid w:val="00151BE0"/>
    <w:rsid w:val="00153D16"/>
    <w:rsid w:val="001559B9"/>
    <w:rsid w:val="001606C7"/>
    <w:rsid w:val="0016072A"/>
    <w:rsid w:val="00170B6C"/>
    <w:rsid w:val="00172D21"/>
    <w:rsid w:val="00172D3B"/>
    <w:rsid w:val="00173D2E"/>
    <w:rsid w:val="001766FC"/>
    <w:rsid w:val="00180752"/>
    <w:rsid w:val="0018317D"/>
    <w:rsid w:val="00184561"/>
    <w:rsid w:val="001847CF"/>
    <w:rsid w:val="00184CCF"/>
    <w:rsid w:val="0018585F"/>
    <w:rsid w:val="00186BD5"/>
    <w:rsid w:val="00191C2C"/>
    <w:rsid w:val="001A2AA1"/>
    <w:rsid w:val="001A51DB"/>
    <w:rsid w:val="001B0C2A"/>
    <w:rsid w:val="001B24B2"/>
    <w:rsid w:val="001B760E"/>
    <w:rsid w:val="001C0074"/>
    <w:rsid w:val="001C427A"/>
    <w:rsid w:val="001C5329"/>
    <w:rsid w:val="001D14A9"/>
    <w:rsid w:val="001D529F"/>
    <w:rsid w:val="001D5820"/>
    <w:rsid w:val="001D7C45"/>
    <w:rsid w:val="001E0872"/>
    <w:rsid w:val="001E0A55"/>
    <w:rsid w:val="001E1ECB"/>
    <w:rsid w:val="001E48A6"/>
    <w:rsid w:val="001E6358"/>
    <w:rsid w:val="001F1079"/>
    <w:rsid w:val="001F1B6B"/>
    <w:rsid w:val="001F42F6"/>
    <w:rsid w:val="00200098"/>
    <w:rsid w:val="00200A08"/>
    <w:rsid w:val="002032E8"/>
    <w:rsid w:val="00204EC8"/>
    <w:rsid w:val="00205762"/>
    <w:rsid w:val="00206A5A"/>
    <w:rsid w:val="00212988"/>
    <w:rsid w:val="00215206"/>
    <w:rsid w:val="00217FFD"/>
    <w:rsid w:val="0022258F"/>
    <w:rsid w:val="00225EB1"/>
    <w:rsid w:val="00230858"/>
    <w:rsid w:val="00230C35"/>
    <w:rsid w:val="0024298E"/>
    <w:rsid w:val="002441BF"/>
    <w:rsid w:val="00250603"/>
    <w:rsid w:val="00250614"/>
    <w:rsid w:val="00254409"/>
    <w:rsid w:val="002553DE"/>
    <w:rsid w:val="00270067"/>
    <w:rsid w:val="00272A7A"/>
    <w:rsid w:val="002730C3"/>
    <w:rsid w:val="002773FC"/>
    <w:rsid w:val="00281354"/>
    <w:rsid w:val="002855B4"/>
    <w:rsid w:val="00286E48"/>
    <w:rsid w:val="00290351"/>
    <w:rsid w:val="00290C49"/>
    <w:rsid w:val="002941FC"/>
    <w:rsid w:val="002957D9"/>
    <w:rsid w:val="00295B61"/>
    <w:rsid w:val="002964AA"/>
    <w:rsid w:val="002A0145"/>
    <w:rsid w:val="002A0D4A"/>
    <w:rsid w:val="002A2038"/>
    <w:rsid w:val="002A3948"/>
    <w:rsid w:val="002A53A6"/>
    <w:rsid w:val="002A6096"/>
    <w:rsid w:val="002A7067"/>
    <w:rsid w:val="002A75D5"/>
    <w:rsid w:val="002B155C"/>
    <w:rsid w:val="002B5C13"/>
    <w:rsid w:val="002B6B5D"/>
    <w:rsid w:val="002C1876"/>
    <w:rsid w:val="002C2E66"/>
    <w:rsid w:val="002C3DF8"/>
    <w:rsid w:val="002C575C"/>
    <w:rsid w:val="002D07A5"/>
    <w:rsid w:val="002D132A"/>
    <w:rsid w:val="002D78DC"/>
    <w:rsid w:val="002E1930"/>
    <w:rsid w:val="002E295D"/>
    <w:rsid w:val="002E6537"/>
    <w:rsid w:val="002E7020"/>
    <w:rsid w:val="002F3330"/>
    <w:rsid w:val="002F47EB"/>
    <w:rsid w:val="002F5A5C"/>
    <w:rsid w:val="002F673C"/>
    <w:rsid w:val="003037A8"/>
    <w:rsid w:val="0031018C"/>
    <w:rsid w:val="00320B02"/>
    <w:rsid w:val="00322B41"/>
    <w:rsid w:val="0032422D"/>
    <w:rsid w:val="00324F61"/>
    <w:rsid w:val="003265E2"/>
    <w:rsid w:val="0033755B"/>
    <w:rsid w:val="003467DA"/>
    <w:rsid w:val="00351038"/>
    <w:rsid w:val="00353026"/>
    <w:rsid w:val="00353A3C"/>
    <w:rsid w:val="00354BC6"/>
    <w:rsid w:val="00354F0F"/>
    <w:rsid w:val="00360E5A"/>
    <w:rsid w:val="00364418"/>
    <w:rsid w:val="0036699A"/>
    <w:rsid w:val="003709EA"/>
    <w:rsid w:val="00371DB6"/>
    <w:rsid w:val="00372CD8"/>
    <w:rsid w:val="003746DC"/>
    <w:rsid w:val="00375291"/>
    <w:rsid w:val="00375F1B"/>
    <w:rsid w:val="003775DB"/>
    <w:rsid w:val="00377BAE"/>
    <w:rsid w:val="00384533"/>
    <w:rsid w:val="00386B46"/>
    <w:rsid w:val="0038731E"/>
    <w:rsid w:val="003900F5"/>
    <w:rsid w:val="0039246A"/>
    <w:rsid w:val="00393912"/>
    <w:rsid w:val="003A0871"/>
    <w:rsid w:val="003A1BCE"/>
    <w:rsid w:val="003A2588"/>
    <w:rsid w:val="003A2F1C"/>
    <w:rsid w:val="003A66A6"/>
    <w:rsid w:val="003B1523"/>
    <w:rsid w:val="003B1BB3"/>
    <w:rsid w:val="003B28D2"/>
    <w:rsid w:val="003B3019"/>
    <w:rsid w:val="003B5088"/>
    <w:rsid w:val="003B6216"/>
    <w:rsid w:val="003C51A1"/>
    <w:rsid w:val="003D0847"/>
    <w:rsid w:val="003D3B64"/>
    <w:rsid w:val="003E020C"/>
    <w:rsid w:val="003E03FA"/>
    <w:rsid w:val="003E221F"/>
    <w:rsid w:val="003E46CB"/>
    <w:rsid w:val="003E5397"/>
    <w:rsid w:val="003E5F1C"/>
    <w:rsid w:val="003F0578"/>
    <w:rsid w:val="003F124F"/>
    <w:rsid w:val="003F1288"/>
    <w:rsid w:val="003F1726"/>
    <w:rsid w:val="003F1DB4"/>
    <w:rsid w:val="003F63E5"/>
    <w:rsid w:val="003F6B55"/>
    <w:rsid w:val="00400A50"/>
    <w:rsid w:val="00402E05"/>
    <w:rsid w:val="0040322B"/>
    <w:rsid w:val="0040770A"/>
    <w:rsid w:val="004120DF"/>
    <w:rsid w:val="00412D46"/>
    <w:rsid w:val="00413E40"/>
    <w:rsid w:val="00420FEE"/>
    <w:rsid w:val="00425E78"/>
    <w:rsid w:val="00426FBC"/>
    <w:rsid w:val="004270D6"/>
    <w:rsid w:val="0043255B"/>
    <w:rsid w:val="00433890"/>
    <w:rsid w:val="004340E2"/>
    <w:rsid w:val="00435D8F"/>
    <w:rsid w:val="00435F76"/>
    <w:rsid w:val="00437C4B"/>
    <w:rsid w:val="00440334"/>
    <w:rsid w:val="00445D0E"/>
    <w:rsid w:val="0045130C"/>
    <w:rsid w:val="00454ADC"/>
    <w:rsid w:val="00461D40"/>
    <w:rsid w:val="00464AA0"/>
    <w:rsid w:val="004660C9"/>
    <w:rsid w:val="00467F8B"/>
    <w:rsid w:val="004708A0"/>
    <w:rsid w:val="00470A4C"/>
    <w:rsid w:val="0047125B"/>
    <w:rsid w:val="00474F51"/>
    <w:rsid w:val="0047759A"/>
    <w:rsid w:val="004804A7"/>
    <w:rsid w:val="00480771"/>
    <w:rsid w:val="00480AF2"/>
    <w:rsid w:val="00486087"/>
    <w:rsid w:val="00490567"/>
    <w:rsid w:val="004924D0"/>
    <w:rsid w:val="004A0BA0"/>
    <w:rsid w:val="004A1081"/>
    <w:rsid w:val="004A28EF"/>
    <w:rsid w:val="004A3404"/>
    <w:rsid w:val="004A3CA9"/>
    <w:rsid w:val="004A4896"/>
    <w:rsid w:val="004A4F45"/>
    <w:rsid w:val="004A74ED"/>
    <w:rsid w:val="004A74FB"/>
    <w:rsid w:val="004B0175"/>
    <w:rsid w:val="004B0B9B"/>
    <w:rsid w:val="004B51CA"/>
    <w:rsid w:val="004B5852"/>
    <w:rsid w:val="004B59F1"/>
    <w:rsid w:val="004C010B"/>
    <w:rsid w:val="004C44A0"/>
    <w:rsid w:val="004C6CAE"/>
    <w:rsid w:val="004C6F82"/>
    <w:rsid w:val="004E1B37"/>
    <w:rsid w:val="004E4829"/>
    <w:rsid w:val="004F1441"/>
    <w:rsid w:val="004F261D"/>
    <w:rsid w:val="004F271A"/>
    <w:rsid w:val="004F2E51"/>
    <w:rsid w:val="004F5983"/>
    <w:rsid w:val="004F792C"/>
    <w:rsid w:val="00502425"/>
    <w:rsid w:val="00502D68"/>
    <w:rsid w:val="00512FDC"/>
    <w:rsid w:val="005137D7"/>
    <w:rsid w:val="005164D5"/>
    <w:rsid w:val="005256F8"/>
    <w:rsid w:val="00531D8F"/>
    <w:rsid w:val="00532692"/>
    <w:rsid w:val="00534428"/>
    <w:rsid w:val="00534E8E"/>
    <w:rsid w:val="00535131"/>
    <w:rsid w:val="0053742E"/>
    <w:rsid w:val="00542379"/>
    <w:rsid w:val="005461F5"/>
    <w:rsid w:val="0055657E"/>
    <w:rsid w:val="0056203B"/>
    <w:rsid w:val="00562E6F"/>
    <w:rsid w:val="0057302D"/>
    <w:rsid w:val="00577252"/>
    <w:rsid w:val="0058295C"/>
    <w:rsid w:val="005841E0"/>
    <w:rsid w:val="0058727D"/>
    <w:rsid w:val="00590407"/>
    <w:rsid w:val="00595144"/>
    <w:rsid w:val="005A2AB0"/>
    <w:rsid w:val="005A35D2"/>
    <w:rsid w:val="005A5894"/>
    <w:rsid w:val="005A61EF"/>
    <w:rsid w:val="005B1B07"/>
    <w:rsid w:val="005B28D0"/>
    <w:rsid w:val="005B3EC3"/>
    <w:rsid w:val="005C053E"/>
    <w:rsid w:val="005C43D0"/>
    <w:rsid w:val="005D1EEC"/>
    <w:rsid w:val="005D6360"/>
    <w:rsid w:val="005E3ADA"/>
    <w:rsid w:val="005E4ECD"/>
    <w:rsid w:val="005E676D"/>
    <w:rsid w:val="005E68CA"/>
    <w:rsid w:val="005F2FEC"/>
    <w:rsid w:val="005F3849"/>
    <w:rsid w:val="00603681"/>
    <w:rsid w:val="00603C4F"/>
    <w:rsid w:val="00610338"/>
    <w:rsid w:val="0061619E"/>
    <w:rsid w:val="00616E9E"/>
    <w:rsid w:val="0062271B"/>
    <w:rsid w:val="00625D60"/>
    <w:rsid w:val="00632C74"/>
    <w:rsid w:val="0063345A"/>
    <w:rsid w:val="006356FF"/>
    <w:rsid w:val="00637DAE"/>
    <w:rsid w:val="00641735"/>
    <w:rsid w:val="00641C64"/>
    <w:rsid w:val="006434F1"/>
    <w:rsid w:val="0064426B"/>
    <w:rsid w:val="006454C3"/>
    <w:rsid w:val="00647941"/>
    <w:rsid w:val="006509D3"/>
    <w:rsid w:val="0065189B"/>
    <w:rsid w:val="00651BD7"/>
    <w:rsid w:val="00652DD8"/>
    <w:rsid w:val="006533BE"/>
    <w:rsid w:val="0065454C"/>
    <w:rsid w:val="00662469"/>
    <w:rsid w:val="00662FE9"/>
    <w:rsid w:val="006650AD"/>
    <w:rsid w:val="0067006F"/>
    <w:rsid w:val="00673ABE"/>
    <w:rsid w:val="006745B5"/>
    <w:rsid w:val="00680A5B"/>
    <w:rsid w:val="00684345"/>
    <w:rsid w:val="00685571"/>
    <w:rsid w:val="00686338"/>
    <w:rsid w:val="0069031A"/>
    <w:rsid w:val="00691EB1"/>
    <w:rsid w:val="00697193"/>
    <w:rsid w:val="00697A04"/>
    <w:rsid w:val="00697AF4"/>
    <w:rsid w:val="006A02B8"/>
    <w:rsid w:val="006A5691"/>
    <w:rsid w:val="006A66E1"/>
    <w:rsid w:val="006A778F"/>
    <w:rsid w:val="006B129D"/>
    <w:rsid w:val="006B2D49"/>
    <w:rsid w:val="006B5331"/>
    <w:rsid w:val="006B6138"/>
    <w:rsid w:val="006B6281"/>
    <w:rsid w:val="006C11E8"/>
    <w:rsid w:val="006C475D"/>
    <w:rsid w:val="006C6EE5"/>
    <w:rsid w:val="006D4F60"/>
    <w:rsid w:val="006D60C3"/>
    <w:rsid w:val="006D6E66"/>
    <w:rsid w:val="006D6FA3"/>
    <w:rsid w:val="006D7047"/>
    <w:rsid w:val="006E7D9E"/>
    <w:rsid w:val="006F3AA2"/>
    <w:rsid w:val="006F4EFA"/>
    <w:rsid w:val="006F4F49"/>
    <w:rsid w:val="006F565C"/>
    <w:rsid w:val="0071035F"/>
    <w:rsid w:val="00711E90"/>
    <w:rsid w:val="007125A6"/>
    <w:rsid w:val="00716AAD"/>
    <w:rsid w:val="00716C54"/>
    <w:rsid w:val="00717798"/>
    <w:rsid w:val="00722318"/>
    <w:rsid w:val="00723023"/>
    <w:rsid w:val="0072325B"/>
    <w:rsid w:val="007245A1"/>
    <w:rsid w:val="00725BB6"/>
    <w:rsid w:val="0072642E"/>
    <w:rsid w:val="007423C7"/>
    <w:rsid w:val="00742646"/>
    <w:rsid w:val="00745E16"/>
    <w:rsid w:val="007503E7"/>
    <w:rsid w:val="007530E9"/>
    <w:rsid w:val="007563E7"/>
    <w:rsid w:val="007600F4"/>
    <w:rsid w:val="007601D1"/>
    <w:rsid w:val="00760B52"/>
    <w:rsid w:val="00761062"/>
    <w:rsid w:val="00773ACA"/>
    <w:rsid w:val="00774DFE"/>
    <w:rsid w:val="00774E21"/>
    <w:rsid w:val="007779A4"/>
    <w:rsid w:val="00784D4E"/>
    <w:rsid w:val="0078614E"/>
    <w:rsid w:val="00790BC0"/>
    <w:rsid w:val="00791AC4"/>
    <w:rsid w:val="00791F66"/>
    <w:rsid w:val="007922A6"/>
    <w:rsid w:val="0079613C"/>
    <w:rsid w:val="007A0369"/>
    <w:rsid w:val="007A08A5"/>
    <w:rsid w:val="007A4614"/>
    <w:rsid w:val="007A5000"/>
    <w:rsid w:val="007A5BA0"/>
    <w:rsid w:val="007A5D17"/>
    <w:rsid w:val="007A7951"/>
    <w:rsid w:val="007B0413"/>
    <w:rsid w:val="007B46D0"/>
    <w:rsid w:val="007C07D9"/>
    <w:rsid w:val="007C32ED"/>
    <w:rsid w:val="007C4C6B"/>
    <w:rsid w:val="007C4DF5"/>
    <w:rsid w:val="007C4EB3"/>
    <w:rsid w:val="007C5A18"/>
    <w:rsid w:val="007C7E58"/>
    <w:rsid w:val="007D20E3"/>
    <w:rsid w:val="007D2E3D"/>
    <w:rsid w:val="007D2EE3"/>
    <w:rsid w:val="007D3CBA"/>
    <w:rsid w:val="007D7266"/>
    <w:rsid w:val="007E281D"/>
    <w:rsid w:val="007E4519"/>
    <w:rsid w:val="007F0637"/>
    <w:rsid w:val="007F21F8"/>
    <w:rsid w:val="007F2373"/>
    <w:rsid w:val="007F4983"/>
    <w:rsid w:val="007F5CB4"/>
    <w:rsid w:val="007F6ACF"/>
    <w:rsid w:val="007F6C21"/>
    <w:rsid w:val="00811BF6"/>
    <w:rsid w:val="008124F5"/>
    <w:rsid w:val="0081618B"/>
    <w:rsid w:val="00816FDF"/>
    <w:rsid w:val="00821638"/>
    <w:rsid w:val="00823491"/>
    <w:rsid w:val="0082356F"/>
    <w:rsid w:val="00825F95"/>
    <w:rsid w:val="008317DD"/>
    <w:rsid w:val="008369AC"/>
    <w:rsid w:val="008401BB"/>
    <w:rsid w:val="008416A6"/>
    <w:rsid w:val="00841755"/>
    <w:rsid w:val="00847468"/>
    <w:rsid w:val="00851F44"/>
    <w:rsid w:val="00856A36"/>
    <w:rsid w:val="00857663"/>
    <w:rsid w:val="0086491B"/>
    <w:rsid w:val="00864A33"/>
    <w:rsid w:val="00864AEF"/>
    <w:rsid w:val="00867390"/>
    <w:rsid w:val="00872B64"/>
    <w:rsid w:val="00874D81"/>
    <w:rsid w:val="008850E0"/>
    <w:rsid w:val="0089364C"/>
    <w:rsid w:val="00895EA8"/>
    <w:rsid w:val="00896265"/>
    <w:rsid w:val="00896729"/>
    <w:rsid w:val="00896D2A"/>
    <w:rsid w:val="0089796D"/>
    <w:rsid w:val="008A056C"/>
    <w:rsid w:val="008A57CC"/>
    <w:rsid w:val="008B05FF"/>
    <w:rsid w:val="008B1F30"/>
    <w:rsid w:val="008C0858"/>
    <w:rsid w:val="008C0E3E"/>
    <w:rsid w:val="008C1E0C"/>
    <w:rsid w:val="008C2690"/>
    <w:rsid w:val="008C2966"/>
    <w:rsid w:val="008C38DD"/>
    <w:rsid w:val="008C5E50"/>
    <w:rsid w:val="008D0DED"/>
    <w:rsid w:val="008D35EB"/>
    <w:rsid w:val="008D4C42"/>
    <w:rsid w:val="008D6180"/>
    <w:rsid w:val="008D70F5"/>
    <w:rsid w:val="008D724D"/>
    <w:rsid w:val="008E0EAC"/>
    <w:rsid w:val="008E23CD"/>
    <w:rsid w:val="008E280A"/>
    <w:rsid w:val="008E2AB3"/>
    <w:rsid w:val="008E40BF"/>
    <w:rsid w:val="008E522F"/>
    <w:rsid w:val="008E5DF6"/>
    <w:rsid w:val="008F4587"/>
    <w:rsid w:val="008F5F0B"/>
    <w:rsid w:val="008F633C"/>
    <w:rsid w:val="00900AD5"/>
    <w:rsid w:val="0090148F"/>
    <w:rsid w:val="009025EE"/>
    <w:rsid w:val="00904497"/>
    <w:rsid w:val="009059C9"/>
    <w:rsid w:val="00905C0A"/>
    <w:rsid w:val="00910F83"/>
    <w:rsid w:val="009140C7"/>
    <w:rsid w:val="00914300"/>
    <w:rsid w:val="009166D8"/>
    <w:rsid w:val="0091722D"/>
    <w:rsid w:val="00917512"/>
    <w:rsid w:val="009227C2"/>
    <w:rsid w:val="00926218"/>
    <w:rsid w:val="00931A1C"/>
    <w:rsid w:val="009349F7"/>
    <w:rsid w:val="009369A4"/>
    <w:rsid w:val="00945AB5"/>
    <w:rsid w:val="00951280"/>
    <w:rsid w:val="00952239"/>
    <w:rsid w:val="009533DF"/>
    <w:rsid w:val="00954697"/>
    <w:rsid w:val="0095620E"/>
    <w:rsid w:val="009566E6"/>
    <w:rsid w:val="00956FE5"/>
    <w:rsid w:val="009604E6"/>
    <w:rsid w:val="00963095"/>
    <w:rsid w:val="00964EBC"/>
    <w:rsid w:val="00965794"/>
    <w:rsid w:val="00966BB0"/>
    <w:rsid w:val="0097365F"/>
    <w:rsid w:val="00985B8C"/>
    <w:rsid w:val="009942B6"/>
    <w:rsid w:val="00994CBC"/>
    <w:rsid w:val="00995A0A"/>
    <w:rsid w:val="0099700F"/>
    <w:rsid w:val="009A1027"/>
    <w:rsid w:val="009A17F3"/>
    <w:rsid w:val="009A2509"/>
    <w:rsid w:val="009B0A55"/>
    <w:rsid w:val="009B0D09"/>
    <w:rsid w:val="009B477C"/>
    <w:rsid w:val="009B7124"/>
    <w:rsid w:val="009B7B6B"/>
    <w:rsid w:val="009C4ECF"/>
    <w:rsid w:val="009C656D"/>
    <w:rsid w:val="009D2AF9"/>
    <w:rsid w:val="009D57A9"/>
    <w:rsid w:val="009E118A"/>
    <w:rsid w:val="009E27E2"/>
    <w:rsid w:val="009E44AE"/>
    <w:rsid w:val="009E7440"/>
    <w:rsid w:val="009F11E5"/>
    <w:rsid w:val="009F1773"/>
    <w:rsid w:val="009F18B1"/>
    <w:rsid w:val="009F5267"/>
    <w:rsid w:val="009F6B7D"/>
    <w:rsid w:val="009F7641"/>
    <w:rsid w:val="00A010A0"/>
    <w:rsid w:val="00A02107"/>
    <w:rsid w:val="00A03888"/>
    <w:rsid w:val="00A04C01"/>
    <w:rsid w:val="00A16B0B"/>
    <w:rsid w:val="00A16DE8"/>
    <w:rsid w:val="00A246FF"/>
    <w:rsid w:val="00A277FC"/>
    <w:rsid w:val="00A30401"/>
    <w:rsid w:val="00A33EE8"/>
    <w:rsid w:val="00A40A1A"/>
    <w:rsid w:val="00A413FA"/>
    <w:rsid w:val="00A4484C"/>
    <w:rsid w:val="00A51CC1"/>
    <w:rsid w:val="00A538C5"/>
    <w:rsid w:val="00A53DB2"/>
    <w:rsid w:val="00A56293"/>
    <w:rsid w:val="00A609D6"/>
    <w:rsid w:val="00A61ECC"/>
    <w:rsid w:val="00A62823"/>
    <w:rsid w:val="00A62964"/>
    <w:rsid w:val="00A71DBF"/>
    <w:rsid w:val="00A753D9"/>
    <w:rsid w:val="00A7686E"/>
    <w:rsid w:val="00A80319"/>
    <w:rsid w:val="00A80BC4"/>
    <w:rsid w:val="00A81B8B"/>
    <w:rsid w:val="00A82C17"/>
    <w:rsid w:val="00A90FF5"/>
    <w:rsid w:val="00A91496"/>
    <w:rsid w:val="00A95B1C"/>
    <w:rsid w:val="00A95D20"/>
    <w:rsid w:val="00AA0570"/>
    <w:rsid w:val="00AA09A9"/>
    <w:rsid w:val="00AA0C8B"/>
    <w:rsid w:val="00AA3023"/>
    <w:rsid w:val="00AA5BB7"/>
    <w:rsid w:val="00AA6A2B"/>
    <w:rsid w:val="00AA76D7"/>
    <w:rsid w:val="00AB0006"/>
    <w:rsid w:val="00AB1D63"/>
    <w:rsid w:val="00AB2020"/>
    <w:rsid w:val="00AB5581"/>
    <w:rsid w:val="00AB7770"/>
    <w:rsid w:val="00AC14EF"/>
    <w:rsid w:val="00AC2502"/>
    <w:rsid w:val="00AC4F2B"/>
    <w:rsid w:val="00AC526F"/>
    <w:rsid w:val="00AD5ABD"/>
    <w:rsid w:val="00AD7D5E"/>
    <w:rsid w:val="00AE3849"/>
    <w:rsid w:val="00AE4E62"/>
    <w:rsid w:val="00AE5074"/>
    <w:rsid w:val="00AE63A5"/>
    <w:rsid w:val="00AE7CB7"/>
    <w:rsid w:val="00AF12FA"/>
    <w:rsid w:val="00AF163C"/>
    <w:rsid w:val="00AF3180"/>
    <w:rsid w:val="00AF3387"/>
    <w:rsid w:val="00AF48B9"/>
    <w:rsid w:val="00AF4CE2"/>
    <w:rsid w:val="00B00792"/>
    <w:rsid w:val="00B05A15"/>
    <w:rsid w:val="00B07ECF"/>
    <w:rsid w:val="00B1280A"/>
    <w:rsid w:val="00B1481B"/>
    <w:rsid w:val="00B1640E"/>
    <w:rsid w:val="00B17641"/>
    <w:rsid w:val="00B22199"/>
    <w:rsid w:val="00B23008"/>
    <w:rsid w:val="00B266DD"/>
    <w:rsid w:val="00B304D4"/>
    <w:rsid w:val="00B314FF"/>
    <w:rsid w:val="00B31E8A"/>
    <w:rsid w:val="00B33C8F"/>
    <w:rsid w:val="00B3495B"/>
    <w:rsid w:val="00B37791"/>
    <w:rsid w:val="00B40CF7"/>
    <w:rsid w:val="00B427CD"/>
    <w:rsid w:val="00B42F8E"/>
    <w:rsid w:val="00B444A6"/>
    <w:rsid w:val="00B45414"/>
    <w:rsid w:val="00B4772E"/>
    <w:rsid w:val="00B50F91"/>
    <w:rsid w:val="00B5394C"/>
    <w:rsid w:val="00B54C34"/>
    <w:rsid w:val="00B561BF"/>
    <w:rsid w:val="00B73B5F"/>
    <w:rsid w:val="00B7789A"/>
    <w:rsid w:val="00B80854"/>
    <w:rsid w:val="00B8354D"/>
    <w:rsid w:val="00B84755"/>
    <w:rsid w:val="00B91B6B"/>
    <w:rsid w:val="00B92DFA"/>
    <w:rsid w:val="00B9410B"/>
    <w:rsid w:val="00B9509F"/>
    <w:rsid w:val="00B959D0"/>
    <w:rsid w:val="00B95F5A"/>
    <w:rsid w:val="00B96A4A"/>
    <w:rsid w:val="00B96FE1"/>
    <w:rsid w:val="00BA0B34"/>
    <w:rsid w:val="00BA14B5"/>
    <w:rsid w:val="00BA1D69"/>
    <w:rsid w:val="00BA61E4"/>
    <w:rsid w:val="00BA7260"/>
    <w:rsid w:val="00BB142D"/>
    <w:rsid w:val="00BB2DEE"/>
    <w:rsid w:val="00BB40EC"/>
    <w:rsid w:val="00BB6E43"/>
    <w:rsid w:val="00BC23FA"/>
    <w:rsid w:val="00BC3055"/>
    <w:rsid w:val="00BC4149"/>
    <w:rsid w:val="00BC46D7"/>
    <w:rsid w:val="00BC5FC4"/>
    <w:rsid w:val="00BD1E51"/>
    <w:rsid w:val="00BD3770"/>
    <w:rsid w:val="00BD4786"/>
    <w:rsid w:val="00BD5742"/>
    <w:rsid w:val="00BE726F"/>
    <w:rsid w:val="00BF1E1A"/>
    <w:rsid w:val="00BF1E76"/>
    <w:rsid w:val="00BF2752"/>
    <w:rsid w:val="00BF39CF"/>
    <w:rsid w:val="00BF47E7"/>
    <w:rsid w:val="00BF5E83"/>
    <w:rsid w:val="00BF63AB"/>
    <w:rsid w:val="00C009DA"/>
    <w:rsid w:val="00C03782"/>
    <w:rsid w:val="00C03EAD"/>
    <w:rsid w:val="00C04BFF"/>
    <w:rsid w:val="00C04F9F"/>
    <w:rsid w:val="00C066A5"/>
    <w:rsid w:val="00C06A6E"/>
    <w:rsid w:val="00C13CE5"/>
    <w:rsid w:val="00C14880"/>
    <w:rsid w:val="00C14D20"/>
    <w:rsid w:val="00C22B02"/>
    <w:rsid w:val="00C23087"/>
    <w:rsid w:val="00C2554A"/>
    <w:rsid w:val="00C26370"/>
    <w:rsid w:val="00C30664"/>
    <w:rsid w:val="00C362D5"/>
    <w:rsid w:val="00C45751"/>
    <w:rsid w:val="00C458B1"/>
    <w:rsid w:val="00C45BFD"/>
    <w:rsid w:val="00C47545"/>
    <w:rsid w:val="00C477F2"/>
    <w:rsid w:val="00C5204C"/>
    <w:rsid w:val="00C53671"/>
    <w:rsid w:val="00C537F3"/>
    <w:rsid w:val="00C54088"/>
    <w:rsid w:val="00C545B6"/>
    <w:rsid w:val="00C54F54"/>
    <w:rsid w:val="00C57C5E"/>
    <w:rsid w:val="00C61459"/>
    <w:rsid w:val="00C629F9"/>
    <w:rsid w:val="00C62DAC"/>
    <w:rsid w:val="00C641F8"/>
    <w:rsid w:val="00C677C8"/>
    <w:rsid w:val="00C71558"/>
    <w:rsid w:val="00C729CD"/>
    <w:rsid w:val="00C7704C"/>
    <w:rsid w:val="00C77C76"/>
    <w:rsid w:val="00C77FFD"/>
    <w:rsid w:val="00C92D7E"/>
    <w:rsid w:val="00C93D91"/>
    <w:rsid w:val="00C946E1"/>
    <w:rsid w:val="00C963BD"/>
    <w:rsid w:val="00C96844"/>
    <w:rsid w:val="00CA1885"/>
    <w:rsid w:val="00CA3A77"/>
    <w:rsid w:val="00CB0995"/>
    <w:rsid w:val="00CB1781"/>
    <w:rsid w:val="00CB31AE"/>
    <w:rsid w:val="00CC03AA"/>
    <w:rsid w:val="00CC4AEC"/>
    <w:rsid w:val="00CD1EE1"/>
    <w:rsid w:val="00CD4B6F"/>
    <w:rsid w:val="00CD74F3"/>
    <w:rsid w:val="00CD76D4"/>
    <w:rsid w:val="00CD7A95"/>
    <w:rsid w:val="00CE0460"/>
    <w:rsid w:val="00CE4DBF"/>
    <w:rsid w:val="00CE5369"/>
    <w:rsid w:val="00CE61A4"/>
    <w:rsid w:val="00CE7038"/>
    <w:rsid w:val="00CE7F27"/>
    <w:rsid w:val="00CF208C"/>
    <w:rsid w:val="00CF6A09"/>
    <w:rsid w:val="00CF6EDB"/>
    <w:rsid w:val="00D049A8"/>
    <w:rsid w:val="00D04B33"/>
    <w:rsid w:val="00D0558B"/>
    <w:rsid w:val="00D05C3C"/>
    <w:rsid w:val="00D07D5E"/>
    <w:rsid w:val="00D10A14"/>
    <w:rsid w:val="00D10B09"/>
    <w:rsid w:val="00D115A5"/>
    <w:rsid w:val="00D132A1"/>
    <w:rsid w:val="00D14FA6"/>
    <w:rsid w:val="00D1681A"/>
    <w:rsid w:val="00D20678"/>
    <w:rsid w:val="00D24DF6"/>
    <w:rsid w:val="00D26572"/>
    <w:rsid w:val="00D26EAF"/>
    <w:rsid w:val="00D27D7F"/>
    <w:rsid w:val="00D3575A"/>
    <w:rsid w:val="00D40C3F"/>
    <w:rsid w:val="00D413B5"/>
    <w:rsid w:val="00D421B1"/>
    <w:rsid w:val="00D44CDE"/>
    <w:rsid w:val="00D6182D"/>
    <w:rsid w:val="00D621C9"/>
    <w:rsid w:val="00D62B4A"/>
    <w:rsid w:val="00D65FAA"/>
    <w:rsid w:val="00D705D9"/>
    <w:rsid w:val="00D72530"/>
    <w:rsid w:val="00D72A45"/>
    <w:rsid w:val="00D73B10"/>
    <w:rsid w:val="00D74931"/>
    <w:rsid w:val="00D75123"/>
    <w:rsid w:val="00D83BF0"/>
    <w:rsid w:val="00D83D0B"/>
    <w:rsid w:val="00D85CF8"/>
    <w:rsid w:val="00D90CFF"/>
    <w:rsid w:val="00D90E95"/>
    <w:rsid w:val="00D92649"/>
    <w:rsid w:val="00D94829"/>
    <w:rsid w:val="00D958C0"/>
    <w:rsid w:val="00D9698B"/>
    <w:rsid w:val="00D97F79"/>
    <w:rsid w:val="00DA03AC"/>
    <w:rsid w:val="00DA63B1"/>
    <w:rsid w:val="00DB14B3"/>
    <w:rsid w:val="00DB2380"/>
    <w:rsid w:val="00DB275B"/>
    <w:rsid w:val="00DB4935"/>
    <w:rsid w:val="00DB4E71"/>
    <w:rsid w:val="00DD05AA"/>
    <w:rsid w:val="00DD1EA9"/>
    <w:rsid w:val="00DD73A2"/>
    <w:rsid w:val="00DE5AAE"/>
    <w:rsid w:val="00DF175E"/>
    <w:rsid w:val="00DF1E14"/>
    <w:rsid w:val="00DF2C7A"/>
    <w:rsid w:val="00DF7625"/>
    <w:rsid w:val="00E057EA"/>
    <w:rsid w:val="00E071A5"/>
    <w:rsid w:val="00E158B2"/>
    <w:rsid w:val="00E17308"/>
    <w:rsid w:val="00E17497"/>
    <w:rsid w:val="00E20EC2"/>
    <w:rsid w:val="00E23A25"/>
    <w:rsid w:val="00E26C11"/>
    <w:rsid w:val="00E301EE"/>
    <w:rsid w:val="00E32A09"/>
    <w:rsid w:val="00E3336F"/>
    <w:rsid w:val="00E34543"/>
    <w:rsid w:val="00E36328"/>
    <w:rsid w:val="00E40AD4"/>
    <w:rsid w:val="00E46120"/>
    <w:rsid w:val="00E47B14"/>
    <w:rsid w:val="00E56228"/>
    <w:rsid w:val="00E57DC4"/>
    <w:rsid w:val="00E62678"/>
    <w:rsid w:val="00E626C4"/>
    <w:rsid w:val="00E63FA9"/>
    <w:rsid w:val="00E65A13"/>
    <w:rsid w:val="00E660F2"/>
    <w:rsid w:val="00E70BEF"/>
    <w:rsid w:val="00E71FF9"/>
    <w:rsid w:val="00E73443"/>
    <w:rsid w:val="00E7387C"/>
    <w:rsid w:val="00E7400F"/>
    <w:rsid w:val="00E74F2F"/>
    <w:rsid w:val="00E802AA"/>
    <w:rsid w:val="00E83A43"/>
    <w:rsid w:val="00E84419"/>
    <w:rsid w:val="00E86955"/>
    <w:rsid w:val="00E872EC"/>
    <w:rsid w:val="00E9063C"/>
    <w:rsid w:val="00E90E3E"/>
    <w:rsid w:val="00E91098"/>
    <w:rsid w:val="00E93A96"/>
    <w:rsid w:val="00E95CAB"/>
    <w:rsid w:val="00E97F0C"/>
    <w:rsid w:val="00EA1E58"/>
    <w:rsid w:val="00EB075F"/>
    <w:rsid w:val="00EB1CF3"/>
    <w:rsid w:val="00EB4405"/>
    <w:rsid w:val="00EB4517"/>
    <w:rsid w:val="00ED46C4"/>
    <w:rsid w:val="00EE0108"/>
    <w:rsid w:val="00EE1169"/>
    <w:rsid w:val="00EE125A"/>
    <w:rsid w:val="00EE74A0"/>
    <w:rsid w:val="00EF4A50"/>
    <w:rsid w:val="00EF501D"/>
    <w:rsid w:val="00EF5EED"/>
    <w:rsid w:val="00EF787D"/>
    <w:rsid w:val="00EF78E2"/>
    <w:rsid w:val="00F0045A"/>
    <w:rsid w:val="00F01110"/>
    <w:rsid w:val="00F01687"/>
    <w:rsid w:val="00F018CA"/>
    <w:rsid w:val="00F0195C"/>
    <w:rsid w:val="00F05ACC"/>
    <w:rsid w:val="00F06040"/>
    <w:rsid w:val="00F07514"/>
    <w:rsid w:val="00F07B3C"/>
    <w:rsid w:val="00F150CA"/>
    <w:rsid w:val="00F22022"/>
    <w:rsid w:val="00F26870"/>
    <w:rsid w:val="00F301C5"/>
    <w:rsid w:val="00F30F45"/>
    <w:rsid w:val="00F3123F"/>
    <w:rsid w:val="00F3332B"/>
    <w:rsid w:val="00F33B8C"/>
    <w:rsid w:val="00F34D11"/>
    <w:rsid w:val="00F364D9"/>
    <w:rsid w:val="00F37976"/>
    <w:rsid w:val="00F414AC"/>
    <w:rsid w:val="00F43B99"/>
    <w:rsid w:val="00F44A68"/>
    <w:rsid w:val="00F50370"/>
    <w:rsid w:val="00F534A7"/>
    <w:rsid w:val="00F538E5"/>
    <w:rsid w:val="00F54009"/>
    <w:rsid w:val="00F5582D"/>
    <w:rsid w:val="00F575F1"/>
    <w:rsid w:val="00F57632"/>
    <w:rsid w:val="00F63EAE"/>
    <w:rsid w:val="00F668AA"/>
    <w:rsid w:val="00F671B0"/>
    <w:rsid w:val="00F6791A"/>
    <w:rsid w:val="00F74B00"/>
    <w:rsid w:val="00F75C5B"/>
    <w:rsid w:val="00F81C7D"/>
    <w:rsid w:val="00F825B5"/>
    <w:rsid w:val="00F83166"/>
    <w:rsid w:val="00F83B76"/>
    <w:rsid w:val="00F8428B"/>
    <w:rsid w:val="00F84617"/>
    <w:rsid w:val="00F84856"/>
    <w:rsid w:val="00F8656D"/>
    <w:rsid w:val="00F867D3"/>
    <w:rsid w:val="00F928BB"/>
    <w:rsid w:val="00F96A47"/>
    <w:rsid w:val="00F973F3"/>
    <w:rsid w:val="00F974EA"/>
    <w:rsid w:val="00FA07B6"/>
    <w:rsid w:val="00FA151A"/>
    <w:rsid w:val="00FA23E2"/>
    <w:rsid w:val="00FA25B7"/>
    <w:rsid w:val="00FA45BD"/>
    <w:rsid w:val="00FA7AE7"/>
    <w:rsid w:val="00FB305C"/>
    <w:rsid w:val="00FB3A49"/>
    <w:rsid w:val="00FB3DDD"/>
    <w:rsid w:val="00FB596E"/>
    <w:rsid w:val="00FC504C"/>
    <w:rsid w:val="00FD07E5"/>
    <w:rsid w:val="00FD4A02"/>
    <w:rsid w:val="00FD5C8E"/>
    <w:rsid w:val="00FD71A1"/>
    <w:rsid w:val="00FE08EC"/>
    <w:rsid w:val="00FE119D"/>
    <w:rsid w:val="00FE2428"/>
    <w:rsid w:val="00FE32AC"/>
    <w:rsid w:val="00FE428D"/>
    <w:rsid w:val="00FE7389"/>
    <w:rsid w:val="00FE7D60"/>
    <w:rsid w:val="00FF24D7"/>
    <w:rsid w:val="00FF2855"/>
    <w:rsid w:val="00FF2C23"/>
    <w:rsid w:val="00FF3E0E"/>
    <w:rsid w:val="00FF400A"/>
    <w:rsid w:val="00FF4F1A"/>
    <w:rsid w:val="00FF6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locked="1" w:uiPriority="0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locked="1" w:uiPriority="0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locked="1" w:uiPriority="0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locked="1" w:uiPriority="0"/>
    <w:lsdException w:name="Body Text Indent 2" w:locked="1" w:uiPriority="0"/>
    <w:lsdException w:name="Body Text Indent 3" w:locked="1" w:uiPriority="0"/>
    <w:lsdException w:name="Block Text" w:semiHidden="1" w:unhideWhenUsed="1"/>
    <w:lsdException w:name="Hyperlink" w:locked="1" w:uiPriority="0"/>
    <w:lsdException w:name="FollowedHyperlink" w:locked="1" w:uiPriority="0"/>
    <w:lsdException w:name="Strong" w:locked="1" w:uiPriority="0" w:qFormat="1"/>
    <w:lsdException w:name="Emphasis" w:locked="1" w:uiPriority="0" w:qFormat="1"/>
    <w:lsdException w:name="Document Map" w:locked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00AD5"/>
    <w:pPr>
      <w:spacing w:before="120" w:after="60"/>
      <w:jc w:val="both"/>
    </w:pPr>
    <w:rPr>
      <w:rFonts w:ascii="Souvenir Lt BT" w:eastAsia="Times New Roman" w:hAnsi="Souvenir Lt BT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00AD5"/>
    <w:pPr>
      <w:keepNext/>
      <w:numPr>
        <w:numId w:val="5"/>
      </w:numPr>
      <w:pBdr>
        <w:bottom w:val="single" w:sz="4" w:space="1" w:color="auto"/>
        <w:right w:val="single" w:sz="4" w:space="4" w:color="auto"/>
      </w:pBdr>
      <w:spacing w:before="240" w:after="240"/>
      <w:jc w:val="right"/>
      <w:outlineLvl w:val="0"/>
    </w:pPr>
    <w:rPr>
      <w:bCs/>
      <w:iCs/>
      <w:smallCaps/>
      <w:shadow/>
      <w:sz w:val="5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00AD5"/>
    <w:pPr>
      <w:keepNext/>
      <w:numPr>
        <w:ilvl w:val="1"/>
        <w:numId w:val="5"/>
      </w:numPr>
      <w:tabs>
        <w:tab w:val="left" w:pos="1134"/>
      </w:tabs>
      <w:spacing w:before="480" w:after="240"/>
      <w:jc w:val="left"/>
      <w:outlineLvl w:val="1"/>
    </w:pPr>
    <w:rPr>
      <w:rFonts w:cs="Arial"/>
      <w:bCs/>
      <w:iCs/>
      <w:smallCaps/>
      <w:shadow/>
      <w:sz w:val="44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00AD5"/>
    <w:pPr>
      <w:keepNext/>
      <w:numPr>
        <w:ilvl w:val="2"/>
        <w:numId w:val="5"/>
      </w:numPr>
      <w:tabs>
        <w:tab w:val="left" w:pos="1134"/>
      </w:tabs>
      <w:spacing w:before="240"/>
      <w:jc w:val="right"/>
      <w:outlineLvl w:val="2"/>
    </w:pPr>
    <w:rPr>
      <w:rFonts w:cs="Arial"/>
      <w:bCs/>
      <w:smallCaps/>
      <w:shadow/>
      <w:sz w:val="32"/>
      <w:szCs w:val="26"/>
      <w:u w:val="word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00AD5"/>
    <w:pPr>
      <w:keepNext/>
      <w:numPr>
        <w:ilvl w:val="3"/>
        <w:numId w:val="5"/>
      </w:numPr>
      <w:spacing w:before="0"/>
      <w:jc w:val="left"/>
      <w:outlineLvl w:val="3"/>
    </w:pPr>
    <w:rPr>
      <w:b/>
      <w:i/>
      <w:smallCaps/>
      <w:color w:val="800000"/>
      <w:sz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00AD5"/>
    <w:pPr>
      <w:keepNext/>
      <w:numPr>
        <w:ilvl w:val="4"/>
        <w:numId w:val="5"/>
      </w:numPr>
      <w:tabs>
        <w:tab w:val="left" w:pos="6300"/>
      </w:tabs>
      <w:spacing w:after="0"/>
      <w:jc w:val="left"/>
      <w:outlineLvl w:val="4"/>
    </w:pPr>
    <w:rPr>
      <w:sz w:val="3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00AD5"/>
    <w:pPr>
      <w:keepNext/>
      <w:numPr>
        <w:ilvl w:val="5"/>
        <w:numId w:val="5"/>
      </w:numPr>
      <w:tabs>
        <w:tab w:val="left" w:pos="6300"/>
      </w:tabs>
      <w:spacing w:after="0"/>
      <w:jc w:val="left"/>
      <w:outlineLvl w:val="5"/>
    </w:pPr>
    <w:rPr>
      <w:i/>
      <w:iCs/>
      <w:sz w:val="36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00AD5"/>
    <w:pPr>
      <w:keepNext/>
      <w:numPr>
        <w:ilvl w:val="6"/>
        <w:numId w:val="5"/>
      </w:numPr>
      <w:outlineLvl w:val="6"/>
    </w:pPr>
    <w:rPr>
      <w:smallCaps/>
      <w:sz w:val="32"/>
    </w:rPr>
  </w:style>
  <w:style w:type="paragraph" w:styleId="Heading8">
    <w:name w:val="heading 8"/>
    <w:basedOn w:val="Normal"/>
    <w:next w:val="Normal"/>
    <w:link w:val="Heading8Char"/>
    <w:uiPriority w:val="99"/>
    <w:qFormat/>
    <w:rsid w:val="00900AD5"/>
    <w:pPr>
      <w:keepNext/>
      <w:numPr>
        <w:ilvl w:val="7"/>
        <w:numId w:val="5"/>
      </w:numPr>
      <w:outlineLvl w:val="7"/>
    </w:pPr>
    <w:rPr>
      <w:b/>
      <w:sz w:val="2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900AD5"/>
    <w:pPr>
      <w:keepNext/>
      <w:numPr>
        <w:ilvl w:val="8"/>
        <w:numId w:val="5"/>
      </w:numPr>
      <w:outlineLvl w:val="8"/>
    </w:pPr>
    <w:rPr>
      <w:b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00AD5"/>
    <w:rPr>
      <w:rFonts w:ascii="Souvenir Lt BT" w:hAnsi="Souvenir Lt BT" w:cs="Times New Roman"/>
      <w:bCs/>
      <w:iCs/>
      <w:smallCaps/>
      <w:shadow/>
      <w:sz w:val="24"/>
      <w:szCs w:val="24"/>
      <w:lang w:val="es-ES" w:eastAsia="es-E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00AD5"/>
    <w:rPr>
      <w:rFonts w:ascii="Souvenir Lt BT" w:hAnsi="Souvenir Lt BT" w:cs="Arial"/>
      <w:bCs/>
      <w:iCs/>
      <w:smallCaps/>
      <w:shadow/>
      <w:sz w:val="28"/>
      <w:szCs w:val="28"/>
      <w:lang w:val="es-ES" w:eastAsia="es-E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00AD5"/>
    <w:rPr>
      <w:rFonts w:ascii="Souvenir Lt BT" w:hAnsi="Souvenir Lt BT" w:cs="Arial"/>
      <w:bCs/>
      <w:smallCaps/>
      <w:shadow/>
      <w:sz w:val="26"/>
      <w:szCs w:val="26"/>
      <w:u w:val="words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00AD5"/>
    <w:rPr>
      <w:rFonts w:ascii="Souvenir Lt BT" w:hAnsi="Souvenir Lt BT" w:cs="Times New Roman"/>
      <w:b/>
      <w:i/>
      <w:smallCaps/>
      <w:color w:val="800000"/>
      <w:sz w:val="24"/>
      <w:szCs w:val="24"/>
      <w:lang w:val="es-ES" w:eastAsia="es-ES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900AD5"/>
    <w:rPr>
      <w:rFonts w:ascii="Souvenir Lt BT" w:hAnsi="Souvenir Lt BT" w:cs="Times New Roman"/>
      <w:sz w:val="24"/>
      <w:szCs w:val="24"/>
      <w:lang w:val="es-ES" w:eastAsia="es-ES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900AD5"/>
    <w:rPr>
      <w:rFonts w:ascii="Souvenir Lt BT" w:hAnsi="Souvenir Lt BT" w:cs="Times New Roman"/>
      <w:i/>
      <w:iCs/>
      <w:sz w:val="24"/>
      <w:szCs w:val="24"/>
      <w:lang w:val="es-ES" w:eastAsia="es-ES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900AD5"/>
    <w:rPr>
      <w:rFonts w:ascii="Souvenir Lt BT" w:hAnsi="Souvenir Lt BT" w:cs="Times New Roman"/>
      <w:smallCaps/>
      <w:sz w:val="24"/>
      <w:szCs w:val="24"/>
      <w:lang w:val="es-ES" w:eastAsia="es-ES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900AD5"/>
    <w:rPr>
      <w:rFonts w:ascii="Souvenir Lt BT" w:hAnsi="Souvenir Lt BT" w:cs="Times New Roman"/>
      <w:b/>
      <w:sz w:val="24"/>
      <w:szCs w:val="24"/>
      <w:lang w:val="es-ES" w:eastAsia="es-ES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900AD5"/>
    <w:rPr>
      <w:rFonts w:ascii="Souvenir Lt BT" w:hAnsi="Souvenir Lt BT" w:cs="Times New Roman"/>
      <w:b/>
      <w:sz w:val="24"/>
      <w:szCs w:val="24"/>
      <w:lang w:val="es-ES" w:eastAsia="es-ES"/>
    </w:rPr>
  </w:style>
  <w:style w:type="paragraph" w:styleId="Header">
    <w:name w:val="header"/>
    <w:basedOn w:val="Normal"/>
    <w:link w:val="HeaderChar"/>
    <w:uiPriority w:val="99"/>
    <w:semiHidden/>
    <w:rsid w:val="00900AD5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00AD5"/>
    <w:rPr>
      <w:rFonts w:ascii="Souvenir Lt BT" w:hAnsi="Souvenir Lt BT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rsid w:val="00900AD5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00AD5"/>
    <w:rPr>
      <w:rFonts w:ascii="Souvenir Lt BT" w:hAnsi="Souvenir Lt BT" w:cs="Times New Roman"/>
      <w:sz w:val="24"/>
      <w:szCs w:val="24"/>
      <w:lang w:val="es-ES" w:eastAsia="es-ES"/>
    </w:rPr>
  </w:style>
  <w:style w:type="paragraph" w:customStyle="1" w:styleId="TtuloGral">
    <w:name w:val="TítuloGral"/>
    <w:basedOn w:val="Header"/>
    <w:uiPriority w:val="99"/>
    <w:rsid w:val="00900AD5"/>
    <w:pPr>
      <w:pBdr>
        <w:bottom w:val="single" w:sz="4" w:space="1" w:color="993300"/>
      </w:pBdr>
      <w:tabs>
        <w:tab w:val="clear" w:pos="4252"/>
        <w:tab w:val="clear" w:pos="8504"/>
      </w:tabs>
      <w:spacing w:after="600"/>
      <w:ind w:left="3419"/>
      <w:jc w:val="right"/>
    </w:pPr>
    <w:rPr>
      <w:smallCaps/>
      <w:shadow/>
      <w:color w:val="993300"/>
      <w:sz w:val="72"/>
    </w:rPr>
  </w:style>
  <w:style w:type="paragraph" w:customStyle="1" w:styleId="TituloPpl">
    <w:name w:val="TituloPpl"/>
    <w:basedOn w:val="Header"/>
    <w:uiPriority w:val="99"/>
    <w:rsid w:val="00900AD5"/>
    <w:pPr>
      <w:numPr>
        <w:numId w:val="1"/>
      </w:numPr>
      <w:tabs>
        <w:tab w:val="clear" w:pos="4252"/>
        <w:tab w:val="clear" w:pos="8504"/>
      </w:tabs>
      <w:jc w:val="right"/>
    </w:pPr>
    <w:rPr>
      <w:smallCaps/>
      <w:shadow/>
      <w:sz w:val="52"/>
    </w:rPr>
  </w:style>
  <w:style w:type="paragraph" w:customStyle="1" w:styleId="Ttulo1">
    <w:name w:val="Título1"/>
    <w:basedOn w:val="Header"/>
    <w:uiPriority w:val="99"/>
    <w:rsid w:val="00900AD5"/>
    <w:pPr>
      <w:numPr>
        <w:numId w:val="3"/>
      </w:numPr>
      <w:pBdr>
        <w:bottom w:val="single" w:sz="4" w:space="1" w:color="auto"/>
        <w:right w:val="single" w:sz="4" w:space="4" w:color="auto"/>
      </w:pBdr>
      <w:tabs>
        <w:tab w:val="clear" w:pos="4252"/>
        <w:tab w:val="clear" w:pos="8504"/>
      </w:tabs>
      <w:jc w:val="right"/>
    </w:pPr>
    <w:rPr>
      <w:smallCaps/>
      <w:shadow/>
      <w:sz w:val="56"/>
    </w:rPr>
  </w:style>
  <w:style w:type="paragraph" w:styleId="BodyText">
    <w:name w:val="Body Text"/>
    <w:basedOn w:val="Normal"/>
    <w:link w:val="BodyTextChar"/>
    <w:uiPriority w:val="99"/>
    <w:semiHidden/>
    <w:rsid w:val="00900AD5"/>
    <w:pPr>
      <w:jc w:val="center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00AD5"/>
    <w:rPr>
      <w:rFonts w:ascii="Souvenir Lt BT" w:hAnsi="Souvenir Lt BT" w:cs="Times New Roman"/>
      <w:sz w:val="24"/>
      <w:szCs w:val="24"/>
      <w:lang w:val="es-ES" w:eastAsia="es-ES"/>
    </w:rPr>
  </w:style>
  <w:style w:type="paragraph" w:styleId="TOC3">
    <w:name w:val="toc 3"/>
    <w:basedOn w:val="Normal"/>
    <w:next w:val="Normal"/>
    <w:autoRedefine/>
    <w:uiPriority w:val="99"/>
    <w:semiHidden/>
    <w:rsid w:val="00900AD5"/>
    <w:pPr>
      <w:spacing w:before="0" w:after="0"/>
      <w:ind w:left="480"/>
      <w:jc w:val="left"/>
    </w:pPr>
    <w:rPr>
      <w:i/>
      <w:iCs/>
    </w:rPr>
  </w:style>
  <w:style w:type="paragraph" w:styleId="TOC4">
    <w:name w:val="toc 4"/>
    <w:basedOn w:val="TOC2"/>
    <w:next w:val="Normal"/>
    <w:autoRedefine/>
    <w:uiPriority w:val="99"/>
    <w:semiHidden/>
    <w:rsid w:val="00900AD5"/>
    <w:pPr>
      <w:tabs>
        <w:tab w:val="left" w:pos="1418"/>
        <w:tab w:val="right" w:leader="dot" w:pos="9923"/>
      </w:tabs>
      <w:ind w:left="720"/>
    </w:pPr>
    <w:rPr>
      <w:noProof/>
      <w:sz w:val="20"/>
      <w:szCs w:val="32"/>
    </w:rPr>
  </w:style>
  <w:style w:type="paragraph" w:styleId="TOC2">
    <w:name w:val="toc 2"/>
    <w:basedOn w:val="Normal"/>
    <w:next w:val="Normal"/>
    <w:autoRedefine/>
    <w:uiPriority w:val="99"/>
    <w:semiHidden/>
    <w:rsid w:val="00900AD5"/>
    <w:pPr>
      <w:spacing w:before="0" w:after="0"/>
      <w:ind w:left="240"/>
      <w:jc w:val="left"/>
    </w:pPr>
    <w:rPr>
      <w:smallCaps/>
    </w:rPr>
  </w:style>
  <w:style w:type="paragraph" w:styleId="TOC5">
    <w:name w:val="toc 5"/>
    <w:basedOn w:val="Normal"/>
    <w:next w:val="Normal"/>
    <w:autoRedefine/>
    <w:uiPriority w:val="99"/>
    <w:semiHidden/>
    <w:rsid w:val="00900AD5"/>
    <w:pPr>
      <w:spacing w:before="0" w:after="0"/>
      <w:ind w:left="960"/>
      <w:jc w:val="left"/>
    </w:pPr>
    <w:rPr>
      <w:szCs w:val="21"/>
    </w:rPr>
  </w:style>
  <w:style w:type="paragraph" w:styleId="TOC6">
    <w:name w:val="toc 6"/>
    <w:basedOn w:val="Normal"/>
    <w:next w:val="Normal"/>
    <w:autoRedefine/>
    <w:uiPriority w:val="99"/>
    <w:semiHidden/>
    <w:rsid w:val="00900AD5"/>
    <w:pPr>
      <w:spacing w:before="0" w:after="0"/>
      <w:ind w:left="1200"/>
      <w:jc w:val="left"/>
    </w:pPr>
    <w:rPr>
      <w:szCs w:val="21"/>
    </w:rPr>
  </w:style>
  <w:style w:type="paragraph" w:styleId="TOC7">
    <w:name w:val="toc 7"/>
    <w:basedOn w:val="Normal"/>
    <w:next w:val="Normal"/>
    <w:autoRedefine/>
    <w:uiPriority w:val="99"/>
    <w:semiHidden/>
    <w:rsid w:val="00900AD5"/>
    <w:pPr>
      <w:spacing w:before="0" w:after="0"/>
      <w:ind w:left="1440"/>
      <w:jc w:val="left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uiPriority w:val="99"/>
    <w:semiHidden/>
    <w:rsid w:val="00900AD5"/>
    <w:pPr>
      <w:spacing w:before="0" w:after="0"/>
      <w:ind w:left="1680"/>
      <w:jc w:val="left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uiPriority w:val="99"/>
    <w:semiHidden/>
    <w:rsid w:val="00900AD5"/>
    <w:pPr>
      <w:spacing w:before="0" w:after="0"/>
      <w:ind w:left="1920"/>
      <w:jc w:val="left"/>
    </w:pPr>
    <w:rPr>
      <w:rFonts w:ascii="Times New Roman" w:hAnsi="Times New Roman"/>
      <w:szCs w:val="21"/>
    </w:rPr>
  </w:style>
  <w:style w:type="character" w:styleId="Hyperlink">
    <w:name w:val="Hyperlink"/>
    <w:basedOn w:val="DefaultParagraphFont"/>
    <w:uiPriority w:val="99"/>
    <w:semiHidden/>
    <w:rsid w:val="00900AD5"/>
    <w:rPr>
      <w:rFonts w:cs="Times New Roman"/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rsid w:val="00900AD5"/>
    <w:pPr>
      <w:jc w:val="center"/>
    </w:pPr>
    <w:rPr>
      <w:shadow/>
      <w:sz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900AD5"/>
    <w:rPr>
      <w:rFonts w:ascii="Souvenir Lt BT" w:hAnsi="Souvenir Lt BT" w:cs="Times New Roman"/>
      <w:shadow/>
      <w:sz w:val="24"/>
      <w:szCs w:val="24"/>
      <w:lang w:val="es-ES" w:eastAsia="es-ES"/>
    </w:rPr>
  </w:style>
  <w:style w:type="paragraph" w:styleId="TableofFigures">
    <w:name w:val="table of figures"/>
    <w:basedOn w:val="Normal"/>
    <w:next w:val="Normal"/>
    <w:uiPriority w:val="99"/>
    <w:semiHidden/>
    <w:rsid w:val="00900AD5"/>
    <w:pPr>
      <w:spacing w:after="0"/>
      <w:jc w:val="left"/>
    </w:pPr>
    <w:rPr>
      <w:rFonts w:ascii="Times New Roman" w:hAnsi="Times New Roman"/>
      <w:i/>
      <w:sz w:val="20"/>
    </w:rPr>
  </w:style>
  <w:style w:type="character" w:styleId="PageNumber">
    <w:name w:val="page number"/>
    <w:basedOn w:val="DefaultParagraphFont"/>
    <w:uiPriority w:val="99"/>
    <w:semiHidden/>
    <w:rsid w:val="00900AD5"/>
    <w:rPr>
      <w:rFonts w:cs="Times New Roman"/>
    </w:rPr>
  </w:style>
  <w:style w:type="character" w:styleId="FollowedHyperlink">
    <w:name w:val="FollowedHyperlink"/>
    <w:basedOn w:val="DefaultParagraphFont"/>
    <w:uiPriority w:val="99"/>
    <w:semiHidden/>
    <w:rsid w:val="00900AD5"/>
    <w:rPr>
      <w:rFonts w:cs="Times New Roman"/>
      <w:color w:val="800080"/>
      <w:u w:val="single"/>
    </w:rPr>
  </w:style>
  <w:style w:type="paragraph" w:styleId="BodyText2">
    <w:name w:val="Body Text 2"/>
    <w:basedOn w:val="Normal"/>
    <w:link w:val="BodyText2Char"/>
    <w:uiPriority w:val="99"/>
    <w:semiHidden/>
    <w:rsid w:val="00900AD5"/>
    <w:rPr>
      <w:color w:val="FF000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900AD5"/>
    <w:rPr>
      <w:rFonts w:ascii="Souvenir Lt BT" w:hAnsi="Souvenir Lt BT" w:cs="Times New Roman"/>
      <w:color w:val="FF0000"/>
      <w:sz w:val="24"/>
      <w:szCs w:val="24"/>
      <w:lang w:val="es-ES" w:eastAsia="es-ES"/>
    </w:rPr>
  </w:style>
  <w:style w:type="paragraph" w:styleId="BodyText3">
    <w:name w:val="Body Text 3"/>
    <w:basedOn w:val="Normal"/>
    <w:link w:val="BodyText3Char"/>
    <w:uiPriority w:val="99"/>
    <w:semiHidden/>
    <w:rsid w:val="00900AD5"/>
    <w:rPr>
      <w:sz w:val="2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900AD5"/>
    <w:rPr>
      <w:rFonts w:ascii="Souvenir Lt BT" w:hAnsi="Souvenir Lt BT" w:cs="Times New Roman"/>
      <w:sz w:val="24"/>
      <w:szCs w:val="24"/>
      <w:lang w:val="es-ES" w:eastAsia="es-ES"/>
    </w:rPr>
  </w:style>
  <w:style w:type="paragraph" w:styleId="DocumentMap">
    <w:name w:val="Document Map"/>
    <w:basedOn w:val="Normal"/>
    <w:link w:val="DocumentMapChar"/>
    <w:uiPriority w:val="99"/>
    <w:semiHidden/>
    <w:rsid w:val="00900AD5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900AD5"/>
    <w:rPr>
      <w:rFonts w:ascii="Tahoma" w:hAnsi="Tahoma" w:cs="Times New Roman"/>
      <w:sz w:val="24"/>
      <w:szCs w:val="24"/>
      <w:shd w:val="clear" w:color="auto" w:fill="000080"/>
      <w:lang w:val="es-ES" w:eastAsia="es-ES"/>
    </w:rPr>
  </w:style>
  <w:style w:type="paragraph" w:customStyle="1" w:styleId="Ttulo2">
    <w:name w:val="Título2"/>
    <w:basedOn w:val="Ttulo1"/>
    <w:next w:val="Normal"/>
    <w:uiPriority w:val="99"/>
    <w:rsid w:val="00900AD5"/>
    <w:pPr>
      <w:numPr>
        <w:numId w:val="4"/>
      </w:numPr>
      <w:pBdr>
        <w:bottom w:val="none" w:sz="0" w:space="0" w:color="auto"/>
        <w:right w:val="none" w:sz="0" w:space="0" w:color="auto"/>
      </w:pBdr>
    </w:pPr>
    <w:rPr>
      <w:sz w:val="44"/>
    </w:rPr>
  </w:style>
  <w:style w:type="paragraph" w:customStyle="1" w:styleId="Ttulo3">
    <w:name w:val="Título3"/>
    <w:basedOn w:val="Ttulo2"/>
    <w:next w:val="Normal"/>
    <w:uiPriority w:val="99"/>
    <w:rsid w:val="00900AD5"/>
    <w:pPr>
      <w:numPr>
        <w:numId w:val="2"/>
      </w:numPr>
    </w:pPr>
    <w:rPr>
      <w:sz w:val="32"/>
      <w:u w:val="words"/>
    </w:rPr>
  </w:style>
  <w:style w:type="paragraph" w:styleId="BodyTextIndent">
    <w:name w:val="Body Text Indent"/>
    <w:basedOn w:val="Normal"/>
    <w:link w:val="BodyTextIndentChar"/>
    <w:uiPriority w:val="99"/>
    <w:semiHidden/>
    <w:rsid w:val="00900AD5"/>
    <w:pPr>
      <w:spacing w:before="60"/>
      <w:ind w:left="902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900AD5"/>
    <w:rPr>
      <w:rFonts w:ascii="Souvenir Lt BT" w:hAnsi="Souvenir Lt BT" w:cs="Times New Roman"/>
      <w:sz w:val="24"/>
      <w:szCs w:val="24"/>
      <w:lang w:val="es-ES" w:eastAsia="es-ES"/>
    </w:rPr>
  </w:style>
  <w:style w:type="paragraph" w:styleId="TOC1">
    <w:name w:val="toc 1"/>
    <w:basedOn w:val="Normal"/>
    <w:next w:val="Normal"/>
    <w:autoRedefine/>
    <w:uiPriority w:val="99"/>
    <w:semiHidden/>
    <w:rsid w:val="00900AD5"/>
    <w:pPr>
      <w:tabs>
        <w:tab w:val="right" w:leader="dot" w:pos="9923"/>
      </w:tabs>
      <w:spacing w:before="60"/>
    </w:pPr>
    <w:rPr>
      <w:b/>
      <w:bCs/>
      <w:i/>
      <w:caps/>
      <w:noProof/>
      <w:szCs w:val="72"/>
    </w:rPr>
  </w:style>
  <w:style w:type="paragraph" w:styleId="BodyTextIndent2">
    <w:name w:val="Body Text Indent 2"/>
    <w:basedOn w:val="Normal"/>
    <w:link w:val="BodyTextIndent2Char"/>
    <w:uiPriority w:val="99"/>
    <w:semiHidden/>
    <w:rsid w:val="00900AD5"/>
    <w:pPr>
      <w:ind w:left="90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900AD5"/>
    <w:rPr>
      <w:rFonts w:ascii="Souvenir Lt BT" w:hAnsi="Souvenir Lt BT" w:cs="Times New Roman"/>
      <w:sz w:val="24"/>
      <w:szCs w:val="24"/>
      <w:lang w:val="es-ES" w:eastAsia="es-ES"/>
    </w:rPr>
  </w:style>
  <w:style w:type="paragraph" w:styleId="BodyTextIndent3">
    <w:name w:val="Body Text Indent 3"/>
    <w:basedOn w:val="Normal"/>
    <w:link w:val="BodyTextIndent3Char"/>
    <w:uiPriority w:val="99"/>
    <w:semiHidden/>
    <w:rsid w:val="00900AD5"/>
    <w:pPr>
      <w:spacing w:before="0" w:after="0"/>
      <w:ind w:left="560" w:hanging="560"/>
      <w:jc w:val="left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900AD5"/>
    <w:rPr>
      <w:rFonts w:ascii="Souvenir Lt BT" w:hAnsi="Souvenir Lt BT" w:cs="Times New Roman"/>
      <w:sz w:val="24"/>
      <w:szCs w:val="24"/>
      <w:lang w:val="es-ES" w:eastAsia="es-ES"/>
    </w:rPr>
  </w:style>
  <w:style w:type="paragraph" w:customStyle="1" w:styleId="xl22">
    <w:name w:val="xl22"/>
    <w:basedOn w:val="Normal"/>
    <w:uiPriority w:val="99"/>
    <w:rsid w:val="00900AD5"/>
    <w:pPr>
      <w:spacing w:before="100" w:beforeAutospacing="1" w:after="100" w:afterAutospacing="1"/>
      <w:jc w:val="left"/>
    </w:pPr>
    <w:rPr>
      <w:rFonts w:eastAsia="Calibri" w:cs="Arial Unicode MS"/>
    </w:rPr>
  </w:style>
  <w:style w:type="paragraph" w:customStyle="1" w:styleId="xl23">
    <w:name w:val="xl23"/>
    <w:basedOn w:val="Normal"/>
    <w:uiPriority w:val="99"/>
    <w:rsid w:val="00900AD5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top"/>
    </w:pPr>
    <w:rPr>
      <w:rFonts w:eastAsia="Calibri" w:cs="Arial Unicode MS"/>
      <w:sz w:val="16"/>
      <w:szCs w:val="16"/>
    </w:rPr>
  </w:style>
  <w:style w:type="paragraph" w:customStyle="1" w:styleId="xl24">
    <w:name w:val="xl24"/>
    <w:basedOn w:val="Normal"/>
    <w:uiPriority w:val="99"/>
    <w:rsid w:val="00900AD5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top"/>
    </w:pPr>
    <w:rPr>
      <w:rFonts w:eastAsia="Calibri" w:cs="Arial Unicode MS"/>
    </w:rPr>
  </w:style>
  <w:style w:type="paragraph" w:customStyle="1" w:styleId="xl25">
    <w:name w:val="xl25"/>
    <w:basedOn w:val="Normal"/>
    <w:uiPriority w:val="99"/>
    <w:rsid w:val="00900A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eastAsia="Calibri" w:cs="Arial Unicode MS"/>
      <w:b/>
      <w:bCs/>
      <w:sz w:val="16"/>
      <w:szCs w:val="16"/>
    </w:rPr>
  </w:style>
  <w:style w:type="paragraph" w:customStyle="1" w:styleId="xl26">
    <w:name w:val="xl26"/>
    <w:basedOn w:val="Normal"/>
    <w:uiPriority w:val="99"/>
    <w:rsid w:val="00900A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top"/>
    </w:pPr>
    <w:rPr>
      <w:rFonts w:eastAsia="Calibri" w:cs="Arial Unicode MS"/>
      <w:sz w:val="16"/>
      <w:szCs w:val="16"/>
    </w:rPr>
  </w:style>
  <w:style w:type="paragraph" w:customStyle="1" w:styleId="xl27">
    <w:name w:val="xl27"/>
    <w:basedOn w:val="Normal"/>
    <w:uiPriority w:val="99"/>
    <w:rsid w:val="00900AD5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top"/>
    </w:pPr>
    <w:rPr>
      <w:rFonts w:eastAsia="Calibri" w:cs="Arial Unicode MS"/>
      <w:sz w:val="16"/>
      <w:szCs w:val="16"/>
    </w:rPr>
  </w:style>
  <w:style w:type="paragraph" w:customStyle="1" w:styleId="xl28">
    <w:name w:val="xl28"/>
    <w:basedOn w:val="Normal"/>
    <w:uiPriority w:val="99"/>
    <w:rsid w:val="00900A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top"/>
    </w:pPr>
    <w:rPr>
      <w:rFonts w:eastAsia="Calibri" w:cs="Arial Unicode MS"/>
      <w:sz w:val="16"/>
      <w:szCs w:val="16"/>
    </w:rPr>
  </w:style>
  <w:style w:type="paragraph" w:customStyle="1" w:styleId="xl29">
    <w:name w:val="xl29"/>
    <w:basedOn w:val="Normal"/>
    <w:uiPriority w:val="99"/>
    <w:rsid w:val="00900AD5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top"/>
    </w:pPr>
    <w:rPr>
      <w:rFonts w:eastAsia="Calibri" w:cs="Arial Unicode MS"/>
      <w:sz w:val="16"/>
      <w:szCs w:val="16"/>
    </w:rPr>
  </w:style>
  <w:style w:type="paragraph" w:customStyle="1" w:styleId="xl30">
    <w:name w:val="xl30"/>
    <w:basedOn w:val="Normal"/>
    <w:uiPriority w:val="99"/>
    <w:rsid w:val="00900AD5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top"/>
    </w:pPr>
    <w:rPr>
      <w:rFonts w:eastAsia="Calibri" w:cs="Arial Unicode MS"/>
      <w:sz w:val="16"/>
      <w:szCs w:val="16"/>
    </w:rPr>
  </w:style>
  <w:style w:type="paragraph" w:customStyle="1" w:styleId="xl32">
    <w:name w:val="xl32"/>
    <w:basedOn w:val="Normal"/>
    <w:uiPriority w:val="99"/>
    <w:rsid w:val="00900A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eastAsia="Calibri" w:cs="Arial Unicode MS"/>
      <w:b/>
      <w:bCs/>
      <w:sz w:val="16"/>
      <w:szCs w:val="16"/>
    </w:rPr>
  </w:style>
  <w:style w:type="paragraph" w:styleId="Index1">
    <w:name w:val="index 1"/>
    <w:basedOn w:val="Normal"/>
    <w:next w:val="Normal"/>
    <w:autoRedefine/>
    <w:uiPriority w:val="99"/>
    <w:semiHidden/>
    <w:rsid w:val="00900AD5"/>
    <w:pPr>
      <w:ind w:left="240" w:hanging="240"/>
    </w:pPr>
  </w:style>
  <w:style w:type="character" w:styleId="FootnoteReference">
    <w:name w:val="footnote reference"/>
    <w:basedOn w:val="DefaultParagraphFont"/>
    <w:uiPriority w:val="99"/>
    <w:semiHidden/>
    <w:rsid w:val="00900AD5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900AD5"/>
    <w:pPr>
      <w:spacing w:before="0" w:after="0"/>
      <w:jc w:val="left"/>
    </w:pPr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900AD5"/>
    <w:rPr>
      <w:rFonts w:ascii="Times New Roman" w:hAnsi="Times New Roman" w:cs="Times New Roman"/>
      <w:sz w:val="20"/>
      <w:szCs w:val="20"/>
      <w:lang w:val="es-ES" w:eastAsia="es-ES"/>
    </w:rPr>
  </w:style>
  <w:style w:type="character" w:customStyle="1" w:styleId="EMENU">
    <w:name w:val="_EMENU"/>
    <w:uiPriority w:val="99"/>
    <w:rsid w:val="00900AD5"/>
    <w:rPr>
      <w:b/>
      <w:caps/>
      <w:sz w:val="22"/>
    </w:rPr>
  </w:style>
  <w:style w:type="character" w:customStyle="1" w:styleId="EPANTALLA">
    <w:name w:val="_EPANTALLA"/>
    <w:uiPriority w:val="99"/>
    <w:rsid w:val="00900AD5"/>
    <w:rPr>
      <w:i/>
      <w:caps/>
    </w:rPr>
  </w:style>
  <w:style w:type="character" w:customStyle="1" w:styleId="ECAMPO">
    <w:name w:val="_ECAMPO"/>
    <w:uiPriority w:val="99"/>
    <w:rsid w:val="00900AD5"/>
    <w:rPr>
      <w:i/>
      <w:sz w:val="22"/>
    </w:rPr>
  </w:style>
  <w:style w:type="character" w:customStyle="1" w:styleId="EBOTON">
    <w:name w:val="_EBOTON"/>
    <w:uiPriority w:val="99"/>
    <w:rsid w:val="00900AD5"/>
    <w:rPr>
      <w:b/>
      <w:caps/>
      <w:sz w:val="20"/>
    </w:rPr>
  </w:style>
  <w:style w:type="character" w:customStyle="1" w:styleId="EREA">
    <w:name w:val="_EÁREA"/>
    <w:uiPriority w:val="99"/>
    <w:rsid w:val="00900AD5"/>
    <w:rPr>
      <w:rFonts w:ascii="Souvenir Lt BT" w:hAnsi="Souvenir Lt BT"/>
      <w:i/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900AD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00AD5"/>
    <w:rPr>
      <w:rFonts w:ascii="Tahoma" w:hAnsi="Tahoma" w:cs="Tahoma"/>
      <w:sz w:val="16"/>
      <w:szCs w:val="16"/>
      <w:lang w:val="es-ES" w:eastAsia="es-ES"/>
    </w:rPr>
  </w:style>
  <w:style w:type="table" w:styleId="TableGrid">
    <w:name w:val="Table Grid"/>
    <w:basedOn w:val="TableNormal"/>
    <w:uiPriority w:val="99"/>
    <w:rsid w:val="002A014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99"/>
    <w:qFormat/>
    <w:rsid w:val="006D4F60"/>
    <w:rPr>
      <w:rFonts w:cs="Times New Roman"/>
      <w:i/>
      <w:iCs/>
    </w:rPr>
  </w:style>
  <w:style w:type="table" w:styleId="TableElegant">
    <w:name w:val="Table Elegant"/>
    <w:basedOn w:val="TableNormal"/>
    <w:uiPriority w:val="99"/>
    <w:rsid w:val="00CD4B6F"/>
    <w:pPr>
      <w:spacing w:before="120" w:after="60"/>
      <w:jc w:val="both"/>
    </w:pPr>
    <w:rPr>
      <w:rFonts w:eastAsia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515</TotalTime>
  <Pages>29</Pages>
  <Words>6433</Words>
  <Characters>-32766</Characters>
  <Application>Microsoft Office Outlook</Application>
  <DocSecurity>0</DocSecurity>
  <Lines>0</Lines>
  <Paragraphs>0</Paragraphs>
  <ScaleCrop>false</ScaleCrop>
  <Company>Luffi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RMonla</cp:lastModifiedBy>
  <cp:revision>47</cp:revision>
  <dcterms:created xsi:type="dcterms:W3CDTF">2014-03-29T07:04:00Z</dcterms:created>
  <dcterms:modified xsi:type="dcterms:W3CDTF">2014-04-09T18:44:00Z</dcterms:modified>
</cp:coreProperties>
</file>